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color w:val="5B9BD5" w:themeColor="accent1"/>
        </w:rPr>
        <w:id w:val="-1115356083"/>
        <w:docPartObj>
          <w:docPartGallery w:val="Cover Pages"/>
          <w:docPartUnique/>
        </w:docPartObj>
      </w:sdtPr>
      <w:sdtEndPr>
        <w:rPr>
          <w:color w:val="404040" w:themeColor="text1" w:themeTint="BF"/>
        </w:rPr>
      </w:sdtEndPr>
      <w:sdtContent>
        <w:p w:rsidR="004B4F51" w:rsidRDefault="004B4F51">
          <w:pPr>
            <w:pStyle w:val="aa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휴먼엑스포" w:eastAsia="휴먼엑스포" w:hAnsiTheme="majorHAnsi" w:cstheme="majorBidi" w:hint="eastAsia"/>
              <w:b/>
              <w:caps/>
              <w:color w:val="5B9BD5" w:themeColor="accent1"/>
              <w:sz w:val="72"/>
              <w:szCs w:val="72"/>
            </w:rPr>
            <w:alias w:val="제목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4B4F51" w:rsidRDefault="007D4565">
              <w:pPr>
                <w:pStyle w:val="aa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="휴먼엑스포" w:eastAsia="휴먼엑스포" w:hAnsiTheme="majorHAnsi" w:cstheme="majorBidi" w:hint="eastAsia"/>
                  <w:b/>
                  <w:caps/>
                  <w:color w:val="auto"/>
                  <w:sz w:val="72"/>
                  <w:szCs w:val="72"/>
                </w:rPr>
                <w:t>WSC FRAMEWORK 개발자 가이드</w:t>
              </w:r>
            </w:p>
          </w:sdtContent>
        </w:sdt>
        <w:p w:rsidR="004B4F51" w:rsidRDefault="004B4F51">
          <w:pPr>
            <w:pStyle w:val="aa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F0428C" w:rsidRDefault="00060A0D">
          <w:r w:rsidRPr="00060A0D">
            <w:rPr>
              <w:noProof/>
              <w:color w:val="5B9BD5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142" o:spid="_x0000_s1026" type="#_x0000_t202" style="position:absolute;margin-left:4935pt;margin-top:652.5pt;width:467.7pt;height:61.5pt;z-index:251659264;visibility:visible;mso-width-percent:1000;mso-position-horizontal:right;mso-position-horizontal-relative:margin;mso-position-vertical-relative:page;mso-width-percent:10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" filled="f" stroked="f" strokeweight=".5pt">
                <v:textbox inset="0,0,0,0">
                  <w:txbxContent>
                    <w:sdt>
                      <w:sdtPr>
                        <w:rPr>
                          <w:caps/>
                          <w:color w:val="5B9BD5" w:themeColor="accent1"/>
                          <w:sz w:val="28"/>
                          <w:szCs w:val="28"/>
                        </w:rPr>
                        <w:alias w:val="날짜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5-06-11T00:00:00Z">
                          <w:dateFormat w:val="yyyy MMMM d"/>
                          <w:lid w:val="ko-KR"/>
                          <w:storeMappedDataAs w:val="dateTime"/>
                          <w:calendar w:val="gregorian"/>
                        </w:date>
                      </w:sdtPr>
                      <w:sdtContent>
                        <w:p w:rsidR="00253A88" w:rsidRDefault="00253A88">
                          <w:pPr>
                            <w:pStyle w:val="aa"/>
                            <w:spacing w:after="40"/>
                            <w:jc w:val="center"/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t>2015 June 11</w:t>
                          </w:r>
                        </w:p>
                      </w:sdtContent>
                    </w:sdt>
                    <w:p w:rsidR="00253A88" w:rsidRDefault="00060A0D" w:rsidP="004B4F51">
                      <w:pPr>
                        <w:pStyle w:val="aa"/>
                        <w:jc w:val="center"/>
                        <w:rPr>
                          <w:color w:val="5B9BD5" w:themeColor="accent1"/>
                        </w:rPr>
                      </w:pPr>
                      <w:sdt>
                        <w:sdtPr>
                          <w:rPr>
                            <w:caps/>
                            <w:color w:val="5B9BD5" w:themeColor="accent1"/>
                          </w:rPr>
                          <w:alias w:val="회사"/>
                          <w:tag w:val=""/>
                          <w:id w:val="-709795512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53A88">
                            <w:rPr>
                              <w:caps/>
                              <w:color w:val="5B9BD5" w:themeColor="accent1"/>
                            </w:rPr>
                            <w:t>C-NODE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4B4F51">
            <w:br w:type="page"/>
          </w:r>
        </w:p>
        <w:p w:rsidR="00740A13" w:rsidRDefault="00740A13"/>
        <w:p w:rsidR="00740A13" w:rsidRDefault="00740A13"/>
        <w:p w:rsidR="00740A13" w:rsidRDefault="00740A13"/>
        <w:tbl>
          <w:tblPr>
            <w:tblW w:w="9067" w:type="dxa"/>
            <w:tblCellMar>
              <w:left w:w="99" w:type="dxa"/>
              <w:right w:w="99" w:type="dxa"/>
            </w:tblCellMar>
            <w:tblLook w:val="04A0"/>
          </w:tblPr>
          <w:tblGrid>
            <w:gridCol w:w="1360"/>
            <w:gridCol w:w="1700"/>
            <w:gridCol w:w="1720"/>
            <w:gridCol w:w="4287"/>
          </w:tblGrid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Current Version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822D8D" w:rsidP="00D50B6D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0.</w:t>
                </w:r>
                <w:r w:rsidR="00D50B6D">
                  <w:rPr>
                    <w:rFonts w:ascii="Arial" w:eastAsia="굴림" w:hAnsi="Arial" w:cs="Arial" w:hint="eastAsia"/>
                    <w:color w:val="auto"/>
                    <w:sz w:val="20"/>
                  </w:rPr>
                  <w:t>5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Author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740A13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C-NODE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Date Created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740A13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2014.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10.20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Approved By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</w:tr>
          <w:tr w:rsidR="00F0428C" w:rsidRPr="00F0428C" w:rsidTr="00740A13">
            <w:trPr>
              <w:trHeight w:val="495"/>
            </w:trPr>
            <w:tc>
              <w:tcPr>
                <w:tcW w:w="306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589"/>
                  <w:jc w:val="right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Approval Date</w:t>
                </w:r>
              </w:p>
            </w:tc>
            <w:tc>
              <w:tcPr>
                <w:tcW w:w="600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</w:tr>
          <w:tr w:rsidR="00F0428C" w:rsidRPr="00F0428C" w:rsidTr="00740A13">
            <w:trPr>
              <w:trHeight w:val="28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ind w:firstLineChars="300" w:firstLine="600"/>
                  <w:rPr>
                    <w:rFonts w:ascii="Arial" w:eastAsia="굴림" w:hAnsi="Arial" w:cs="Arial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  <w:p w:rsidR="00740A13" w:rsidRPr="00F0428C" w:rsidRDefault="00740A13" w:rsidP="00F0428C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28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3060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  <w:t>Revision History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b/>
                    <w:bCs/>
                    <w:color w:val="auto"/>
                    <w:sz w:val="36"/>
                    <w:szCs w:val="36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105"/>
            </w:trPr>
            <w:tc>
              <w:tcPr>
                <w:tcW w:w="136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0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1720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  <w:tc>
              <w:tcPr>
                <w:tcW w:w="4287" w:type="dxa"/>
                <w:tcBorders>
                  <w:top w:val="nil"/>
                  <w:left w:val="nil"/>
                  <w:bottom w:val="nil"/>
                  <w:right w:val="nil"/>
                </w:tcBorders>
                <w:shd w:val="clear" w:color="auto" w:fill="auto"/>
                <w:noWrap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Times New Roman" w:eastAsia="Times New Roman" w:hAnsi="Times New Roman" w:cs="Times New Roman"/>
                    <w:color w:val="auto"/>
                    <w:sz w:val="20"/>
                  </w:rPr>
                </w:pP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Version no.</w:t>
                </w:r>
              </w:p>
            </w:tc>
            <w:tc>
              <w:tcPr>
                <w:tcW w:w="170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Date Updated</w:t>
                </w:r>
              </w:p>
            </w:tc>
            <w:tc>
              <w:tcPr>
                <w:tcW w:w="172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Revision Author</w:t>
                </w:r>
              </w:p>
            </w:tc>
            <w:tc>
              <w:tcPr>
                <w:tcW w:w="4287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b/>
                    <w:bCs/>
                    <w:color w:val="auto"/>
                    <w:sz w:val="20"/>
                  </w:rPr>
                  <w:t>Summary of Major Changes Made</w:t>
                </w:r>
              </w:p>
            </w:tc>
          </w:tr>
          <w:tr w:rsidR="00F0428C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0.1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2014.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10</w:t>
                </w: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.</w:t>
                </w:r>
                <w:r w:rsidR="00740A13">
                  <w:rPr>
                    <w:rFonts w:ascii="Arial" w:eastAsia="굴림" w:hAnsi="Arial" w:cs="Arial"/>
                    <w:color w:val="auto"/>
                    <w:sz w:val="20"/>
                  </w:rPr>
                  <w:t>20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740A13" w:rsidP="00F0428C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F0428C" w:rsidRPr="00F0428C" w:rsidRDefault="00F0428C" w:rsidP="00F0428C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Initial document created.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0.2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2015.05.2</w:t>
                </w: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7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Framework improvement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0.</w:t>
                </w: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3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2015.06.11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/>
                    <w:color w:val="auto"/>
                    <w:sz w:val="20"/>
                  </w:rPr>
                  <w:t>L.S.H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740A13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Framework improvement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0.4</w:t>
                </w:r>
                <w:r w:rsidR="00740A13" w:rsidRPr="00F0428C">
                  <w:rPr>
                    <w:rFonts w:ascii="Arial" w:eastAsia="굴림" w:hAnsi="Arial" w:cs="Arial"/>
                    <w:color w:val="auto"/>
                    <w:sz w:val="20"/>
                  </w:rPr>
                  <w:t xml:space="preserve">　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C30767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2016.12.01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K.Y.J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C30767" w:rsidP="00C30767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iReport g</w:t>
                </w:r>
                <w:r w:rsidRPr="00C30767">
                  <w:rPr>
                    <w:rFonts w:ascii="Arial" w:eastAsia="굴림" w:hAnsi="Arial" w:cs="Arial"/>
                    <w:color w:val="auto"/>
                    <w:sz w:val="20"/>
                  </w:rPr>
                  <w:t>uide</w:t>
                </w: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 xml:space="preserve"> </w:t>
                </w:r>
                <w:r w:rsidRPr="00C30767">
                  <w:rPr>
                    <w:rFonts w:ascii="Arial" w:eastAsia="굴림" w:hAnsi="Arial" w:cs="Arial"/>
                    <w:color w:val="auto"/>
                    <w:sz w:val="20"/>
                  </w:rPr>
                  <w:t>added</w:t>
                </w:r>
              </w:p>
            </w:tc>
          </w:tr>
          <w:tr w:rsidR="00740A13" w:rsidRPr="00F0428C" w:rsidTr="00740A13">
            <w:trPr>
              <w:trHeight w:val="465"/>
            </w:trPr>
            <w:tc>
              <w:tcPr>
                <w:tcW w:w="13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D50B6D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0.5</w:t>
                </w:r>
              </w:p>
            </w:tc>
            <w:tc>
              <w:tcPr>
                <w:tcW w:w="17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D50B6D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2016.12.22</w:t>
                </w:r>
              </w:p>
            </w:tc>
            <w:tc>
              <w:tcPr>
                <w:tcW w:w="172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D50B6D" w:rsidP="00740A13">
                <w:pPr>
                  <w:spacing w:after="0" w:line="240" w:lineRule="auto"/>
                  <w:jc w:val="center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>
                  <w:rPr>
                    <w:rFonts w:ascii="Arial" w:eastAsia="굴림" w:hAnsi="Arial" w:cs="Arial" w:hint="eastAsia"/>
                    <w:color w:val="auto"/>
                    <w:sz w:val="20"/>
                  </w:rPr>
                  <w:t>K.Y.J</w:t>
                </w:r>
              </w:p>
            </w:tc>
            <w:tc>
              <w:tcPr>
                <w:tcW w:w="4287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  <w:p w:rsidR="00740A13" w:rsidRPr="00F0428C" w:rsidRDefault="00D50B6D" w:rsidP="00740A13">
                <w:pPr>
                  <w:spacing w:after="0" w:line="240" w:lineRule="auto"/>
                  <w:rPr>
                    <w:rFonts w:ascii="Arial" w:eastAsia="굴림" w:hAnsi="Arial" w:cs="Arial"/>
                    <w:color w:val="auto"/>
                    <w:sz w:val="20"/>
                  </w:rPr>
                </w:pPr>
                <w:r w:rsidRPr="00F0428C">
                  <w:rPr>
                    <w:rFonts w:ascii="Arial" w:eastAsia="굴림" w:hAnsi="Arial" w:cs="Arial"/>
                    <w:color w:val="auto"/>
                    <w:sz w:val="20"/>
                  </w:rPr>
                  <w:t>Framework improvement</w:t>
                </w:r>
              </w:p>
            </w:tc>
          </w:tr>
        </w:tbl>
        <w:p w:rsidR="00F0428C" w:rsidRDefault="00F0428C"/>
        <w:p w:rsidR="00F0428C" w:rsidRDefault="00F0428C"/>
        <w:p w:rsidR="00F0428C" w:rsidRDefault="00F0428C">
          <w:r>
            <w:br w:type="page"/>
          </w:r>
        </w:p>
        <w:p w:rsidR="004B4F51" w:rsidRDefault="00060A0D"/>
      </w:sdtContent>
    </w:sdt>
    <w:sdt>
      <w:sdtPr>
        <w:rPr>
          <w:rFonts w:ascii="맑은 고딕" w:eastAsia="맑은 고딕" w:hAnsi="맑은 고딕" w:cstheme="minorBidi"/>
          <w:color w:val="404040" w:themeColor="text1" w:themeTint="BF"/>
          <w:sz w:val="18"/>
          <w:szCs w:val="20"/>
          <w:lang w:val="ko-KR"/>
        </w:rPr>
        <w:id w:val="19195201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A5753" w:rsidRPr="004142CE" w:rsidRDefault="00FA5753" w:rsidP="00D17770">
          <w:pPr>
            <w:pStyle w:val="TOC"/>
            <w:jc w:val="center"/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hint="eastAsia"/>
              <w:lang w:val="ko-KR"/>
            </w:rPr>
            <w:t>목</w:t>
          </w:r>
          <w:r w:rsidR="00D17770" w:rsidRPr="004142CE">
            <w:rPr>
              <w:rFonts w:ascii="맑은 고딕" w:eastAsia="맑은 고딕" w:hAnsi="맑은 고딕" w:hint="eastAsia"/>
              <w:lang w:val="ko-KR"/>
            </w:rPr>
            <w:t xml:space="preserve">   </w:t>
          </w:r>
          <w:r w:rsidRPr="004142CE">
            <w:rPr>
              <w:rFonts w:ascii="맑은 고딕" w:eastAsia="맑은 고딕" w:hAnsi="맑은 고딕" w:hint="eastAsia"/>
              <w:lang w:val="ko-KR"/>
            </w:rPr>
            <w:t>차</w:t>
          </w:r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r w:rsidRPr="004142CE">
            <w:rPr>
              <w:rFonts w:ascii="맑은 고딕" w:eastAsia="맑은 고딕" w:hAnsi="맑은 고딕"/>
            </w:rPr>
            <w:fldChar w:fldCharType="begin"/>
          </w:r>
          <w:r w:rsidR="00D17770" w:rsidRPr="004142CE">
            <w:rPr>
              <w:rFonts w:ascii="맑은 고딕" w:eastAsia="맑은 고딕" w:hAnsi="맑은 고딕"/>
            </w:rPr>
            <w:instrText xml:space="preserve"> TOC \o "1-3" \h \z \u </w:instrText>
          </w:r>
          <w:r w:rsidRPr="004142CE">
            <w:rPr>
              <w:rFonts w:ascii="맑은 고딕" w:eastAsia="맑은 고딕" w:hAnsi="맑은 고딕"/>
            </w:rPr>
            <w:fldChar w:fldCharType="separate"/>
          </w:r>
          <w:hyperlink w:anchor="_Toc47050989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개요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특징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개발 환경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5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라이브러리 구성요소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구조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7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설정 파일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8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6.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명명 규칙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899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7.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자바소스 파일목록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0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8.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스크립트 공통파일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1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기능별 설명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Code Cache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시스템 ID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인증 및 권한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5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관리자의 자동 로그인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사용자 그룹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7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6.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화면 및 메뉴 권한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8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7.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Pagination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09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8.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Web Editor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0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9.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첨부파일 Control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1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10.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Combo Box &amp; Combo Grid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Excel Download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Excel Loader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Excel Loader 맵핑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5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EasyUI Grid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Context Menu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7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16.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Hot Menu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8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17.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일정관리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19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18.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공문 수/발신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0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19.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noProof/>
                <w:lang w:val="ko-KR"/>
              </w:rPr>
              <w:t>외부</w:t>
            </w:r>
            <w:r w:rsidR="00605ED5" w:rsidRPr="006A7B3F">
              <w:rPr>
                <w:rStyle w:val="af3"/>
                <w:noProof/>
                <w:lang w:val="ko-KR"/>
              </w:rPr>
              <w:t xml:space="preserve"> </w:t>
            </w:r>
            <w:r w:rsidR="00605ED5" w:rsidRPr="006A7B3F">
              <w:rPr>
                <w:rStyle w:val="af3"/>
                <w:noProof/>
                <w:lang w:val="ko-KR"/>
              </w:rPr>
              <w:t>메일</w:t>
            </w:r>
            <w:r w:rsidR="00605ED5" w:rsidRPr="006A7B3F">
              <w:rPr>
                <w:rStyle w:val="af3"/>
                <w:noProof/>
                <w:lang w:val="ko-KR"/>
              </w:rPr>
              <w:t xml:space="preserve"> </w:t>
            </w:r>
            <w:r w:rsidR="00605ED5" w:rsidRPr="006A7B3F">
              <w:rPr>
                <w:rStyle w:val="af3"/>
                <w:noProof/>
                <w:lang w:val="ko-KR"/>
              </w:rPr>
              <w:t>연동</w:t>
            </w:r>
            <w:r w:rsidR="00605ED5" w:rsidRPr="006A7B3F">
              <w:rPr>
                <w:rStyle w:val="af3"/>
                <w:noProof/>
                <w:lang w:val="ko-KR"/>
              </w:rPr>
              <w:t xml:space="preserve"> </w:t>
            </w:r>
            <w:r w:rsidR="00605ED5" w:rsidRPr="006A7B3F">
              <w:rPr>
                <w:rStyle w:val="af3"/>
                <w:noProof/>
                <w:lang w:val="ko-KR"/>
              </w:rPr>
              <w:t>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1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20.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noProof/>
                <w:lang w:val="ko-KR"/>
              </w:rPr>
              <w:t>한</w:t>
            </w:r>
            <w:r w:rsidR="00605ED5" w:rsidRPr="006A7B3F">
              <w:rPr>
                <w:rStyle w:val="af3"/>
                <w:noProof/>
                <w:lang w:val="ko-KR"/>
              </w:rPr>
              <w:t>/</w:t>
            </w:r>
            <w:r w:rsidR="00605ED5" w:rsidRPr="006A7B3F">
              <w:rPr>
                <w:rStyle w:val="af3"/>
                <w:noProof/>
                <w:lang w:val="ko-KR"/>
              </w:rPr>
              <w:t>영</w:t>
            </w:r>
            <w:r w:rsidR="00605ED5" w:rsidRPr="006A7B3F">
              <w:rPr>
                <w:rStyle w:val="af3"/>
                <w:noProof/>
                <w:lang w:val="ko-KR"/>
              </w:rPr>
              <w:t xml:space="preserve"> </w:t>
            </w:r>
            <w:r w:rsidR="00605ED5" w:rsidRPr="006A7B3F">
              <w:rPr>
                <w:rStyle w:val="af3"/>
                <w:noProof/>
                <w:lang w:val="ko-KR"/>
              </w:rPr>
              <w:t>전환</w:t>
            </w:r>
            <w:r w:rsidR="00605ED5" w:rsidRPr="006A7B3F">
              <w:rPr>
                <w:rStyle w:val="af3"/>
                <w:noProof/>
                <w:lang w:val="ko-KR"/>
              </w:rPr>
              <w:t xml:space="preserve"> </w:t>
            </w:r>
            <w:r w:rsidR="00605ED5" w:rsidRPr="006A7B3F">
              <w:rPr>
                <w:rStyle w:val="af3"/>
                <w:noProof/>
                <w:lang w:val="ko-KR"/>
              </w:rPr>
              <w:t>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iReport 연동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iReport Jaspersoft연동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EasyUI Theme 변경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5" w:history="1">
            <w:r w:rsidR="00605ED5" w:rsidRPr="006A7B3F">
              <w:rPr>
                <w:rStyle w:val="af3"/>
                <w:rFonts w:ascii="맑은 고딕" w:eastAsia="맑은 고딕" w:hAnsi="맑은 고딕"/>
                <w:strike/>
                <w:noProof/>
              </w:rPr>
              <w:t>24.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strike/>
                <w:noProof/>
              </w:rPr>
              <w:t>공지사항 (페이지 이동형 게시판)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25.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팝업관리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8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7" w:history="1">
            <w:r w:rsidR="00605ED5" w:rsidRPr="006A7B3F">
              <w:rPr>
                <w:rStyle w:val="af3"/>
                <w:rFonts w:ascii="맑은 고딕" w:eastAsia="맑은 고딕" w:hAnsi="맑은 고딕"/>
                <w:strike/>
                <w:noProof/>
              </w:rPr>
              <w:t>26.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strike/>
                <w:noProof/>
              </w:rPr>
              <w:t>개발 참고 샘플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8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프로젝트 개발환경 설정방법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29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개발환경 설치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0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이클립스 내에 SVN 설정 및 소스 다운로드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1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이클립스 내의 WAS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프로젝트 환경 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>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WAS 실행 및 첫 페이지 구동 결과 확인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샘플게시판 개발 가이드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5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게시판 그룹 추가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첨부파일 정보 추가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7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게시판 클래스 생성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8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4.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JSP and JavaScript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생성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39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5.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WAS 실행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0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6.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메뉴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생성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및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권한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설정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1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7.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결과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</w:rPr>
              <w:t xml:space="preserve"> </w:t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확인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2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이후 개발 과제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3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현재까지 구현된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4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2.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아직 개발되지 않은 기능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5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3.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보완 필요 사항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10"/>
            <w:tabs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6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프레임워크 개선 사항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05ED5" w:rsidRDefault="00060A0D">
          <w:pPr>
            <w:pStyle w:val="20"/>
            <w:tabs>
              <w:tab w:val="left" w:pos="600"/>
              <w:tab w:val="right" w:leader="middleDot" w:pos="9350"/>
            </w:tabs>
            <w:rPr>
              <w:rFonts w:cstheme="minorBidi"/>
              <w:noProof/>
              <w:kern w:val="2"/>
              <w:sz w:val="20"/>
            </w:rPr>
          </w:pPr>
          <w:hyperlink w:anchor="_Toc470509947" w:history="1"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1.</w:t>
            </w:r>
            <w:r w:rsidR="00605ED5">
              <w:rPr>
                <w:rFonts w:cstheme="minorBidi"/>
                <w:noProof/>
                <w:kern w:val="2"/>
                <w:sz w:val="20"/>
              </w:rPr>
              <w:tab/>
            </w:r>
            <w:r w:rsidR="00605ED5" w:rsidRPr="006A7B3F">
              <w:rPr>
                <w:rStyle w:val="af3"/>
                <w:rFonts w:ascii="맑은 고딕" w:eastAsia="맑은 고딕" w:hAnsi="맑은 고딕"/>
                <w:noProof/>
                <w:lang w:val="ko-KR"/>
              </w:rPr>
              <w:t>1차 개선 사항 (2015년04월 – 2015년06월)</w:t>
            </w:r>
            <w:r w:rsidR="00605ED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5ED5">
              <w:rPr>
                <w:noProof/>
                <w:webHidden/>
              </w:rPr>
              <w:instrText xml:space="preserve"> PAGEREF _Toc470509947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5ED5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753" w:rsidRPr="004142CE" w:rsidRDefault="00060A0D">
          <w:pPr>
            <w:rPr>
              <w:rFonts w:ascii="맑은 고딕" w:eastAsia="맑은 고딕" w:hAnsi="맑은 고딕"/>
            </w:rPr>
          </w:pPr>
          <w:r w:rsidRPr="004142CE">
            <w:rPr>
              <w:rFonts w:ascii="맑은 고딕" w:eastAsia="맑은 고딕" w:hAnsi="맑은 고딕" w:cs="Times New Roman"/>
              <w:color w:val="auto"/>
              <w:sz w:val="22"/>
              <w:szCs w:val="22"/>
            </w:rPr>
            <w:fldChar w:fldCharType="end"/>
          </w:r>
        </w:p>
      </w:sdtContent>
    </w:sdt>
    <w:p w:rsidR="00FA5753" w:rsidRPr="004142CE" w:rsidRDefault="00FA5753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B05ACA" w:rsidRPr="004142CE" w:rsidRDefault="00F56B36" w:rsidP="002C33DF">
      <w:pPr>
        <w:pStyle w:val="1"/>
        <w:spacing w:before="120" w:after="0"/>
        <w:rPr>
          <w:rFonts w:ascii="맑은 고딕" w:eastAsia="맑은 고딕" w:hAnsi="맑은 고딕"/>
        </w:rPr>
      </w:pPr>
      <w:bookmarkStart w:id="0" w:name="_Toc470509892"/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프레임워크 </w:t>
      </w:r>
      <w:r w:rsidR="00681740" w:rsidRPr="004142CE">
        <w:rPr>
          <w:rFonts w:ascii="맑은 고딕" w:eastAsia="맑은 고딕" w:hAnsi="맑은 고딕"/>
          <w:lang w:val="ko-KR"/>
        </w:rPr>
        <w:t>개요</w:t>
      </w:r>
      <w:bookmarkEnd w:id="0"/>
    </w:p>
    <w:p w:rsidR="00B05ACA" w:rsidRPr="004142CE" w:rsidRDefault="008E2822" w:rsidP="002C33DF">
      <w:pPr>
        <w:pStyle w:val="2"/>
        <w:spacing w:before="240"/>
        <w:ind w:left="475" w:hangingChars="198" w:hanging="475"/>
        <w:rPr>
          <w:rFonts w:ascii="맑은 고딕" w:eastAsia="맑은 고딕" w:hAnsi="맑은 고딕"/>
        </w:rPr>
      </w:pPr>
      <w:bookmarkStart w:id="1" w:name="_Toc470509893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B8682C" w:rsidRPr="004142CE">
        <w:rPr>
          <w:rFonts w:ascii="맑은 고딕" w:eastAsia="맑은 고딕" w:hAnsi="맑은 고딕" w:hint="eastAsia"/>
          <w:lang w:val="ko-KR"/>
        </w:rPr>
        <w:t>특징</w:t>
      </w:r>
      <w:bookmarkEnd w:id="1"/>
    </w:p>
    <w:p w:rsidR="007B0A8F" w:rsidRPr="004142CE" w:rsidRDefault="00B5194A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Spring 3.2.8 버전을 활용한 프레임워크 구성</w:t>
      </w:r>
    </w:p>
    <w:p w:rsidR="00B5194A" w:rsidRPr="004142CE" w:rsidRDefault="00B5194A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SLF4</w:t>
      </w:r>
      <w:r w:rsidRPr="004142CE">
        <w:rPr>
          <w:rFonts w:ascii="맑은 고딕" w:eastAsia="맑은 고딕" w:hAnsi="맑은 고딕"/>
          <w:b/>
          <w:sz w:val="20"/>
        </w:rPr>
        <w:t>J and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 Log4j 기반 L</w:t>
      </w:r>
      <w:r w:rsidRPr="004142CE">
        <w:rPr>
          <w:rFonts w:ascii="맑은 고딕" w:eastAsia="맑은 고딕" w:hAnsi="맑은 고딕"/>
          <w:b/>
          <w:sz w:val="20"/>
        </w:rPr>
        <w:t>ogging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Mybatis 를 사용한 </w:t>
      </w:r>
      <w:r w:rsidRPr="004142CE">
        <w:rPr>
          <w:rFonts w:ascii="맑은 고딕" w:eastAsia="맑은 고딕" w:hAnsi="맑은 고딕"/>
          <w:b/>
          <w:sz w:val="20"/>
        </w:rPr>
        <w:t>Data Access Control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Ehcache 를 활용한 공통코드의 </w:t>
      </w:r>
      <w:r w:rsidRPr="004142CE">
        <w:rPr>
          <w:rFonts w:ascii="맑은 고딕" w:eastAsia="맑은 고딕" w:hAnsi="맑은 고딕"/>
          <w:b/>
          <w:sz w:val="20"/>
        </w:rPr>
        <w:t xml:space="preserve">Caching </w:t>
      </w:r>
      <w:r w:rsidRPr="004142CE">
        <w:rPr>
          <w:rFonts w:ascii="맑은 고딕" w:eastAsia="맑은 고딕" w:hAnsi="맑은 고딕" w:hint="eastAsia"/>
          <w:b/>
          <w:sz w:val="20"/>
        </w:rPr>
        <w:t>처리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EasyUI 기반의 웹 화면 구현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iReport를 사용한 R</w:t>
      </w:r>
      <w:r w:rsidRPr="004142CE">
        <w:rPr>
          <w:rFonts w:ascii="맑은 고딕" w:eastAsia="맑은 고딕" w:hAnsi="맑은 고딕"/>
          <w:b/>
          <w:sz w:val="20"/>
        </w:rPr>
        <w:t xml:space="preserve">eporting </w:t>
      </w:r>
      <w:r w:rsidRPr="004142CE">
        <w:rPr>
          <w:rFonts w:ascii="맑은 고딕" w:eastAsia="맑은 고딕" w:hAnsi="맑은 고딕" w:hint="eastAsia"/>
          <w:b/>
          <w:sz w:val="20"/>
        </w:rPr>
        <w:t>및 Printing 구현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Database에 기반한 사용자의 화면 접근 권한 설정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FullCalendar jQuery Plugin 을 사용한 일정관리 기능</w:t>
      </w:r>
    </w:p>
    <w:p w:rsidR="00B8682C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ScEditor jQuery Plugin </w:t>
      </w:r>
      <w:r w:rsidRPr="004142CE">
        <w:rPr>
          <w:rFonts w:ascii="맑은 고딕" w:eastAsia="맑은 고딕" w:hAnsi="맑은 고딕"/>
          <w:b/>
          <w:sz w:val="20"/>
        </w:rPr>
        <w:t xml:space="preserve">을 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사용하여 웹 에디터 구현 </w:t>
      </w:r>
    </w:p>
    <w:p w:rsidR="007B0A8F" w:rsidRPr="004142CE" w:rsidRDefault="007B0A8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b/>
          <w:sz w:val="20"/>
        </w:rPr>
        <w:t>Upload File</w:t>
      </w:r>
      <w:r w:rsidR="00B8682C" w:rsidRPr="004142CE">
        <w:rPr>
          <w:rFonts w:ascii="맑은 고딕" w:eastAsia="맑은 고딕" w:hAnsi="맑은 고딕" w:hint="eastAsia"/>
          <w:b/>
          <w:sz w:val="20"/>
        </w:rPr>
        <w:t xml:space="preserve"> jQuery</w:t>
      </w:r>
      <w:r w:rsidRPr="004142CE">
        <w:rPr>
          <w:rFonts w:ascii="맑은 고딕" w:eastAsia="맑은 고딕" w:hAnsi="맑은 고딕" w:hint="eastAsia"/>
          <w:b/>
          <w:sz w:val="20"/>
        </w:rPr>
        <w:t xml:space="preserve"> Plugin을 사용하여 다중 파일 업로드 및 </w:t>
      </w:r>
      <w:r w:rsidRPr="004142CE">
        <w:rPr>
          <w:rFonts w:ascii="맑은 고딕" w:eastAsia="맑은 고딕" w:hAnsi="맑은 고딕"/>
          <w:b/>
          <w:sz w:val="20"/>
        </w:rPr>
        <w:t xml:space="preserve">파일의 Drag and Drop </w:t>
      </w:r>
      <w:r w:rsidRPr="004142CE">
        <w:rPr>
          <w:rFonts w:ascii="맑은 고딕" w:eastAsia="맑은 고딕" w:hAnsi="맑은 고딕" w:hint="eastAsia"/>
          <w:b/>
          <w:sz w:val="20"/>
        </w:rPr>
        <w:t>구현</w:t>
      </w:r>
    </w:p>
    <w:p w:rsidR="00B8682C" w:rsidRPr="004142CE" w:rsidRDefault="00B8682C" w:rsidP="00B8682C">
      <w:pPr>
        <w:pStyle w:val="2"/>
        <w:spacing w:before="240"/>
        <w:ind w:left="475" w:hangingChars="198" w:hanging="475"/>
        <w:rPr>
          <w:rFonts w:ascii="맑은 고딕" w:eastAsia="맑은 고딕" w:hAnsi="맑은 고딕"/>
        </w:rPr>
      </w:pPr>
      <w:bookmarkStart w:id="2" w:name="_Toc470509894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027C9F" w:rsidRPr="004142CE">
        <w:rPr>
          <w:rFonts w:ascii="맑은 고딕" w:eastAsia="맑은 고딕" w:hAnsi="맑은 고딕" w:hint="eastAsia"/>
          <w:lang w:val="ko-KR"/>
        </w:rPr>
        <w:t>개발</w:t>
      </w:r>
      <w:r w:rsidR="003B5562" w:rsidRPr="004142CE">
        <w:rPr>
          <w:rFonts w:ascii="맑은 고딕" w:eastAsia="맑은 고딕" w:hAnsi="맑은 고딕" w:hint="eastAsia"/>
          <w:lang w:val="ko-KR"/>
        </w:rPr>
        <w:t xml:space="preserve"> </w:t>
      </w:r>
      <w:r w:rsidR="00027C9F" w:rsidRPr="004142CE">
        <w:rPr>
          <w:rFonts w:ascii="맑은 고딕" w:eastAsia="맑은 고딕" w:hAnsi="맑은 고딕" w:hint="eastAsia"/>
          <w:lang w:val="ko-KR"/>
        </w:rPr>
        <w:t>환경</w:t>
      </w:r>
      <w:bookmarkEnd w:id="2"/>
    </w:p>
    <w:p w:rsidR="00564D97" w:rsidRPr="004142CE" w:rsidRDefault="00564D97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Windows 8 64bit</w:t>
      </w:r>
    </w:p>
    <w:p w:rsidR="00B8682C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/>
          <w:b/>
          <w:sz w:val="20"/>
        </w:rPr>
        <w:t>JDK 1.6</w:t>
      </w:r>
      <w:r w:rsidR="00564D97" w:rsidRPr="004142CE">
        <w:rPr>
          <w:rFonts w:ascii="맑은 고딕" w:eastAsia="맑은 고딕" w:hAnsi="맑은 고딕"/>
          <w:b/>
          <w:sz w:val="20"/>
        </w:rPr>
        <w:t>.0_30 64</w:t>
      </w:r>
      <w:r w:rsidR="00564D97" w:rsidRPr="004142CE">
        <w:rPr>
          <w:rFonts w:ascii="맑은 고딕" w:eastAsia="맑은 고딕" w:hAnsi="맑은 고딕" w:hint="eastAsia"/>
          <w:b/>
          <w:sz w:val="20"/>
        </w:rPr>
        <w:t>b</w:t>
      </w:r>
      <w:r w:rsidR="00564D97" w:rsidRPr="004142CE">
        <w:rPr>
          <w:rFonts w:ascii="맑은 고딕" w:eastAsia="맑은 고딕" w:hAnsi="맑은 고딕"/>
          <w:b/>
          <w:sz w:val="20"/>
        </w:rPr>
        <w:t>it</w:t>
      </w:r>
    </w:p>
    <w:p w:rsidR="00027C9F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Apache Tomcat 7.0</w:t>
      </w:r>
      <w:r w:rsidR="00564D97" w:rsidRPr="004142CE">
        <w:rPr>
          <w:rFonts w:ascii="맑은 고딕" w:eastAsia="맑은 고딕" w:hAnsi="맑은 고딕"/>
          <w:b/>
          <w:sz w:val="20"/>
        </w:rPr>
        <w:t>.27</w:t>
      </w:r>
    </w:p>
    <w:p w:rsidR="00027C9F" w:rsidRPr="004142CE" w:rsidRDefault="00564D97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>Oracle 11.2.0.0.0</w:t>
      </w:r>
    </w:p>
    <w:p w:rsidR="00027C9F" w:rsidRPr="004142CE" w:rsidRDefault="00027C9F" w:rsidP="00263435">
      <w:pPr>
        <w:pStyle w:val="af2"/>
        <w:numPr>
          <w:ilvl w:val="0"/>
          <w:numId w:val="2"/>
        </w:numPr>
        <w:ind w:leftChars="0"/>
        <w:rPr>
          <w:rFonts w:ascii="맑은 고딕" w:eastAsia="맑은 고딕" w:hAnsi="맑은 고딕"/>
          <w:b/>
          <w:sz w:val="20"/>
        </w:rPr>
      </w:pPr>
      <w:r w:rsidRPr="004142CE">
        <w:rPr>
          <w:rFonts w:ascii="맑은 고딕" w:eastAsia="맑은 고딕" w:hAnsi="맑은 고딕" w:hint="eastAsia"/>
          <w:b/>
          <w:sz w:val="20"/>
        </w:rPr>
        <w:t xml:space="preserve">Eclipse </w:t>
      </w:r>
      <w:r w:rsidR="00564D97" w:rsidRPr="004142CE">
        <w:rPr>
          <w:rFonts w:ascii="맑은 고딕" w:eastAsia="맑은 고딕" w:hAnsi="맑은 고딕"/>
          <w:b/>
          <w:sz w:val="20"/>
        </w:rPr>
        <w:t xml:space="preserve">IDE for Java Developers - </w:t>
      </w:r>
      <w:r w:rsidRPr="004142CE">
        <w:rPr>
          <w:rFonts w:ascii="맑은 고딕" w:eastAsia="맑은 고딕" w:hAnsi="맑은 고딕"/>
          <w:b/>
          <w:sz w:val="20"/>
        </w:rPr>
        <w:t xml:space="preserve">Luna </w:t>
      </w:r>
      <w:r w:rsidR="00564D97" w:rsidRPr="004142CE">
        <w:rPr>
          <w:rFonts w:ascii="맑은 고딕" w:eastAsia="맑은 고딕" w:hAnsi="맑은 고딕"/>
          <w:b/>
          <w:sz w:val="20"/>
        </w:rPr>
        <w:t>Package</w:t>
      </w:r>
    </w:p>
    <w:p w:rsidR="00B05ACA" w:rsidRPr="004142CE" w:rsidRDefault="00E06E75" w:rsidP="002C33DF">
      <w:pPr>
        <w:pStyle w:val="2"/>
        <w:spacing w:before="12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3" w:name="_Toc470509895"/>
      <w:r w:rsidRPr="004142CE">
        <w:rPr>
          <w:rFonts w:ascii="맑은 고딕" w:eastAsia="맑은 고딕" w:hAnsi="맑은 고딕"/>
          <w:lang w:val="ko-KR"/>
        </w:rPr>
        <w:t xml:space="preserve">프레임워크 </w:t>
      </w:r>
      <w:r w:rsidR="00027C9F" w:rsidRPr="004142CE">
        <w:rPr>
          <w:rFonts w:ascii="맑은 고딕" w:eastAsia="맑은 고딕" w:hAnsi="맑은 고딕" w:hint="eastAsia"/>
          <w:lang w:val="ko-KR"/>
        </w:rPr>
        <w:t xml:space="preserve">라이브러리 </w:t>
      </w:r>
      <w:r w:rsidR="006F448E" w:rsidRPr="004142CE">
        <w:rPr>
          <w:rFonts w:ascii="맑은 고딕" w:eastAsia="맑은 고딕" w:hAnsi="맑은 고딕" w:hint="eastAsia"/>
          <w:lang w:val="ko-KR"/>
        </w:rPr>
        <w:t>구성요소</w:t>
      </w:r>
      <w:bookmarkEnd w:id="3"/>
    </w:p>
    <w:p w:rsidR="00BF3672" w:rsidRPr="004142CE" w:rsidRDefault="00BF3672" w:rsidP="00BF3672">
      <w:pPr>
        <w:rPr>
          <w:rFonts w:ascii="맑은 고딕" w:eastAsia="맑은 고딕" w:hAnsi="맑은 고딕"/>
          <w:lang w:val="ko-KR"/>
        </w:rPr>
      </w:pPr>
    </w:p>
    <w:tbl>
      <w:tblPr>
        <w:tblW w:w="9351" w:type="dxa"/>
        <w:tblBorders>
          <w:top w:val="single" w:sz="4" w:space="0" w:color="2E74B5" w:themeColor="accent1" w:themeShade="BF"/>
          <w:left w:val="single" w:sz="4" w:space="0" w:color="2E74B5" w:themeColor="accent1" w:themeShade="BF"/>
          <w:bottom w:val="single" w:sz="4" w:space="0" w:color="2E74B5" w:themeColor="accent1" w:themeShade="BF"/>
          <w:right w:val="single" w:sz="4" w:space="0" w:color="2E74B5" w:themeColor="accent1" w:themeShade="BF"/>
          <w:insideH w:val="single" w:sz="4" w:space="0" w:color="2E74B5" w:themeColor="accent1" w:themeShade="BF"/>
          <w:insideV w:val="single" w:sz="4" w:space="0" w:color="2E74B5" w:themeColor="accent1" w:themeShade="BF"/>
        </w:tblBorders>
        <w:tblCellMar>
          <w:left w:w="99" w:type="dxa"/>
          <w:right w:w="99" w:type="dxa"/>
        </w:tblCellMar>
        <w:tblLook w:val="04A0"/>
      </w:tblPr>
      <w:tblGrid>
        <w:gridCol w:w="1278"/>
        <w:gridCol w:w="1133"/>
        <w:gridCol w:w="1896"/>
        <w:gridCol w:w="1131"/>
        <w:gridCol w:w="3913"/>
      </w:tblGrid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T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ype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/>
                <w:b/>
                <w:szCs w:val="18"/>
              </w:rPr>
              <w:t>Section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L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ibrary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vAlign w:val="center"/>
            <w:hideMark/>
          </w:tcPr>
          <w:p w:rsidR="00E06E75" w:rsidRPr="004142CE" w:rsidRDefault="00BF3672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V</w:t>
            </w:r>
            <w:r w:rsidRPr="004142CE">
              <w:rPr>
                <w:rFonts w:ascii="맑은 고딕" w:eastAsia="맑은 고딕" w:hAnsi="맑은 고딕"/>
                <w:b/>
                <w:szCs w:val="18"/>
              </w:rPr>
              <w:t>ersion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URL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springframework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3.2.8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Logging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slf4j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1.6.6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www.slf4j.org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lastRenderedPageBreak/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Caching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ehcache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2.8.3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ehcache.org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Data</w:t>
            </w:r>
            <w:r w:rsidR="00BF3672" w:rsidRPr="004142CE">
              <w:rPr>
                <w:rFonts w:ascii="맑은 고딕" w:eastAsia="맑은 고딕" w:hAnsi="맑은 고딕" w:hint="eastAsia"/>
                <w:szCs w:val="18"/>
              </w:rPr>
              <w:t>base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mybatis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mybatis.github.io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 MVC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3.2.8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spring.io</w:t>
            </w:r>
          </w:p>
        </w:tc>
      </w:tr>
      <w:tr w:rsidR="00027C9F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JDBC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oracle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10.2.0.4.0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027C9F" w:rsidRPr="004142CE" w:rsidRDefault="00027C9F" w:rsidP="00532DEC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servlet-api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3.0.1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jsp-api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el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2.2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Core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jstl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1.2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　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Excel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jxls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jc w:val="center"/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1.0.5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jxls.sourceforge.net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json-simple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code.google.com/p/json-simple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View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jackson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1.9.13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jackson.codehaus.org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jquery-easyui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1.4.0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jeasyui.com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jquery-sceditor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1.4.5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sceditor.com</w:t>
            </w:r>
          </w:p>
        </w:tc>
      </w:tr>
      <w:tr w:rsidR="008B7603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DaumEditor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7.5.9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8B7603">
              <w:rPr>
                <w:rFonts w:ascii="맑은 고딕" w:eastAsia="맑은 고딕" w:hAnsi="맑은 고딕" w:cs="굴림"/>
                <w:color w:val="000000"/>
                <w:szCs w:val="18"/>
              </w:rPr>
              <w:t>github.com/daumcorp/DaumEditor</w:t>
            </w:r>
          </w:p>
        </w:tc>
      </w:tr>
      <w:tr w:rsidR="008B7603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ckeditor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4.4.7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8B7603" w:rsidRPr="004142CE" w:rsidRDefault="008B7603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8B7603">
              <w:rPr>
                <w:rFonts w:ascii="맑은 고딕" w:eastAsia="맑은 고딕" w:hAnsi="맑은 고딕" w:cs="굴림"/>
                <w:color w:val="000000"/>
                <w:szCs w:val="18"/>
              </w:rPr>
              <w:t>ckeditor.com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jquery-uploadfile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hayageek.com/docs/jquery-upload-file.php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jquery-json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2.3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www.json.org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화면UI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jquery-fullcalendar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2.1.1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fullcalendar.io</w:t>
            </w:r>
          </w:p>
        </w:tc>
      </w:tr>
      <w:tr w:rsidR="00BF3672" w:rsidRPr="004142CE" w:rsidTr="00564D97">
        <w:trPr>
          <w:trHeight w:hRule="exact" w:val="397"/>
        </w:trPr>
        <w:tc>
          <w:tcPr>
            <w:tcW w:w="1278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BF3672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13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</w:t>
            </w:r>
          </w:p>
        </w:tc>
        <w:tc>
          <w:tcPr>
            <w:tcW w:w="1896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iReport</w:t>
            </w:r>
          </w:p>
        </w:tc>
        <w:tc>
          <w:tcPr>
            <w:tcW w:w="11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BF3672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5.6.0</w:t>
            </w:r>
          </w:p>
        </w:tc>
        <w:tc>
          <w:tcPr>
            <w:tcW w:w="391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E06E75" w:rsidRPr="004142CE" w:rsidRDefault="00E06E75" w:rsidP="00E06E75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sourceforge.net/projects/ireport/</w:t>
            </w:r>
          </w:p>
        </w:tc>
      </w:tr>
    </w:tbl>
    <w:p w:rsidR="00B05ACA" w:rsidRPr="004142CE" w:rsidRDefault="00B05ACA">
      <w:pPr>
        <w:rPr>
          <w:rFonts w:ascii="맑은 고딕" w:eastAsia="맑은 고딕" w:hAnsi="맑은 고딕"/>
        </w:rPr>
      </w:pPr>
    </w:p>
    <w:p w:rsidR="00B05ACA" w:rsidRPr="004142CE" w:rsidRDefault="006F448E" w:rsidP="002C33DF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4" w:name="_Toc470509896"/>
      <w:r w:rsidRPr="004142CE">
        <w:rPr>
          <w:rFonts w:ascii="맑은 고딕" w:eastAsia="맑은 고딕" w:hAnsi="맑은 고딕" w:hint="eastAsia"/>
          <w:lang w:val="ko-KR"/>
        </w:rPr>
        <w:lastRenderedPageBreak/>
        <w:t>프레임워크 구조</w:t>
      </w:r>
      <w:bookmarkEnd w:id="4"/>
    </w:p>
    <w:tbl>
      <w:tblPr>
        <w:tblStyle w:val="ae"/>
        <w:tblW w:w="9351" w:type="dxa"/>
        <w:tblLook w:val="04A0"/>
      </w:tblPr>
      <w:tblGrid>
        <w:gridCol w:w="4158"/>
        <w:gridCol w:w="5193"/>
      </w:tblGrid>
      <w:tr w:rsidR="00977305" w:rsidRPr="004142CE" w:rsidTr="00EA329E">
        <w:trPr>
          <w:cnfStyle w:val="100000000000"/>
        </w:trPr>
        <w:tc>
          <w:tcPr>
            <w:tcW w:w="4158" w:type="dxa"/>
            <w:shd w:val="clear" w:color="auto" w:fill="auto"/>
          </w:tcPr>
          <w:p w:rsidR="00977305" w:rsidRPr="004142CE" w:rsidRDefault="00977305" w:rsidP="00977305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noProof/>
              </w:rPr>
              <w:drawing>
                <wp:inline distT="0" distB="0" distL="0" distR="0">
                  <wp:extent cx="2419350" cy="7698202"/>
                  <wp:effectExtent l="0" t="0" r="0" b="0"/>
                  <wp:docPr id="457" name="그림 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" name="structure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698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  <w:shd w:val="clear" w:color="auto" w:fill="auto"/>
          </w:tcPr>
          <w:p w:rsidR="00EA329E" w:rsidRPr="004142CE" w:rsidRDefault="00977305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자바소스</w:t>
            </w:r>
            <w:r w:rsidR="00EA329E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폴더: </w:t>
            </w:r>
          </w:p>
          <w:p w:rsidR="00977305" w:rsidRPr="004142CE" w:rsidRDefault="00977305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</w:t>
            </w:r>
            <w:r w:rsidRPr="004142CE">
              <w:rPr>
                <w:rFonts w:ascii="맑은 고딕" w:eastAsia="맑은 고딕" w:hAnsi="맑은 고딕"/>
                <w:lang w:val="ko-KR"/>
              </w:rPr>
              <w:t>main/java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자바</w:t>
            </w:r>
            <w:r w:rsidR="00977305" w:rsidRPr="004142CE">
              <w:rPr>
                <w:rFonts w:ascii="맑은 고딕" w:eastAsia="맑은 고딕" w:hAnsi="맑은 고딕" w:hint="eastAsia"/>
                <w:lang w:val="ko-KR"/>
              </w:rPr>
              <w:t>리소스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="00977305" w:rsidRPr="004142CE">
              <w:rPr>
                <w:rFonts w:ascii="맑은 고딕" w:eastAsia="맑은 고딕" w:hAnsi="맑은 고딕" w:hint="eastAsia"/>
                <w:lang w:val="ko-KR"/>
              </w:rPr>
              <w:t>폴더:</w:t>
            </w:r>
            <w:r w:rsidR="00977305" w:rsidRPr="004142CE">
              <w:rPr>
                <w:rFonts w:ascii="맑은 고딕" w:eastAsia="맑은 고딕" w:hAnsi="맑은 고딕"/>
                <w:lang w:val="ko-KR"/>
              </w:rPr>
              <w:t xml:space="preserve"> </w:t>
            </w:r>
          </w:p>
          <w:p w:rsidR="00AD3479" w:rsidRPr="004142CE" w:rsidRDefault="00977305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Mybatis 맵핑 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mappers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메시지 리소스 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/messages</w:t>
            </w:r>
          </w:p>
          <w:p w:rsidR="00AD3479" w:rsidRPr="004142CE" w:rsidRDefault="00AD3479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엑셀 Loader 폴더</w:t>
            </w:r>
          </w:p>
          <w:p w:rsidR="00AD3479" w:rsidRPr="004142CE" w:rsidRDefault="00AD3479" w:rsidP="00AD3479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src/main/resources</w:t>
            </w:r>
            <w:r w:rsidRPr="004142CE">
              <w:rPr>
                <w:rFonts w:ascii="맑은 고딕" w:eastAsia="맑은 고딕" w:hAnsi="맑은 고딕"/>
                <w:lang w:val="ko-KR"/>
              </w:rPr>
              <w:t>/xlsloaders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라이브러리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src/main/webapp/WEB-INF/lib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웹 리소스 폴더: </w:t>
            </w:r>
          </w:p>
          <w:p w:rsidR="00977305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src/main/webapp/resources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웹JSP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src/main/webapp/WEB-INF/views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스프링설정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src/main/webapp/WEB-INF/spring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엑셀 템플릿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src/main/webapp/WEB-INF/views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iReport 소스 폴더: 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src/main/webapp/WEB-INF/report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문서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/>
                <w:lang w:val="ko-KR"/>
              </w:rPr>
              <w:t>폴더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: doc</w:t>
            </w:r>
          </w:p>
          <w:p w:rsidR="00EA329E" w:rsidRPr="004142CE" w:rsidRDefault="00EA329E" w:rsidP="00263435">
            <w:pPr>
              <w:pStyle w:val="af2"/>
              <w:numPr>
                <w:ilvl w:val="0"/>
                <w:numId w:val="5"/>
              </w:numPr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파일업로드 폴더: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upload</w:t>
            </w:r>
          </w:p>
          <w:p w:rsidR="00EA329E" w:rsidRPr="004142CE" w:rsidRDefault="00EA329E" w:rsidP="00EA329E">
            <w:pPr>
              <w:pStyle w:val="af2"/>
              <w:ind w:leftChars="0" w:left="502"/>
              <w:rPr>
                <w:rFonts w:ascii="맑은 고딕" w:eastAsia="맑은 고딕" w:hAnsi="맑은 고딕"/>
                <w:lang w:val="ko-KR"/>
              </w:rPr>
            </w:pPr>
          </w:p>
          <w:p w:rsidR="00977305" w:rsidRPr="004142CE" w:rsidRDefault="00977305" w:rsidP="00977305">
            <w:pPr>
              <w:rPr>
                <w:rFonts w:ascii="맑은 고딕" w:eastAsia="맑은 고딕" w:hAnsi="맑은 고딕"/>
                <w:lang w:val="ko-KR"/>
              </w:rPr>
            </w:pPr>
          </w:p>
        </w:tc>
      </w:tr>
    </w:tbl>
    <w:p w:rsidR="006F448E" w:rsidRPr="004142CE" w:rsidRDefault="008D7CE0" w:rsidP="006F448E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5" w:name="_Toc470509897"/>
      <w:r w:rsidRPr="004142CE">
        <w:rPr>
          <w:rFonts w:ascii="맑은 고딕" w:eastAsia="맑은 고딕" w:hAnsi="맑은 고딕" w:hint="eastAsia"/>
          <w:lang w:val="ko-KR"/>
        </w:rPr>
        <w:lastRenderedPageBreak/>
        <w:t>프레임워크 설정</w:t>
      </w:r>
      <w:r w:rsidR="003B5562"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파일</w:t>
      </w:r>
      <w:bookmarkEnd w:id="5"/>
    </w:p>
    <w:tbl>
      <w:tblPr>
        <w:tblStyle w:val="ae"/>
        <w:tblW w:w="8786" w:type="dxa"/>
        <w:tblInd w:w="565" w:type="dxa"/>
        <w:tblLook w:val="04A0"/>
      </w:tblPr>
      <w:tblGrid>
        <w:gridCol w:w="3271"/>
        <w:gridCol w:w="1710"/>
        <w:gridCol w:w="3805"/>
      </w:tblGrid>
      <w:tr w:rsidR="008D7CE0" w:rsidRPr="004142CE" w:rsidTr="00F85A77">
        <w:trPr>
          <w:cnfStyle w:val="100000000000"/>
        </w:trPr>
        <w:tc>
          <w:tcPr>
            <w:tcW w:w="3271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설정파일 경로</w:t>
            </w:r>
          </w:p>
        </w:tc>
        <w:tc>
          <w:tcPr>
            <w:tcW w:w="1710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설정파일명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app.</w:t>
            </w:r>
            <w:r w:rsidRPr="004142CE">
              <w:rPr>
                <w:rFonts w:ascii="맑은 고딕" w:eastAsia="맑은 고딕" w:hAnsi="맑은 고딕"/>
              </w:rPr>
              <w:t>properties</w:t>
            </w:r>
          </w:p>
        </w:tc>
        <w:tc>
          <w:tcPr>
            <w:tcW w:w="3805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Database 연결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 xml:space="preserve">Security </w:t>
            </w:r>
            <w:r w:rsidRPr="004142CE">
              <w:rPr>
                <w:rFonts w:ascii="맑은 고딕" w:eastAsia="맑은 고딕" w:hAnsi="맑은 고딕" w:hint="eastAsia"/>
              </w:rPr>
              <w:t>설정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Default 설정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정보</w:t>
            </w:r>
          </w:p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물리적 경로</w:t>
            </w:r>
            <w:r w:rsidR="009A4C69" w:rsidRPr="004142CE">
              <w:rPr>
                <w:rFonts w:ascii="맑은 고딕" w:eastAsia="맑은 고딕" w:hAnsi="맑은 고딕" w:hint="eastAsia"/>
              </w:rPr>
              <w:t xml:space="preserve"> 및 도메인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mybatis.xml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Mybatis 공통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log4j.xml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Logging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main/resources/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ehcache.xml</w:t>
            </w:r>
          </w:p>
        </w:tc>
        <w:tc>
          <w:tcPr>
            <w:tcW w:w="3805" w:type="dxa"/>
          </w:tcPr>
          <w:p w:rsidR="008D7CE0" w:rsidRPr="004142CE" w:rsidRDefault="009A4C69" w:rsidP="009A4C69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Caching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web.xml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WAS 의 Context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wsc-context.xml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Spring </w:t>
            </w:r>
            <w:r w:rsidRPr="004142CE">
              <w:rPr>
                <w:rFonts w:ascii="맑은 고딕" w:eastAsia="맑은 고딕" w:hAnsi="맑은 고딕"/>
              </w:rPr>
              <w:t xml:space="preserve">기본 </w:t>
            </w:r>
            <w:r w:rsidRPr="004142CE">
              <w:rPr>
                <w:rFonts w:ascii="맑은 고딕" w:eastAsia="맑은 고딕" w:hAnsi="맑은 고딕" w:hint="eastAsia"/>
              </w:rPr>
              <w:t>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 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wsc-mybatis.xml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Spring </w:t>
            </w:r>
            <w:r w:rsidRPr="004142CE">
              <w:rPr>
                <w:rFonts w:ascii="맑은 고딕" w:eastAsia="맑은 고딕" w:hAnsi="맑은 고딕"/>
              </w:rPr>
              <w:t xml:space="preserve">Database </w:t>
            </w:r>
            <w:r w:rsidRPr="004142CE">
              <w:rPr>
                <w:rFonts w:ascii="맑은 고딕" w:eastAsia="맑은 고딕" w:hAnsi="맑은 고딕" w:hint="eastAsia"/>
              </w:rPr>
              <w:t>관련 설정 정보</w:t>
            </w:r>
          </w:p>
        </w:tc>
      </w:tr>
      <w:tr w:rsidR="008D7CE0" w:rsidRPr="004142CE" w:rsidTr="00F85A77">
        <w:tc>
          <w:tcPr>
            <w:tcW w:w="3271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src/</w:t>
            </w:r>
            <w:r w:rsidRPr="004142CE">
              <w:rPr>
                <w:rFonts w:ascii="맑은 고딕" w:eastAsia="맑은 고딕" w:hAnsi="맑은 고딕"/>
              </w:rPr>
              <w:t>main/webapp/WEB-INF/ spring/</w:t>
            </w:r>
          </w:p>
        </w:tc>
        <w:tc>
          <w:tcPr>
            <w:tcW w:w="1710" w:type="dxa"/>
          </w:tcPr>
          <w:p w:rsidR="008D7CE0" w:rsidRPr="004142CE" w:rsidRDefault="008D7CE0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wsc-jasper.xml</w:t>
            </w:r>
          </w:p>
        </w:tc>
        <w:tc>
          <w:tcPr>
            <w:tcW w:w="3805" w:type="dxa"/>
          </w:tcPr>
          <w:p w:rsidR="008D7CE0" w:rsidRPr="004142CE" w:rsidRDefault="009A4C69" w:rsidP="008D7CE0">
            <w:pPr>
              <w:spacing w:after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Spring iReport 연동 설정 정보</w:t>
            </w:r>
          </w:p>
        </w:tc>
      </w:tr>
    </w:tbl>
    <w:p w:rsidR="008D7CE0" w:rsidRPr="004142CE" w:rsidRDefault="008D7CE0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EA329E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app.properties</w:t>
      </w:r>
    </w:p>
    <w:tbl>
      <w:tblPr>
        <w:tblStyle w:val="ae"/>
        <w:tblW w:w="8591" w:type="dxa"/>
        <w:tblInd w:w="760" w:type="dxa"/>
        <w:tblLook w:val="04A0"/>
      </w:tblPr>
      <w:tblGrid>
        <w:gridCol w:w="4325"/>
        <w:gridCol w:w="4266"/>
      </w:tblGrid>
      <w:tr w:rsidR="008D46A9" w:rsidRPr="004142CE" w:rsidTr="00C26B7B">
        <w:trPr>
          <w:cnfStyle w:val="100000000000"/>
        </w:trPr>
        <w:tc>
          <w:tcPr>
            <w:tcW w:w="4325" w:type="dxa"/>
          </w:tcPr>
          <w:p w:rsidR="007A511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4266" w:type="dxa"/>
          </w:tcPr>
          <w:p w:rsidR="007A511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D46A9" w:rsidRPr="004142CE" w:rsidTr="00C26B7B">
        <w:tc>
          <w:tcPr>
            <w:tcW w:w="4325" w:type="dxa"/>
          </w:tcPr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jdbc.driver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oracle.jdbc.driver.OracleDriver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jdbc.url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jdbc:oracle</w:t>
            </w:r>
            <w:proofErr w:type="gramStart"/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:thin</w:t>
            </w:r>
            <w:proofErr w:type="gramEnd"/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:@{IP}:{PORT}:{DB명}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jdbc.user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{계정ID}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jdbc.pwd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{계정비밀번호}</w:t>
            </w:r>
          </w:p>
        </w:tc>
        <w:tc>
          <w:tcPr>
            <w:tcW w:w="4266" w:type="dxa"/>
          </w:tcPr>
          <w:p w:rsidR="007A511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Database 연결 계정정보</w:t>
            </w:r>
          </w:p>
        </w:tc>
      </w:tr>
      <w:tr w:rsidR="008D46A9" w:rsidRPr="004142CE" w:rsidTr="00C26B7B">
        <w:tc>
          <w:tcPr>
            <w:tcW w:w="4325" w:type="dxa"/>
          </w:tcPr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security.form.username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j_userid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security.form.password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j_password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security.form.targeturl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target_url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security.form.remember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j_remember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security.form.language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j_language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security.form.system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j_system</w:t>
            </w:r>
          </w:p>
          <w:p w:rsidR="007A511B" w:rsidRPr="004142CE" w:rsidRDefault="007A511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security.form.secure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j_secure</w:t>
            </w:r>
          </w:p>
        </w:tc>
        <w:tc>
          <w:tcPr>
            <w:tcW w:w="4266" w:type="dxa"/>
          </w:tcPr>
          <w:p w:rsidR="00C26B7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Security 인증 관련 정보</w:t>
            </w:r>
          </w:p>
          <w:p w:rsidR="007A511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로그인 폼에서 사용할 파라메터의 명칭 정보를 정의한다.</w:t>
            </w:r>
          </w:p>
          <w:p w:rsidR="007A511B" w:rsidRPr="004142CE" w:rsidRDefault="00C26B7B" w:rsidP="007A511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SecurityIntercepter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클래스를 참조한다.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security.page.submit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/security_check.do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security.page.login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/login.do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security.page.logout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/logout.do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security.page.default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/index.do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lastRenderedPageBreak/>
              <w:t>security.page.error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/denied.do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>Security U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RL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 관련 정보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로그인,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로그아웃,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메인,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접근에러에 관한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URL 을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정의한다.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SecurityIntercepter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클래스를 참조한다.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lastRenderedPageBreak/>
              <w:t>security.guest.id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guest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Security 비인증 사용자 기본 ID 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default.system.id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WSC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default.page.size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50</w:t>
            </w:r>
          </w:p>
          <w:p w:rsidR="00C26B7B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loggable.userLog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false</w:t>
            </w:r>
          </w:p>
          <w:p w:rsidR="008B7603" w:rsidRPr="008B7603" w:rsidRDefault="008B7603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usable.tabPanel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true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기본 시스템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ID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기본 페이징 출력수</w:t>
            </w:r>
          </w:p>
          <w:p w:rsidR="00C26B7B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사용자DB로깅여부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(true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인 경우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SYS_ULOG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에 저장)</w:t>
            </w:r>
          </w:p>
          <w:p w:rsidR="008B7603" w:rsidRPr="004142CE" w:rsidRDefault="008B7603" w:rsidP="000F5485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탭패널사용여부</w:t>
            </w:r>
            <w:r w:rsidR="000F5485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 (</w:t>
            </w:r>
            <w:r w:rsidR="000F5485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true</w:t>
            </w:r>
            <w:r w:rsidR="000F5485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인 경우 탭패널로 화면 오픈)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file.upload.temp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/upload/temp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file.upload.real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/upload/real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첨부파일 업로드 관련 물리적 경로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excel.template.path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/src/main/webapp/WEB-INF/templates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excel.template.temp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{</w:t>
            </w:r>
            <w:r w:rsidRPr="004142CE"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프로젝트경로}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/upload/excel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엑셀 다운로드 관련 템플릿 경로 및 임시파일 저장 경로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excel.loader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/xlsloaders/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엑셀 로더 사용시 설정파일 경로</w:t>
            </w:r>
          </w:p>
        </w:tc>
      </w:tr>
      <w:tr w:rsidR="008D46A9" w:rsidRPr="004142CE" w:rsidTr="00C26B7B">
        <w:tc>
          <w:tcPr>
            <w:tcW w:w="4325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80"/>
                <w:sz w:val="16"/>
                <w:szCs w:val="16"/>
              </w:rPr>
              <w:t>domain.user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user.local.com:8080</w:t>
            </w:r>
          </w:p>
        </w:tc>
        <w:tc>
          <w:tcPr>
            <w:tcW w:w="4266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관리자의 사용자별 자동로그인 사용시 별도의 가상호스트 도메인 정보를 정의한다.</w:t>
            </w:r>
          </w:p>
        </w:tc>
      </w:tr>
      <w:tr w:rsidR="008D46A9" w:rsidRPr="004142CE" w:rsidTr="00C26B7B">
        <w:tc>
          <w:tcPr>
            <w:tcW w:w="4325" w:type="dxa"/>
          </w:tcPr>
          <w:p w:rsidR="00777D23" w:rsidRPr="004142CE" w:rsidRDefault="00777D23" w:rsidP="00777D2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0080"/>
                <w:sz w:val="16"/>
                <w:szCs w:val="16"/>
              </w:rPr>
              <w:t>smtp.id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{메일계정}</w:t>
            </w:r>
          </w:p>
          <w:p w:rsidR="00777D23" w:rsidRDefault="00777D23" w:rsidP="00777D2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0080"/>
                <w:sz w:val="16"/>
                <w:szCs w:val="16"/>
              </w:rPr>
              <w:t>smtp.pw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{메일계정 비밀버호}</w:t>
            </w:r>
          </w:p>
          <w:p w:rsidR="00777D23" w:rsidRPr="00777D23" w:rsidRDefault="00777D23" w:rsidP="00777D23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0080"/>
                <w:sz w:val="16"/>
                <w:szCs w:val="16"/>
              </w:rPr>
              <w:t>smtp.read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r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Y</w:t>
            </w:r>
          </w:p>
        </w:tc>
        <w:tc>
          <w:tcPr>
            <w:tcW w:w="4266" w:type="dxa"/>
          </w:tcPr>
          <w:p w:rsidR="00777D23" w:rsidRDefault="00777D23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>메</w:t>
            </w:r>
            <w:r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일을 발송할 smtp인증 계정</w:t>
            </w:r>
          </w:p>
          <w:p w:rsidR="00777D23" w:rsidRDefault="00777D23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smpt인증 계정 비밀번호</w:t>
            </w:r>
          </w:p>
          <w:p w:rsidR="00777D23" w:rsidRPr="00777D23" w:rsidRDefault="00777D23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메일 수신 확인 설정여부</w:t>
            </w:r>
          </w:p>
        </w:tc>
      </w:tr>
      <w:tr w:rsidR="008D46A9" w:rsidRPr="004142CE" w:rsidTr="00C26B7B">
        <w:tc>
          <w:tcPr>
            <w:tcW w:w="4325" w:type="dxa"/>
          </w:tcPr>
          <w:p w:rsid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>
              <w:rPr>
                <w:rFonts w:ascii="맑은 고딕" w:eastAsia="맑은 고딕" w:hAnsi="맑은 고딕" w:cs="Courier New" w:hint="eastAsia"/>
                <w:color w:val="000080"/>
                <w:sz w:val="16"/>
                <w:szCs w:val="16"/>
              </w:rPr>
              <w:t>report.addr</w:t>
            </w:r>
            <w:r w:rsidRPr="004142CE">
              <w:rPr>
                <w:rFonts w:ascii="맑은 고딕" w:eastAsia="맑은 고딕" w:hAnsi="맑은 고딕" w:cs="Courier New"/>
                <w:color w:val="008000"/>
                <w:sz w:val="16"/>
                <w:szCs w:val="16"/>
              </w:rPr>
              <w:t>=</w:t>
            </w:r>
            <w:proofErr w:type="gramStart"/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http:</w:t>
            </w:r>
            <w:proofErr w:type="gramEnd"/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//</w:t>
            </w:r>
            <w:r>
              <w:rPr>
                <w:rFonts w:ascii="맑은 고딕" w:eastAsia="맑은 고딕" w:hAnsi="맑은 고딕" w:cs="Courier New" w:hint="eastAsia"/>
                <w:color w:val="800000"/>
                <w:sz w:val="16"/>
                <w:szCs w:val="16"/>
              </w:rPr>
              <w:t>{ IP}:{PORT}</w:t>
            </w: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/jasperserver/flow.html?</w:t>
            </w:r>
          </w:p>
          <w:p w:rsid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_flowId=viewReportFlow&amp;_flowId=viewReportFlow</w:t>
            </w:r>
          </w:p>
          <w:p w:rsid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&amp;ParentFolderUri=/reports/eastFrame&amp;</w:t>
            </w:r>
          </w:p>
          <w:p w:rsid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standAlone=true&amp;decorate=no</w:t>
            </w:r>
          </w:p>
          <w:p w:rsid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</w:pP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&amp;j_username=easyframeuser</w:t>
            </w:r>
          </w:p>
          <w:p w:rsidR="008D46A9" w:rsidRPr="008D46A9" w:rsidRDefault="008D46A9" w:rsidP="008D46A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8D46A9">
              <w:rPr>
                <w:rFonts w:ascii="맑은 고딕" w:eastAsia="맑은 고딕" w:hAnsi="맑은 고딕" w:cs="Courier New"/>
                <w:color w:val="800000"/>
                <w:sz w:val="16"/>
                <w:szCs w:val="16"/>
              </w:rPr>
              <w:t>&amp;j_password=1234|</w:t>
            </w:r>
          </w:p>
        </w:tc>
        <w:tc>
          <w:tcPr>
            <w:tcW w:w="4266" w:type="dxa"/>
          </w:tcPr>
          <w:p w:rsidR="008D46A9" w:rsidRDefault="008D46A9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Report server URL</w:t>
            </w:r>
          </w:p>
        </w:tc>
      </w:tr>
    </w:tbl>
    <w:p w:rsidR="008B7603" w:rsidRDefault="008B7603" w:rsidP="008B7603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Cs w:val="18"/>
        </w:rPr>
      </w:pPr>
    </w:p>
    <w:p w:rsidR="006E7FDC" w:rsidRPr="008B7603" w:rsidRDefault="006E7FDC" w:rsidP="00C26B7B">
      <w:pPr>
        <w:spacing w:after="0"/>
        <w:rPr>
          <w:rFonts w:ascii="맑은 고딕" w:eastAsia="맑은 고딕" w:hAnsi="맑은 고딕"/>
          <w:b/>
        </w:rPr>
      </w:pPr>
    </w:p>
    <w:p w:rsidR="00C26B7B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mybatis.xml</w:t>
      </w:r>
    </w:p>
    <w:tbl>
      <w:tblPr>
        <w:tblStyle w:val="ae"/>
        <w:tblW w:w="8591" w:type="dxa"/>
        <w:tblInd w:w="760" w:type="dxa"/>
        <w:tblLook w:val="04A0"/>
      </w:tblPr>
      <w:tblGrid>
        <w:gridCol w:w="5898"/>
        <w:gridCol w:w="2693"/>
      </w:tblGrid>
      <w:tr w:rsidR="00C26B7B" w:rsidRPr="004142CE" w:rsidTr="00EA5822">
        <w:trPr>
          <w:cnfStyle w:val="100000000000"/>
        </w:trPr>
        <w:tc>
          <w:tcPr>
            <w:tcW w:w="5898" w:type="dxa"/>
          </w:tcPr>
          <w:p w:rsidR="00C26B7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2693" w:type="dxa"/>
          </w:tcPr>
          <w:p w:rsidR="00C26B7B" w:rsidRPr="004142CE" w:rsidRDefault="00C26B7B" w:rsidP="00C26B7B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C26B7B" w:rsidRPr="004142CE" w:rsidTr="00EA5822">
        <w:tc>
          <w:tcPr>
            <w:tcW w:w="5898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"cacheEnabled"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"lazyLoadingEnabled"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"multipleResultSetsEnabled"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"useColumnLabel"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"useGeneratedKeys"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"defaultExecutorType"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"SIMPLE"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"defaultStatementTimeout"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"25000"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"logImpl"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"LOG4J"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settings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693" w:type="dxa"/>
          </w:tcPr>
          <w:p w:rsidR="00C26B7B" w:rsidRPr="004142CE" w:rsidRDefault="00EA5822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lastRenderedPageBreak/>
              <w:t xml:space="preserve">Mybatis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의 기본 설정정보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 xml:space="preserve">자세한 내용은 </w:t>
            </w:r>
            <w:r w:rsidRPr="004142CE"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  <w:t xml:space="preserve">Mybatis </w:t>
            </w:r>
            <w:r w:rsidRPr="004142CE">
              <w:rPr>
                <w:rFonts w:ascii="맑은 고딕" w:eastAsia="맑은 고딕" w:hAnsi="맑은 고딕" w:cs="Courier New" w:hint="eastAsia"/>
                <w:color w:val="00B400"/>
                <w:sz w:val="16"/>
                <w:szCs w:val="16"/>
              </w:rPr>
              <w:t>매뉴얼을 참조한다.</w:t>
            </w:r>
          </w:p>
        </w:tc>
      </w:tr>
      <w:tr w:rsidR="00C26B7B" w:rsidRPr="004142CE" w:rsidTr="00EA5822">
        <w:tc>
          <w:tcPr>
            <w:tcW w:w="5898" w:type="dxa"/>
          </w:tcPr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typeAliases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"com.wsc.framework.model.ParamsMap"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"com.wsc.framework.model.RecordMap"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"com.wsc.common.model.Code"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"com.wsc.common.model.User"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"menu"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"com.wsc.common.model.Menu"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"group"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"com.wsc.common.model.Group"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"prog"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"com.wsc.common.model.Program"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alias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"file"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"com.wsc.common.model.FileInfo"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C26B7B" w:rsidRPr="004142CE" w:rsidRDefault="00C26B7B" w:rsidP="00C26B7B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typeAliases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693" w:type="dxa"/>
          </w:tcPr>
          <w:p w:rsidR="00C26B7B" w:rsidRPr="004142CE" w:rsidRDefault="00EA5822" w:rsidP="00C26B7B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사용하는 모델의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Alias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</w:tbl>
    <w:p w:rsidR="009A4C69" w:rsidRPr="004142CE" w:rsidRDefault="009A4C69" w:rsidP="00EA5822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log4j.xml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EC6E01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로그파일은 톰캣의 </w:t>
      </w:r>
      <w:r w:rsidRPr="004142CE">
        <w:rPr>
          <w:rFonts w:ascii="맑은 고딕" w:eastAsia="맑은 고딕" w:hAnsi="맑은 고딕"/>
          <w:lang w:val="ko-KR"/>
        </w:rPr>
        <w:t xml:space="preserve">logs </w:t>
      </w:r>
      <w:r w:rsidRPr="004142CE">
        <w:rPr>
          <w:rFonts w:ascii="맑은 고딕" w:eastAsia="맑은 고딕" w:hAnsi="맑은 고딕" w:hint="eastAsia"/>
          <w:lang w:val="ko-KR"/>
        </w:rPr>
        <w:t>밑으로 설정되어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해당 로그 파일의 위치를 변경하고자 할 때 </w:t>
      </w:r>
      <w:r w:rsidRPr="004142CE">
        <w:rPr>
          <w:rFonts w:ascii="맑은 고딕" w:eastAsia="맑은 고딕" w:hAnsi="맑은 고딕"/>
          <w:lang w:val="ko-KR"/>
        </w:rPr>
        <w:t xml:space="preserve">DailyRollingFileAppender </w:t>
      </w:r>
      <w:r w:rsidRPr="004142CE">
        <w:rPr>
          <w:rFonts w:ascii="맑은 고딕" w:eastAsia="맑은 고딕" w:hAnsi="맑은 고딕" w:hint="eastAsia"/>
          <w:lang w:val="ko-KR"/>
        </w:rPr>
        <w:t>의 경로를 변경하도록 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7173"/>
        <w:gridCol w:w="1418"/>
      </w:tblGrid>
      <w:tr w:rsidR="00EA5822" w:rsidRPr="004142CE" w:rsidTr="00EA5822">
        <w:trPr>
          <w:cnfStyle w:val="100000000000"/>
        </w:trPr>
        <w:tc>
          <w:tcPr>
            <w:tcW w:w="7173" w:type="dxa"/>
          </w:tcPr>
          <w:p w:rsidR="00EA5822" w:rsidRPr="004142CE" w:rsidRDefault="00EA5822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A5822" w:rsidRPr="004142CE" w:rsidTr="00EA5822">
        <w:tc>
          <w:tcPr>
            <w:tcW w:w="7173" w:type="dxa"/>
          </w:tcPr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"console"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"org.apache.log4j.ConsoleAppender"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"wscapp"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"org.apache.log4j.DailyRollingFileAppender"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"wscsql"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"org.apache.log4j.DailyRollingFileAppender"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appender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Logging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시 해당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Target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  <w:tr w:rsidR="00EA5822" w:rsidRPr="004142CE" w:rsidTr="00EA5822">
        <w:tc>
          <w:tcPr>
            <w:tcW w:w="7173" w:type="dxa"/>
          </w:tcPr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"org.springframework.core"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"org.springframework.beans"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"org.springframework.context"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"org.apache.jasper.compiler.TldLocationsCache"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logger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A5822" w:rsidRPr="004142CE" w:rsidRDefault="00EA5822" w:rsidP="00EA582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root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root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1418" w:type="dxa"/>
          </w:tcPr>
          <w:p w:rsidR="00EA5822" w:rsidRPr="004142CE" w:rsidRDefault="00EA582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어플리케이션별 Logging 설정</w:t>
            </w:r>
          </w:p>
        </w:tc>
      </w:tr>
    </w:tbl>
    <w:p w:rsidR="00EA5822" w:rsidRPr="004142CE" w:rsidRDefault="00EA5822" w:rsidP="00EA5822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9A4C69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ehcache.xml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846637" w:rsidRPr="004142CE" w:rsidTr="00F85A77">
        <w:trPr>
          <w:cnfStyle w:val="100000000000"/>
        </w:trPr>
        <w:tc>
          <w:tcPr>
            <w:tcW w:w="5189" w:type="dxa"/>
          </w:tcPr>
          <w:p w:rsidR="00846637" w:rsidRPr="004142CE" w:rsidRDefault="00846637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3402" w:type="dxa"/>
          </w:tcPr>
          <w:p w:rsidR="00846637" w:rsidRPr="004142CE" w:rsidRDefault="00846637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846637" w:rsidRPr="004142CE" w:rsidTr="00F85A77">
        <w:tc>
          <w:tcPr>
            <w:tcW w:w="5189" w:type="dxa"/>
          </w:tcPr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"codeCache"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maxElementsInMemory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"10000"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eternal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timeToIdleSeconds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timeToLiveSeconds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"600"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overflowToDisk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diskPersistent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"false"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diskExpiryThreadIntervalSeconds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"120"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memoryStoreEvictionPolicy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"LRU"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20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46637" w:rsidRPr="004142CE" w:rsidRDefault="00846637" w:rsidP="00846637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공통코드 검색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Caching 에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관련한 설정 정보</w:t>
            </w:r>
          </w:p>
        </w:tc>
      </w:tr>
    </w:tbl>
    <w:p w:rsidR="00A330FC" w:rsidRPr="004142CE" w:rsidRDefault="00A330FC" w:rsidP="00A330FC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web.xml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EC6E01" w:rsidRPr="004142CE" w:rsidTr="00A330FC">
        <w:trPr>
          <w:cnfStyle w:val="100000000000"/>
        </w:trPr>
        <w:tc>
          <w:tcPr>
            <w:tcW w:w="5189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>항목</w:t>
            </w:r>
          </w:p>
        </w:tc>
        <w:tc>
          <w:tcPr>
            <w:tcW w:w="3402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contextConfigLocation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/WEB-INF/spring/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wsc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-context.xml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Spring Context 설정파일 정의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org.springframework.web.context.ContextLoaderListener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org.springframework.web.context.request.RequestContextListener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listener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리스너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org.springframework.web.filter.CharacterEncodingFilter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*.do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encodingFilter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json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filter-mapping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한글 인코딩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wscServlet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org.springframework.web.servlet.DispatcherServlet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servlet-class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contextConfigLocation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/WEB-INF/spring/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wsc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-context.xml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param-value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init-param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load-on-startup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1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load-on-startup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default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/resources/*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default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*.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ico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wscServlet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servlet-name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url-pattern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servlet-mapping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 xml:space="preserve">기본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403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/WEB-INF/views/error/denied.jsp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404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/WEB-INF/views/error/error.jsp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500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error-code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/WEB-INF/views/error/error.jsp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error-page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에러페이지 설정</w:t>
            </w:r>
          </w:p>
        </w:tc>
      </w:tr>
      <w:tr w:rsidR="00EC6E01" w:rsidRPr="004142CE" w:rsidTr="00A330FC">
        <w:tc>
          <w:tcPr>
            <w:tcW w:w="5189" w:type="dxa"/>
          </w:tcPr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welcome-file-list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EC6E01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index.do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EC6E01" w:rsidRPr="004142CE" w:rsidRDefault="00EC6E01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welcome-file-list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디폴트 페이지 설정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wsc-context.xml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EC6E01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로그파일은 톰캣의 </w:t>
      </w:r>
      <w:r w:rsidRPr="004142CE">
        <w:rPr>
          <w:rFonts w:ascii="맑은 고딕" w:eastAsia="맑은 고딕" w:hAnsi="맑은 고딕"/>
          <w:lang w:val="ko-KR"/>
        </w:rPr>
        <w:t xml:space="preserve">logs </w:t>
      </w:r>
      <w:r w:rsidRPr="004142CE">
        <w:rPr>
          <w:rFonts w:ascii="맑은 고딕" w:eastAsia="맑은 고딕" w:hAnsi="맑은 고딕" w:hint="eastAsia"/>
          <w:lang w:val="ko-KR"/>
        </w:rPr>
        <w:t>밑으로 설정되어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해당 로그 파일의 위치를 변경하고자 할 때 </w:t>
      </w:r>
      <w:r w:rsidRPr="004142CE">
        <w:rPr>
          <w:rFonts w:ascii="맑은 고딕" w:eastAsia="맑은 고딕" w:hAnsi="맑은 고딕"/>
          <w:lang w:val="ko-KR"/>
        </w:rPr>
        <w:t xml:space="preserve">DailyRollingFileAppender </w:t>
      </w:r>
      <w:r w:rsidRPr="004142CE">
        <w:rPr>
          <w:rFonts w:ascii="맑은 고딕" w:eastAsia="맑은 고딕" w:hAnsi="맑은 고딕" w:hint="eastAsia"/>
          <w:lang w:val="ko-KR"/>
        </w:rPr>
        <w:t>의 경로를 변경하도록 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5189"/>
        <w:gridCol w:w="3402"/>
      </w:tblGrid>
      <w:tr w:rsidR="00EC6E01" w:rsidRPr="004142CE" w:rsidTr="002A07C2">
        <w:trPr>
          <w:cnfStyle w:val="100000000000"/>
        </w:trPr>
        <w:tc>
          <w:tcPr>
            <w:tcW w:w="5189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항목</w:t>
            </w:r>
          </w:p>
        </w:tc>
        <w:tc>
          <w:tcPr>
            <w:tcW w:w="3402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2A07C2">
        <w:tc>
          <w:tcPr>
            <w:tcW w:w="5189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mvc:default-servlet-handler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기본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을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Spring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Dispatcher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Servlet 으로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"/resources/**"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"/resources/"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"/images/**"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"/images/"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mvc:resources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"/css/**"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"/css/"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Spring 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DispatcherServlet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에서 인식할 정적인 자원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Spring MVC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Controller 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@Controller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라는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Annotation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이 선언된 클래스를 자동으로 바인딩 한다.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context:component-scan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base-package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Spring 의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Component Scan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시 기준이 되는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Package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정보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util:properties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"app"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location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"classpath:app.properties"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Properties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파일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"wscCacheManager"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"org.springframework.cache.ehcache.EhCacheCacheManager"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"cacheManager"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"org.springframework.cache.ehcache.EhCacheManagerFactor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lastRenderedPageBreak/>
              <w:t>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"configLocation"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"classpath:ehcache.xml"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"shared"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cache:annotation-driven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cache-manager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"wscCacheManager"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 xml:space="preserve">코드 Caching 에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Cache Manager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"org.springframework.beans.factory.config.ObjectFactoryCreatingFactoryBean"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"targetBeanName"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"sessionComponent"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Session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객체 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"org.springframework.web.servlet.view.InternalResourceViewResolver"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"prefix"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"/WEB-INF/views/"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"suffix"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".jsp"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"99"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"org.springframework.web.servlet.view.BeanNameViewResolver"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기본적으로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"org.springframework.web.servlet.view.XmlViewResolver"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"/WEB-INF/spring/wsc-jasper.xml"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"order"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import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resource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"wsc-jasper.xml"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iReport 연동을 위한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와 설정파일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Import</w:t>
            </w:r>
          </w:p>
        </w:tc>
      </w:tr>
      <w:tr w:rsidR="002A07C2" w:rsidRPr="004142CE" w:rsidTr="002A07C2">
        <w:tc>
          <w:tcPr>
            <w:tcW w:w="5189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"multipartResolver"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"org.springframework.web.multipart.commons.CommonsMultipartResolver"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"maxUploadSize"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"104857600"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"maxInMemorySize"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"10485760"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"uploadTempDir"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"uploadDirResource"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"uploadDirResource"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"org.springframework.core.io.FileSystemResource"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constructor-arg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#{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app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['file.upload.temp']}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constructor-arg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2A07C2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첨부파일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업로드 관련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View Resolver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와 첨부파일 물리적 경로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"org.springframework.web.servlet.handler.SimpleMappingExceptionResolver"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"warnLogCategory"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"apperror"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"defaultErrorView"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"error/system"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"exceptionMappings"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"com.wsc.framework.exception.SessionException"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error/session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"com.wsc.framework.exception.AuthorityException"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error/authority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"com.wsc.framework.exception.ServiceException"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error/service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"com.wsc.framework.exception.SystemException"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error/system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"java.lang.Exception"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error/system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lastRenderedPageBreak/>
              <w:t>Exception Handling 에 필요한 Reolver 정의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"jsonView"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"org.springframework.web.servlet.view.json.MappingJacksonJsonView"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"jxlsView"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"com.wsc.framework.view.JxlsView"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"fileView"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"com.wsc.framework.view.FileView"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JSON,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엑셀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, 첨부파일 등의 View 정의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"messageSource"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"org.springframework.context.support.ReloadableResourceBundleMessageSource"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"basenames"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  <w:u w:val="single"/>
              </w:rPr>
              <w:t>classpath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:/messages/message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list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"defaultEncoding"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메시지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 리소스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"localeResolver"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"org.springframework.web.servlet.i18n.SessionLocaleResolver"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"defaultLocale"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"ko"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세션 로케일 설정</w:t>
            </w:r>
          </w:p>
        </w:tc>
      </w:tr>
      <w:tr w:rsidR="008A2739" w:rsidRPr="004142CE" w:rsidTr="002A07C2">
        <w:tc>
          <w:tcPr>
            <w:tcW w:w="5189" w:type="dxa"/>
          </w:tcPr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mvc:interceptors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"com.wsc.common.security.SecurityInterceptor"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"org.springframework.web.servlet.i18n.LocaleChangeInterceptor"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"lang"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8A2739" w:rsidRPr="004142CE" w:rsidRDefault="008A2739" w:rsidP="008A2739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mvc:interceptors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3402" w:type="dxa"/>
          </w:tcPr>
          <w:p w:rsidR="008A2739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Security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처리를 위한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Interceptor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정의</w:t>
            </w:r>
          </w:p>
        </w:tc>
      </w:tr>
      <w:tr w:rsidR="00EC6E01" w:rsidRPr="004142CE" w:rsidTr="002A07C2">
        <w:tc>
          <w:tcPr>
            <w:tcW w:w="5189" w:type="dxa"/>
          </w:tcPr>
          <w:p w:rsidR="00EC6E01" w:rsidRPr="004142CE" w:rsidRDefault="002A07C2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import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resource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"wsc-mybatis.xml"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</w:tc>
        <w:tc>
          <w:tcPr>
            <w:tcW w:w="3402" w:type="dxa"/>
          </w:tcPr>
          <w:p w:rsidR="00EC6E01" w:rsidRPr="004142CE" w:rsidRDefault="008A2739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Mybatis 관련 설정파일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Import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wsc-mybatis.xml</w:t>
      </w:r>
      <w:r w:rsidR="00EC6E01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a</w:t>
      </w:r>
      <w:r w:rsidRPr="004142CE">
        <w:rPr>
          <w:rFonts w:ascii="맑은 고딕" w:eastAsia="맑은 고딕" w:hAnsi="맑은 고딕"/>
        </w:rPr>
        <w:t>pp.properties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정의된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Database </w:t>
      </w:r>
      <w:r w:rsidRPr="004142CE">
        <w:rPr>
          <w:rFonts w:ascii="맑은 고딕" w:eastAsia="맑은 고딕" w:hAnsi="맑은 고딕" w:hint="eastAsia"/>
          <w:lang w:val="ko-KR"/>
        </w:rPr>
        <w:t>연결정보를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사용하여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실제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Mybatis </w:t>
      </w:r>
      <w:r w:rsidRPr="004142CE">
        <w:rPr>
          <w:rFonts w:ascii="맑은 고딕" w:eastAsia="맑은 고딕" w:hAnsi="맑은 고딕" w:hint="eastAsia"/>
          <w:lang w:val="ko-KR"/>
        </w:rPr>
        <w:t>에서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사용한</w:t>
      </w:r>
      <w:r w:rsidRPr="004142CE">
        <w:rPr>
          <w:rFonts w:ascii="맑은 고딕" w:eastAsia="맑은 고딕" w:hAnsi="맑은 고딕" w:hint="eastAsia"/>
        </w:rPr>
        <w:t xml:space="preserve"> Database Connection</w:t>
      </w:r>
      <w:r w:rsidRPr="004142CE">
        <w:rPr>
          <w:rFonts w:ascii="맑은 고딕" w:eastAsia="맑은 고딕" w:hAnsi="맑은 고딕" w:hint="eastAsia"/>
          <w:lang w:val="ko-KR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DataSource</w:t>
      </w:r>
      <w:r w:rsidRPr="004142CE">
        <w:rPr>
          <w:rFonts w:ascii="맑은 고딕" w:eastAsia="맑은 고딕" w:hAnsi="맑은 고딕" w:hint="eastAsia"/>
          <w:lang w:val="ko-KR"/>
        </w:rPr>
        <w:t>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설정하고</w:t>
      </w:r>
      <w:r w:rsidRPr="004142CE">
        <w:rPr>
          <w:rFonts w:ascii="맑은 고딕" w:eastAsia="맑은 고딕" w:hAnsi="맑은 고딕" w:hint="eastAsia"/>
        </w:rPr>
        <w:t>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트랜젝션에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대한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정보를</w:t>
      </w:r>
      <w:r w:rsidRPr="004142CE">
        <w:rPr>
          <w:rFonts w:ascii="맑은 고딕" w:eastAsia="맑은 고딕" w:hAnsi="맑은 고딕" w:hint="eastAsia"/>
        </w:rPr>
        <w:t xml:space="preserve"> 정의하는 설정파일이다.</w:t>
      </w:r>
    </w:p>
    <w:p w:rsidR="00A330FC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현 프레임워크에서 </w:t>
      </w:r>
      <w:r w:rsidRPr="004142CE">
        <w:rPr>
          <w:rFonts w:ascii="맑은 고딕" w:eastAsia="맑은 고딕" w:hAnsi="맑은 고딕"/>
        </w:rPr>
        <w:t xml:space="preserve">DAO </w:t>
      </w:r>
      <w:r w:rsidRPr="004142CE">
        <w:rPr>
          <w:rFonts w:ascii="맑은 고딕" w:eastAsia="맑은 고딕" w:hAnsi="맑은 고딕" w:hint="eastAsia"/>
        </w:rPr>
        <w:t>는 개별로 생성하여 사용하지 않으며,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공통의 </w:t>
      </w:r>
      <w:r w:rsidRPr="004142CE">
        <w:rPr>
          <w:rFonts w:ascii="맑은 고딕" w:eastAsia="맑은 고딕" w:hAnsi="맑은 고딕"/>
        </w:rPr>
        <w:t xml:space="preserve">DAO </w:t>
      </w:r>
      <w:r w:rsidRPr="004142CE">
        <w:rPr>
          <w:rFonts w:ascii="맑은 고딕" w:eastAsia="맑은 고딕" w:hAnsi="맑은 고딕" w:hint="eastAsia"/>
        </w:rPr>
        <w:t>내에서 모든 처리를 담당한다.</w:t>
      </w:r>
    </w:p>
    <w:p w:rsidR="00A330FC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만약 여러 개의 </w:t>
      </w:r>
      <w:r w:rsidRPr="004142CE">
        <w:rPr>
          <w:rFonts w:ascii="맑은 고딕" w:eastAsia="맑은 고딕" w:hAnsi="맑은 고딕"/>
        </w:rPr>
        <w:t xml:space="preserve">Database </w:t>
      </w:r>
      <w:r w:rsidRPr="004142CE">
        <w:rPr>
          <w:rFonts w:ascii="맑은 고딕" w:eastAsia="맑은 고딕" w:hAnsi="맑은 고딕" w:hint="eastAsia"/>
        </w:rPr>
        <w:t xml:space="preserve">가 연동되어야 할 경우 </w:t>
      </w:r>
      <w:r w:rsidR="002A07C2" w:rsidRPr="004142CE">
        <w:rPr>
          <w:rFonts w:ascii="맑은 고딕" w:eastAsia="맑은 고딕" w:hAnsi="맑은 고딕" w:hint="eastAsia"/>
        </w:rPr>
        <w:t xml:space="preserve">아래 정의한 </w:t>
      </w:r>
      <w:r w:rsidR="002A07C2" w:rsidRPr="004142CE">
        <w:rPr>
          <w:rFonts w:ascii="맑은 고딕" w:eastAsia="맑은 고딕" w:hAnsi="맑은 고딕"/>
        </w:rPr>
        <w:t xml:space="preserve">Set </w:t>
      </w:r>
      <w:r w:rsidR="002A07C2" w:rsidRPr="004142CE">
        <w:rPr>
          <w:rFonts w:ascii="맑은 고딕" w:eastAsia="맑은 고딕" w:hAnsi="맑은 고딕" w:hint="eastAsia"/>
        </w:rPr>
        <w:t xml:space="preserve">이 한 </w:t>
      </w:r>
      <w:r w:rsidR="002A07C2" w:rsidRPr="004142CE">
        <w:rPr>
          <w:rFonts w:ascii="맑은 고딕" w:eastAsia="맑은 고딕" w:hAnsi="맑은 고딕"/>
        </w:rPr>
        <w:t xml:space="preserve">Set </w:t>
      </w:r>
      <w:r w:rsidR="002A07C2" w:rsidRPr="004142CE">
        <w:rPr>
          <w:rFonts w:ascii="맑은 고딕" w:eastAsia="맑은 고딕" w:hAnsi="맑은 고딕" w:hint="eastAsia"/>
        </w:rPr>
        <w:t>더 추가되어야 하며,</w:t>
      </w:r>
      <w:r w:rsidR="002A07C2" w:rsidRPr="004142CE">
        <w:rPr>
          <w:rFonts w:ascii="맑은 고딕" w:eastAsia="맑은 고딕" w:hAnsi="맑은 고딕"/>
        </w:rPr>
        <w:t xml:space="preserve"> </w:t>
      </w:r>
      <w:r w:rsidR="002A07C2" w:rsidRPr="004142CE">
        <w:rPr>
          <w:rFonts w:ascii="맑은 고딕" w:eastAsia="맑은 고딕" w:hAnsi="맑은 고딕" w:hint="eastAsia"/>
        </w:rPr>
        <w:t xml:space="preserve">개발시에 해당 </w:t>
      </w:r>
      <w:r w:rsidR="002A07C2" w:rsidRPr="004142CE">
        <w:rPr>
          <w:rFonts w:ascii="맑은 고딕" w:eastAsia="맑은 고딕" w:hAnsi="맑은 고딕"/>
        </w:rPr>
        <w:t>DAO</w:t>
      </w:r>
      <w:r w:rsidR="002A07C2" w:rsidRPr="004142CE">
        <w:rPr>
          <w:rFonts w:ascii="맑은 고딕" w:eastAsia="맑은 고딕" w:hAnsi="맑은 고딕" w:hint="eastAsia"/>
        </w:rPr>
        <w:t>를 사용할 수 있도록 프레임워크의 변경이 필요하다.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6323"/>
        <w:gridCol w:w="2268"/>
      </w:tblGrid>
      <w:tr w:rsidR="00EC6E01" w:rsidRPr="004142CE" w:rsidTr="00A330FC">
        <w:trPr>
          <w:cnfStyle w:val="100000000000"/>
        </w:trPr>
        <w:tc>
          <w:tcPr>
            <w:tcW w:w="6323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>항목</w:t>
            </w:r>
          </w:p>
        </w:tc>
        <w:tc>
          <w:tcPr>
            <w:tcW w:w="2268" w:type="dxa"/>
          </w:tcPr>
          <w:p w:rsidR="00EC6E01" w:rsidRPr="004142CE" w:rsidRDefault="00EC6E01" w:rsidP="002A07C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설명</w:t>
            </w:r>
          </w:p>
        </w:tc>
      </w:tr>
      <w:tr w:rsidR="00EC6E01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"org.apache.commons.dbcp.BasicDataSource"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"driverClassName"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"#{app['jdbc.driver']}"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"url"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"#{app['jdbc.url']}"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"username"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"#{app['jdbc.user']}"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"password"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"#{app['jdbc.pwd']}"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"maxActive"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"maxWait"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"1000"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"poolPreparedStatements"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"defaultAutoCommit"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"true"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"validationQuery"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 SELECT 1 FROM DUAL"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DataSource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  <w:tr w:rsidR="00A330FC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"org.mybatis.spring.SqlSessionFactoryBean"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"configLocation"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"classpath:mybatis.xml"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"mapperLocations"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"classpath:mappers/**/*.xml"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SQL Session 및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Mybatis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연관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SQL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을 담은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>XML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의 경로를 설정</w:t>
            </w:r>
          </w:p>
        </w:tc>
      </w:tr>
      <w:tr w:rsidR="00A330FC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"transactionManager"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"org.springframework.jdbc.datasource.DataSourceTransactionManager"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"dataSource"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tx:annotation-driven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transaction-manager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"transactionManager"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</w:p>
        </w:tc>
        <w:tc>
          <w:tcPr>
            <w:tcW w:w="2268" w:type="dxa"/>
          </w:tcPr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/>
                <w:b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트랜젝션 관련 설정</w:t>
            </w:r>
          </w:p>
        </w:tc>
      </w:tr>
      <w:tr w:rsidR="00EC6E01" w:rsidRPr="004142CE" w:rsidTr="00A330FC">
        <w:tc>
          <w:tcPr>
            <w:tcW w:w="6323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"commonDao"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"com.wsc.common.dao.CommonDao"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ref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"sqlSessionFactory"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EC6E01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  <w:tc>
          <w:tcPr>
            <w:tcW w:w="2268" w:type="dxa"/>
          </w:tcPr>
          <w:p w:rsidR="00EC6E01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 xml:space="preserve">공통으로 사용할 </w:t>
            </w:r>
            <w:r w:rsidRPr="004142CE">
              <w:rPr>
                <w:rFonts w:ascii="맑은 고딕" w:eastAsia="맑은 고딕" w:hAnsi="맑은 고딕"/>
                <w:b/>
                <w:sz w:val="16"/>
                <w:szCs w:val="16"/>
              </w:rPr>
              <w:t xml:space="preserve">DAO </w:t>
            </w:r>
            <w:r w:rsidRPr="004142CE">
              <w:rPr>
                <w:rFonts w:ascii="맑은 고딕" w:eastAsia="맑은 고딕" w:hAnsi="맑은 고딕" w:hint="eastAsia"/>
                <w:b/>
                <w:sz w:val="16"/>
                <w:szCs w:val="16"/>
              </w:rPr>
              <w:t>설정</w:t>
            </w:r>
          </w:p>
        </w:tc>
      </w:tr>
    </w:tbl>
    <w:p w:rsidR="009A4C69" w:rsidRPr="004142CE" w:rsidRDefault="009A4C69" w:rsidP="00EC6E01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EC6E01" w:rsidRPr="004142CE" w:rsidRDefault="009A4C69" w:rsidP="00263435">
      <w:pPr>
        <w:pStyle w:val="af2"/>
        <w:numPr>
          <w:ilvl w:val="0"/>
          <w:numId w:val="4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wsc-jasper.xml</w:t>
      </w:r>
      <w:r w:rsidR="00AD3479" w:rsidRPr="004142CE">
        <w:rPr>
          <w:rFonts w:ascii="맑은 고딕" w:eastAsia="맑은 고딕" w:hAnsi="맑은 고딕"/>
          <w:b/>
        </w:rPr>
        <w:t xml:space="preserve"> </w:t>
      </w:r>
    </w:p>
    <w:p w:rsidR="00EC6E01" w:rsidRPr="004142CE" w:rsidRDefault="00A330FC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i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생성시 다음과 리포트 파일과 연결할 설정정보를 정의한다.</w:t>
      </w:r>
    </w:p>
    <w:p w:rsidR="00A330FC" w:rsidRPr="004142CE" w:rsidRDefault="00A330FC" w:rsidP="00A330FC">
      <w:pPr>
        <w:pStyle w:val="af2"/>
        <w:spacing w:after="0"/>
        <w:ind w:leftChars="0" w:left="121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Controller 에서 사용할 </w:t>
      </w:r>
      <w:r w:rsidRPr="004142CE">
        <w:rPr>
          <w:rFonts w:ascii="맑은 고딕" w:eastAsia="맑은 고딕" w:hAnsi="맑은 고딕"/>
          <w:lang w:val="ko-KR"/>
        </w:rPr>
        <w:t>View Name</w:t>
      </w:r>
      <w:r w:rsidRPr="004142CE">
        <w:rPr>
          <w:rFonts w:ascii="맑은 고딕" w:eastAsia="맑은 고딕" w:hAnsi="맑은 고딕" w:hint="eastAsia"/>
          <w:lang w:val="ko-KR"/>
        </w:rPr>
        <w:t xml:space="preserve">을 </w:t>
      </w:r>
      <w:r w:rsidRPr="004142CE">
        <w:rPr>
          <w:rFonts w:ascii="맑은 고딕" w:eastAsia="맑은 고딕" w:hAnsi="맑은 고딕"/>
          <w:lang w:val="ko-KR"/>
        </w:rPr>
        <w:t xml:space="preserve">bean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id </w:t>
      </w:r>
      <w:r w:rsidRPr="004142CE">
        <w:rPr>
          <w:rFonts w:ascii="맑은 고딕" w:eastAsia="맑은 고딕" w:hAnsi="맑은 고딕" w:hint="eastAsia"/>
          <w:lang w:val="ko-KR"/>
        </w:rPr>
        <w:t xml:space="preserve">로 정의 후 Controller에서 해당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을 사용하면 연동한 </w:t>
      </w:r>
      <w:r w:rsidRPr="004142CE">
        <w:rPr>
          <w:rFonts w:ascii="맑은 고딕" w:eastAsia="맑은 고딕" w:hAnsi="맑은 고딕"/>
          <w:lang w:val="ko-KR"/>
        </w:rPr>
        <w:t>iReport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>Report</w:t>
      </w:r>
      <w:r w:rsidRPr="004142CE">
        <w:rPr>
          <w:rFonts w:ascii="맑은 고딕" w:eastAsia="맑은 고딕" w:hAnsi="맑은 고딕" w:hint="eastAsia"/>
          <w:lang w:val="ko-KR"/>
        </w:rPr>
        <w:t>가 웹 상에 표시된다.</w:t>
      </w:r>
    </w:p>
    <w:tbl>
      <w:tblPr>
        <w:tblStyle w:val="ae"/>
        <w:tblW w:w="8591" w:type="dxa"/>
        <w:tblInd w:w="760" w:type="dxa"/>
        <w:tblLayout w:type="fixed"/>
        <w:tblLook w:val="04A0"/>
      </w:tblPr>
      <w:tblGrid>
        <w:gridCol w:w="8591"/>
      </w:tblGrid>
      <w:tr w:rsidR="00A330FC" w:rsidRPr="004142CE" w:rsidTr="002A07C2">
        <w:trPr>
          <w:cnfStyle w:val="100000000000"/>
        </w:trPr>
        <w:tc>
          <w:tcPr>
            <w:tcW w:w="8591" w:type="dxa"/>
          </w:tcPr>
          <w:p w:rsidR="00A330FC" w:rsidRPr="004142CE" w:rsidRDefault="00A330FC" w:rsidP="00A330FC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코드 리포트의 샘플 예제</w:t>
            </w:r>
          </w:p>
        </w:tc>
      </w:tr>
      <w:tr w:rsidR="00A330FC" w:rsidRPr="004142CE" w:rsidTr="002A07C2">
        <w:tc>
          <w:tcPr>
            <w:tcW w:w="8591" w:type="dxa"/>
          </w:tcPr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"codeReport"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"org.springframework.web.servlet.view.jasperreports.JasperReportsMultiFormatView"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"url"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"/WEB-INF/reports/report5.jasper"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/&gt;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"exporterParameters"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"net.sf.jasperreports.engine.JRExporterParameter.CHARACTER_ENCODING"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UTF-8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key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"net.sf.jasperreports.engine.export.JRHtmlExporterParameter.IS_USING_IMAGES_TO_ALIGN"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false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value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entry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A330FC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property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A330FC" w:rsidRPr="004142CE" w:rsidRDefault="00A330FC" w:rsidP="002A07C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B4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lastRenderedPageBreak/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bean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</w:tr>
    </w:tbl>
    <w:p w:rsidR="00BD3C50" w:rsidRPr="004142CE" w:rsidRDefault="00BD3C50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</w:p>
    <w:p w:rsidR="00005DEA" w:rsidRPr="004142CE" w:rsidRDefault="007A511B" w:rsidP="00005DEA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</w:rPr>
      </w:pPr>
      <w:bookmarkStart w:id="6" w:name="_Toc470509898"/>
      <w:r w:rsidRPr="004142CE">
        <w:rPr>
          <w:rFonts w:ascii="맑은 고딕" w:eastAsia="맑은 고딕" w:hAnsi="맑은 고딕" w:hint="eastAsia"/>
          <w:lang w:val="ko-KR"/>
        </w:rPr>
        <w:t xml:space="preserve">프레임워크 </w:t>
      </w:r>
      <w:r w:rsidR="00B75671" w:rsidRPr="004142CE">
        <w:rPr>
          <w:rFonts w:ascii="맑은 고딕" w:eastAsia="맑은 고딕" w:hAnsi="맑은 고딕" w:hint="eastAsia"/>
          <w:lang w:val="ko-KR"/>
        </w:rPr>
        <w:t>명명 규칙</w:t>
      </w:r>
      <w:bookmarkEnd w:id="6"/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패키지 명명 규칙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가장 최상위 패키지는 </w:t>
      </w:r>
      <w:r w:rsidRPr="004142CE">
        <w:rPr>
          <w:rFonts w:ascii="맑은 고딕" w:eastAsia="맑은 고딕" w:hAnsi="맑은 고딕"/>
          <w:lang w:val="ko-KR"/>
        </w:rPr>
        <w:t>com.wsc</w:t>
      </w:r>
      <w:r w:rsidRPr="004142CE">
        <w:rPr>
          <w:rFonts w:ascii="맑은 고딕" w:eastAsia="맑은 고딕" w:hAnsi="맑은 고딕" w:hint="eastAsia"/>
          <w:lang w:val="ko-KR"/>
        </w:rPr>
        <w:t>를 기본으로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다음의 패키지는 프레임워크 관련 기본 패키지 이다.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com.wsc.framework: 프레임워크 영역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com.wsc.common: </w:t>
      </w:r>
      <w:r w:rsidRPr="004142CE">
        <w:rPr>
          <w:rFonts w:ascii="맑은 고딕" w:eastAsia="맑은 고딕" w:hAnsi="맑은 고딕" w:hint="eastAsia"/>
          <w:lang w:val="ko-KR"/>
        </w:rPr>
        <w:t>공통 시스템관리 영역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프로젝트의 업무 관련 기본 패키지를 생성 후 업무영역 별로 별도의 패키지를 생성하여 관리하도록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업무패키지를 </w:t>
      </w:r>
      <w:r w:rsidRPr="004142CE">
        <w:rPr>
          <w:rFonts w:ascii="맑은 고딕" w:eastAsia="맑은 고딕" w:hAnsi="맑은 고딕"/>
          <w:lang w:val="ko-KR"/>
        </w:rPr>
        <w:t xml:space="preserve">business </w:t>
      </w:r>
      <w:r w:rsidRPr="004142CE">
        <w:rPr>
          <w:rFonts w:ascii="맑은 고딕" w:eastAsia="맑은 고딕" w:hAnsi="맑은 고딕" w:hint="eastAsia"/>
          <w:lang w:val="ko-KR"/>
        </w:rPr>
        <w:t>라 명명하고,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그 하위에 업체관리,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발급관리를 둘 경우 다음과 같은 패키지가 생성된다.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업무의 기본 패키지: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com.wsc.business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내 업체관리 패키지:</w:t>
      </w:r>
      <w:r w:rsidRPr="004142CE">
        <w:rPr>
          <w:rFonts w:ascii="맑은 고딕" w:eastAsia="맑은 고딕" w:hAnsi="맑은 고딕"/>
        </w:rPr>
        <w:t xml:space="preserve"> com.wsc.business.company</w:t>
      </w:r>
    </w:p>
    <w:p w:rsidR="00005DEA" w:rsidRPr="004142CE" w:rsidRDefault="00005DEA" w:rsidP="00005DEA">
      <w:pPr>
        <w:pStyle w:val="af2"/>
        <w:spacing w:after="0"/>
        <w:ind w:leftChars="0" w:left="15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내 발급관리 패키지:</w:t>
      </w:r>
      <w:r w:rsidRPr="004142CE">
        <w:rPr>
          <w:rFonts w:ascii="맑은 고딕" w:eastAsia="맑은 고딕" w:hAnsi="맑은 고딕"/>
        </w:rPr>
        <w:t xml:space="preserve"> com.wsc.business.issue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자바리소스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자바의 </w:t>
      </w:r>
      <w:r w:rsidRPr="004142CE">
        <w:rPr>
          <w:rFonts w:ascii="맑은 고딕" w:eastAsia="맑은 고딕" w:hAnsi="맑은 고딕" w:hint="eastAsia"/>
          <w:lang w:val="ko-KR"/>
        </w:rPr>
        <w:t>리소스는 src/main/resources 폴더 안에 위치하도록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각종 </w:t>
      </w:r>
      <w:r w:rsidRPr="004142CE">
        <w:rPr>
          <w:rFonts w:ascii="맑은 고딕" w:eastAsia="맑은 고딕" w:hAnsi="맑은 고딕"/>
          <w:lang w:val="ko-KR"/>
        </w:rPr>
        <w:t xml:space="preserve">properties </w:t>
      </w:r>
      <w:r w:rsidRPr="004142CE">
        <w:rPr>
          <w:rFonts w:ascii="맑은 고딕" w:eastAsia="맑은 고딕" w:hAnsi="맑은 고딕" w:hint="eastAsia"/>
          <w:lang w:val="ko-KR"/>
        </w:rPr>
        <w:t>파일 및 메시지 리소스,</w:t>
      </w:r>
      <w:r w:rsidRPr="004142CE">
        <w:rPr>
          <w:rFonts w:ascii="맑은 고딕" w:eastAsia="맑은 고딕" w:hAnsi="맑은 고딕"/>
          <w:lang w:val="ko-KR"/>
        </w:rPr>
        <w:t xml:space="preserve"> Mybatis </w:t>
      </w:r>
      <w:r w:rsidRPr="004142CE">
        <w:rPr>
          <w:rFonts w:ascii="맑은 고딕" w:eastAsia="맑은 고딕" w:hAnsi="맑은 고딕" w:hint="eastAsia"/>
          <w:lang w:val="ko-KR"/>
        </w:rPr>
        <w:t>X</w:t>
      </w:r>
      <w:r w:rsidRPr="004142CE">
        <w:rPr>
          <w:rFonts w:ascii="맑은 고딕" w:eastAsia="맑은 고딕" w:hAnsi="맑은 고딕"/>
          <w:lang w:val="ko-KR"/>
        </w:rPr>
        <w:t>ML</w:t>
      </w:r>
      <w:r w:rsidRPr="004142CE">
        <w:rPr>
          <w:rFonts w:ascii="맑은 고딕" w:eastAsia="맑은 고딕" w:hAnsi="맑은 고딕" w:hint="eastAsia"/>
          <w:lang w:val="ko-KR"/>
        </w:rPr>
        <w:t>이 위치하는 곳이다.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/>
          <w:b/>
        </w:rPr>
        <w:t>자바</w:t>
      </w:r>
      <w:r w:rsidRPr="004142CE">
        <w:rPr>
          <w:rFonts w:ascii="맑은 고딕" w:eastAsia="맑은 고딕" w:hAnsi="맑은 고딕" w:hint="eastAsia"/>
          <w:b/>
        </w:rPr>
        <w:t xml:space="preserve"> 소스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자바소스는 기본 업무 패키지 안에 위치</w:t>
      </w:r>
      <w:r w:rsidRPr="004142CE">
        <w:rPr>
          <w:rFonts w:ascii="맑은 고딕" w:eastAsia="맑은 고딕" w:hAnsi="맑은 고딕"/>
          <w:lang w:val="ko-KR"/>
        </w:rPr>
        <w:t>하며</w:t>
      </w:r>
      <w:r w:rsidRPr="004142CE">
        <w:rPr>
          <w:rFonts w:ascii="맑은 고딕" w:eastAsia="맑은 고딕" w:hAnsi="맑은 고딕" w:hint="eastAsia"/>
          <w:lang w:val="ko-KR"/>
        </w:rPr>
        <w:t xml:space="preserve"> 해당 명명규칙은 다음과 같다.</w:t>
      </w:r>
    </w:p>
    <w:tbl>
      <w:tblPr>
        <w:tblStyle w:val="ae"/>
        <w:tblW w:w="8227" w:type="dxa"/>
        <w:tblInd w:w="1210" w:type="dxa"/>
        <w:tblLook w:val="04A0"/>
      </w:tblPr>
      <w:tblGrid>
        <w:gridCol w:w="1277"/>
        <w:gridCol w:w="3881"/>
        <w:gridCol w:w="3069"/>
      </w:tblGrid>
      <w:tr w:rsidR="00005DEA" w:rsidRPr="004142CE" w:rsidTr="008D7CE0">
        <w:trPr>
          <w:cnfStyle w:val="100000000000"/>
        </w:trPr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기능구분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명명규칙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게시판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(Board) 예제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Controller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</w:t>
            </w:r>
            <w:r w:rsidRPr="004142CE">
              <w:rPr>
                <w:rFonts w:ascii="맑은 고딕" w:eastAsia="맑은 고딕" w:hAnsi="맑은 고딕"/>
                <w:lang w:val="ko-KR"/>
              </w:rPr>
              <w:t>Controller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wsc.common.BoardController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Service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업무명칭}Service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wsc.common.BoardService</w:t>
            </w:r>
          </w:p>
        </w:tc>
      </w:tr>
      <w:tr w:rsidR="00005DEA" w:rsidRPr="004142CE" w:rsidTr="008D7CE0">
        <w:tc>
          <w:tcPr>
            <w:tcW w:w="1277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Model</w:t>
            </w:r>
          </w:p>
        </w:tc>
        <w:tc>
          <w:tcPr>
            <w:tcW w:w="388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</w:t>
            </w:r>
            <w:r w:rsidRPr="004142CE">
              <w:rPr>
                <w:rFonts w:ascii="맑은 고딕" w:eastAsia="맑은 고딕" w:hAnsi="맑은 고딕"/>
                <w:lang w:val="ko-KR"/>
              </w:rPr>
              <w:t>}.{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업무명칭}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com.</w:t>
            </w:r>
            <w:r w:rsidRPr="004142CE">
              <w:rPr>
                <w:rFonts w:ascii="맑은 고딕" w:eastAsia="맑은 고딕" w:hAnsi="맑은 고딕"/>
                <w:lang w:val="ko-KR"/>
              </w:rPr>
              <w:t>wsc.common.Board</w:t>
            </w:r>
          </w:p>
        </w:tc>
      </w:tr>
    </w:tbl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위의 </w:t>
      </w:r>
      <w:r w:rsidRPr="004142CE">
        <w:rPr>
          <w:rFonts w:ascii="맑은 고딕" w:eastAsia="맑은 고딕" w:hAnsi="맑은 고딕" w:hint="eastAsia"/>
          <w:lang w:val="ko-KR"/>
        </w:rPr>
        <w:t>경우에서 Model은 필요한 경우에만 생성하며,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일반적으로 </w:t>
      </w:r>
      <w:r w:rsidRPr="004142CE">
        <w:rPr>
          <w:rFonts w:ascii="맑은 고딕" w:eastAsia="맑은 고딕" w:hAnsi="맑은 고딕"/>
          <w:lang w:val="ko-KR"/>
        </w:rPr>
        <w:t xml:space="preserve">RecordMap </w:t>
      </w:r>
      <w:r w:rsidRPr="004142CE">
        <w:rPr>
          <w:rFonts w:ascii="맑은 고딕" w:eastAsia="맑은 고딕" w:hAnsi="맑은 고딕" w:hint="eastAsia"/>
          <w:lang w:val="ko-KR"/>
        </w:rPr>
        <w:t>을 사용한다.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Mybatis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Mybatis 의 </w:t>
      </w:r>
      <w:r w:rsidRPr="004142CE">
        <w:rPr>
          <w:rFonts w:ascii="맑은 고딕" w:eastAsia="맑은 고딕" w:hAnsi="맑은 고딕"/>
          <w:lang w:val="ko-KR"/>
        </w:rPr>
        <w:t>SQL Query</w:t>
      </w:r>
      <w:r w:rsidRPr="004142CE">
        <w:rPr>
          <w:rFonts w:ascii="맑은 고딕" w:eastAsia="맑은 고딕" w:hAnsi="맑은 고딕" w:hint="eastAsia"/>
          <w:lang w:val="ko-KR"/>
        </w:rPr>
        <w:t>를 담은xml은 src/main/resources</w:t>
      </w:r>
      <w:r w:rsidRPr="004142CE">
        <w:rPr>
          <w:rFonts w:ascii="맑은 고딕" w:eastAsia="맑은 고딕" w:hAnsi="맑은 고딕"/>
          <w:lang w:val="ko-KR"/>
        </w:rPr>
        <w:t>/</w:t>
      </w:r>
      <w:r w:rsidRPr="004142CE">
        <w:rPr>
          <w:rFonts w:ascii="맑은 고딕" w:eastAsia="맑은 고딕" w:hAnsi="맑은 고딕" w:hint="eastAsia"/>
          <w:lang w:val="ko-KR"/>
        </w:rPr>
        <w:t>mappers안에 위치하도록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경로는 자바클래스의 패키지 경로와 동일하게 설정하며 해당 명칭은 클래스의 기본명칭과 일치시킨다.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게시판의 경우 </w:t>
      </w:r>
      <w:r w:rsidRPr="004142CE">
        <w:rPr>
          <w:rFonts w:ascii="맑은 고딕" w:eastAsia="맑은 고딕" w:hAnsi="맑은 고딕"/>
          <w:lang w:val="ko-KR"/>
        </w:rPr>
        <w:t xml:space="preserve">기본 </w:t>
      </w:r>
      <w:r w:rsidRPr="004142CE">
        <w:rPr>
          <w:rFonts w:ascii="맑은 고딕" w:eastAsia="맑은 고딕" w:hAnsi="맑은 고딕" w:hint="eastAsia"/>
          <w:lang w:val="ko-KR"/>
        </w:rPr>
        <w:t xml:space="preserve">패키지 경로는 </w:t>
      </w:r>
      <w:r w:rsidRPr="004142CE">
        <w:rPr>
          <w:rFonts w:ascii="맑은 고딕" w:eastAsia="맑은 고딕" w:hAnsi="맑은 고딕"/>
          <w:lang w:val="ko-KR"/>
        </w:rPr>
        <w:t xml:space="preserve">com.wsc.comon.board </w:t>
      </w:r>
      <w:r w:rsidRPr="004142CE">
        <w:rPr>
          <w:rFonts w:ascii="맑은 고딕" w:eastAsia="맑은 고딕" w:hAnsi="맑은 고딕" w:hint="eastAsia"/>
          <w:lang w:val="ko-KR"/>
        </w:rPr>
        <w:t>이며</w:t>
      </w:r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 xml:space="preserve">해당 </w:t>
      </w:r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서비스클래스는 </w:t>
      </w:r>
      <w:r w:rsidRPr="004142CE">
        <w:rPr>
          <w:rFonts w:ascii="맑은 고딕" w:eastAsia="맑은 고딕" w:hAnsi="맑은 고딕"/>
          <w:lang w:val="ko-KR"/>
        </w:rPr>
        <w:t xml:space="preserve">BoardService </w:t>
      </w:r>
      <w:r w:rsidRPr="004142CE">
        <w:rPr>
          <w:rFonts w:ascii="맑은 고딕" w:eastAsia="맑은 고딕" w:hAnsi="맑은 고딕" w:hint="eastAsia"/>
          <w:lang w:val="ko-KR"/>
        </w:rPr>
        <w:t xml:space="preserve">이므로 연관된 </w:t>
      </w:r>
      <w:r w:rsidRPr="004142CE">
        <w:rPr>
          <w:rFonts w:ascii="맑은 고딕" w:eastAsia="맑은 고딕" w:hAnsi="맑은 고딕"/>
          <w:lang w:val="ko-KR"/>
        </w:rPr>
        <w:t xml:space="preserve">Mybatis xml 은 {자바리소스폴더}/mappers/com/wsc/common/bard/Board.xml </w:t>
      </w:r>
      <w:r w:rsidRPr="004142CE">
        <w:rPr>
          <w:rFonts w:ascii="맑은 고딕" w:eastAsia="맑은 고딕" w:hAnsi="맑은 고딕" w:hint="eastAsia"/>
          <w:lang w:val="ko-KR"/>
        </w:rPr>
        <w:t>이 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M</w:t>
      </w:r>
      <w:r w:rsidRPr="004142CE">
        <w:rPr>
          <w:rFonts w:ascii="맑은 고딕" w:eastAsia="맑은 고딕" w:hAnsi="맑은 고딕"/>
          <w:lang w:val="ko-KR"/>
        </w:rPr>
        <w:t xml:space="preserve">ybatis </w:t>
      </w:r>
      <w:r w:rsidRPr="004142CE">
        <w:rPr>
          <w:rFonts w:ascii="맑은 고딕" w:eastAsia="맑은 고딕" w:hAnsi="맑은 고딕" w:hint="eastAsia"/>
          <w:lang w:val="ko-KR"/>
        </w:rPr>
        <w:t>SQL 파일내의 명명규칙은 다음과 같다.</w:t>
      </w:r>
    </w:p>
    <w:tbl>
      <w:tblPr>
        <w:tblStyle w:val="ae"/>
        <w:tblW w:w="0" w:type="auto"/>
        <w:tblInd w:w="1210" w:type="dxa"/>
        <w:tblLook w:val="04A0"/>
      </w:tblPr>
      <w:tblGrid>
        <w:gridCol w:w="8438"/>
      </w:tblGrid>
      <w:tr w:rsidR="00005DEA" w:rsidRPr="004142CE" w:rsidTr="008D7CE0">
        <w:trPr>
          <w:cnfStyle w:val="100000000000"/>
        </w:trPr>
        <w:tc>
          <w:tcPr>
            <w:tcW w:w="9350" w:type="dxa"/>
          </w:tcPr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namespace=</w:t>
            </w:r>
            <w:r w:rsidRPr="004142CE">
              <w:rPr>
                <w:rFonts w:ascii="맑은 고딕" w:eastAsia="맑은 고딕" w:hAnsi="맑은 고딕"/>
                <w:lang w:val="ko-KR"/>
              </w:rPr>
              <w:t>”{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업무패키지경로</w:t>
            </w:r>
            <w:r w:rsidRPr="004142CE">
              <w:rPr>
                <w:rFonts w:ascii="맑은 고딕" w:eastAsia="맑은 고딕" w:hAnsi="맑은 고딕"/>
                <w:lang w:val="ko-KR"/>
              </w:rPr>
              <w:t>}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.{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>업무클래스 기본명칭}</w:t>
            </w:r>
            <w:r w:rsidRPr="004142CE">
              <w:rPr>
                <w:rFonts w:ascii="맑은 고딕" w:eastAsia="맑은 고딕" w:hAnsi="맑은 고딕"/>
                <w:lang w:val="ko-KR"/>
              </w:rPr>
              <w:t>”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search,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검색카운트: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searchCount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조회: select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등록:</w:t>
            </w:r>
            <w:r w:rsidRPr="004142CE">
              <w:rPr>
                <w:rFonts w:ascii="맑은 고딕" w:eastAsia="맑은 고딕" w:hAnsi="맑은 고딕"/>
                <w:lang w:val="ko-KR"/>
              </w:rPr>
              <w:t xml:space="preserve"> insert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 xml:space="preserve">수정: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update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삭제: delete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parameterType=”params” (</w:t>
            </w:r>
            <w:r w:rsidRPr="004142CE">
              <w:rPr>
                <w:rFonts w:ascii="맑은 고딕" w:eastAsia="맑은 고딕" w:hAnsi="맑은 고딕" w:hint="eastAsia"/>
              </w:rPr>
              <w:t>com.wsc.framework.</w:t>
            </w:r>
            <w:r w:rsidRPr="004142CE">
              <w:rPr>
                <w:rFonts w:ascii="맑은 고딕" w:eastAsia="맑은 고딕" w:hAnsi="맑은 고딕"/>
              </w:rPr>
              <w:t xml:space="preserve">model.ParamsMap </w:t>
            </w:r>
            <w:r w:rsidRPr="004142CE">
              <w:rPr>
                <w:rFonts w:ascii="맑은 고딕" w:eastAsia="맑은 고딕" w:hAnsi="맑은 고딕" w:hint="eastAsia"/>
              </w:rPr>
              <w:t>의 약칭</w:t>
            </w:r>
            <w:r w:rsidRPr="004142CE">
              <w:rPr>
                <w:rFonts w:ascii="맑은 고딕" w:eastAsia="맑은 고딕" w:hAnsi="맑은 고딕"/>
              </w:rPr>
              <w:t>)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검색/조회 </w:t>
            </w:r>
            <w:r w:rsidRPr="004142CE">
              <w:rPr>
                <w:rFonts w:ascii="맑은 고딕" w:eastAsia="맑은 고딕" w:hAnsi="맑은 고딕"/>
              </w:rPr>
              <w:t>resultType=”</w:t>
            </w:r>
            <w:r w:rsidRPr="004142CE">
              <w:rPr>
                <w:rFonts w:ascii="맑은 고딕" w:eastAsia="맑은 고딕" w:hAnsi="맑은 고딕" w:hint="eastAsia"/>
              </w:rPr>
              <w:t>record</w:t>
            </w:r>
            <w:r w:rsidRPr="004142CE">
              <w:rPr>
                <w:rFonts w:ascii="맑은 고딕" w:eastAsia="맑은 고딕" w:hAnsi="맑은 고딕"/>
              </w:rPr>
              <w:t>”(</w:t>
            </w:r>
            <w:r w:rsidRPr="004142CE">
              <w:rPr>
                <w:rFonts w:ascii="맑은 고딕" w:eastAsia="맑은 고딕" w:hAnsi="맑은 고딕" w:hint="eastAsia"/>
              </w:rPr>
              <w:t>com.wsc.framework.</w:t>
            </w:r>
            <w:r w:rsidRPr="004142CE">
              <w:rPr>
                <w:rFonts w:ascii="맑은 고딕" w:eastAsia="맑은 고딕" w:hAnsi="맑은 고딕"/>
              </w:rPr>
              <w:t xml:space="preserve">model.RecordMap </w:t>
            </w:r>
            <w:r w:rsidRPr="004142CE">
              <w:rPr>
                <w:rFonts w:ascii="맑은 고딕" w:eastAsia="맑은 고딕" w:hAnsi="맑은 고딕" w:hint="eastAsia"/>
              </w:rPr>
              <w:t>의 약칭</w:t>
            </w:r>
            <w:r w:rsidRPr="004142CE">
              <w:rPr>
                <w:rFonts w:ascii="맑은 고딕" w:eastAsia="맑은 고딕" w:hAnsi="맑은 고딕"/>
              </w:rPr>
              <w:t>)</w:t>
            </w:r>
          </w:p>
          <w:p w:rsidR="00005DEA" w:rsidRPr="004142CE" w:rsidRDefault="00005DEA" w:rsidP="00263435">
            <w:pPr>
              <w:pStyle w:val="af2"/>
              <w:numPr>
                <w:ilvl w:val="0"/>
                <w:numId w:val="7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위의 기본 </w:t>
            </w:r>
            <w:r w:rsidRPr="004142CE">
              <w:rPr>
                <w:rFonts w:ascii="맑은 고딕" w:eastAsia="맑은 고딕" w:hAnsi="맑은 고딕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</w:rPr>
              <w:t xml:space="preserve">이외에 별도의 </w:t>
            </w:r>
            <w:r w:rsidRPr="004142CE">
              <w:rPr>
                <w:rFonts w:ascii="맑은 고딕" w:eastAsia="맑은 고딕" w:hAnsi="맑은 고딕"/>
              </w:rPr>
              <w:t xml:space="preserve">SQL </w:t>
            </w:r>
            <w:r w:rsidRPr="004142CE">
              <w:rPr>
                <w:rFonts w:ascii="맑은 고딕" w:eastAsia="맑은 고딕" w:hAnsi="맑은 고딕" w:hint="eastAsia"/>
              </w:rPr>
              <w:t>구현이 필요한 경우 기능에 맞는 명칭 뒤에 별도의 확장된 업무 명칭을 추가하여 사용하도록 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예를 들어,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게시판의 게시대상(</w:t>
            </w:r>
            <w:r w:rsidRPr="004142CE">
              <w:rPr>
                <w:rFonts w:ascii="맑은 고딕" w:eastAsia="맑은 고딕" w:hAnsi="맑은 고딕"/>
              </w:rPr>
              <w:t xml:space="preserve">Target) </w:t>
            </w:r>
            <w:r w:rsidRPr="004142CE">
              <w:rPr>
                <w:rFonts w:ascii="맑은 고딕" w:eastAsia="맑은 고딕" w:hAnsi="맑은 고딕" w:hint="eastAsia"/>
              </w:rPr>
              <w:t xml:space="preserve">검색이 필요한 경우 </w:t>
            </w:r>
            <w:r w:rsidRPr="004142CE">
              <w:rPr>
                <w:rFonts w:ascii="맑은 고딕" w:eastAsia="맑은 고딕" w:hAnsi="맑은 고딕"/>
              </w:rPr>
              <w:t>search 뒤에 Target</w:t>
            </w:r>
            <w:r w:rsidRPr="004142CE">
              <w:rPr>
                <w:rFonts w:ascii="맑은 고딕" w:eastAsia="맑은 고딕" w:hAnsi="맑은 고딕" w:hint="eastAsia"/>
              </w:rPr>
              <w:t xml:space="preserve">을 추가하여 </w:t>
            </w:r>
            <w:r w:rsidRPr="004142CE">
              <w:rPr>
                <w:rFonts w:ascii="맑은 고딕" w:eastAsia="맑은 고딕" w:hAnsi="맑은 고딕"/>
              </w:rPr>
              <w:t>“searchTarget” 의</w:t>
            </w:r>
            <w:r w:rsidRPr="004142CE">
              <w:rPr>
                <w:rFonts w:ascii="맑은 고딕" w:eastAsia="맑은 고딕" w:hAnsi="맑은 고딕" w:hint="eastAsia"/>
              </w:rPr>
              <w:t xml:space="preserve"> </w:t>
            </w:r>
            <w:r w:rsidRPr="004142CE">
              <w:rPr>
                <w:rFonts w:ascii="맑은 고딕" w:eastAsia="맑은 고딕" w:hAnsi="맑은 고딕"/>
              </w:rPr>
              <w:t>ID</w:t>
            </w:r>
            <w:r w:rsidRPr="004142CE">
              <w:rPr>
                <w:rFonts w:ascii="맑은 고딕" w:eastAsia="맑은 고딕" w:hAnsi="맑은 고딕" w:hint="eastAsia"/>
              </w:rPr>
              <w:t xml:space="preserve">로 </w:t>
            </w:r>
            <w:r w:rsidRPr="004142CE">
              <w:rPr>
                <w:rFonts w:ascii="맑은 고딕" w:eastAsia="맑은 고딕" w:hAnsi="맑은 고딕"/>
              </w:rPr>
              <w:t xml:space="preserve">select </w:t>
            </w:r>
            <w:r w:rsidRPr="004142CE">
              <w:rPr>
                <w:rFonts w:ascii="맑은 고딕" w:eastAsia="맑은 고딕" w:hAnsi="맑은 고딕" w:hint="eastAsia"/>
              </w:rPr>
              <w:t>구문을 생성하면 된다.</w:t>
            </w:r>
          </w:p>
          <w:p w:rsidR="00005DEA" w:rsidRPr="004142CE" w:rsidRDefault="00005DEA" w:rsidP="008D7CE0">
            <w:pPr>
              <w:spacing w:after="0"/>
              <w:rPr>
                <w:rFonts w:ascii="맑은 고딕" w:eastAsia="맑은 고딕" w:hAnsi="맑은 고딕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"searchTarget"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spacing w:after="0"/>
              <w:rPr>
                <w:rFonts w:ascii="맑은 고딕" w:eastAsia="맑은 고딕" w:hAnsi="맑은 고딕"/>
              </w:rPr>
            </w:pPr>
          </w:p>
        </w:tc>
      </w:tr>
      <w:tr w:rsidR="00005DEA" w:rsidRPr="004142CE" w:rsidTr="008D7CE0">
        <w:tc>
          <w:tcPr>
            <w:tcW w:w="9350" w:type="dxa"/>
          </w:tcPr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proofErr w:type="gramStart"/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&lt;?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xml</w:t>
            </w:r>
            <w:proofErr w:type="gramEnd"/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version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"1.0"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encoding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"UTF-8"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standalone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"no"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?&gt;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&lt;!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DOCTYPE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mapper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808080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"-//mybatis.org//DTD Mapper 3.0//EN"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3F7F5F"/>
                <w:sz w:val="16"/>
                <w:szCs w:val="16"/>
              </w:rPr>
              <w:t>"http://mybatis.org/dtd/mybatis-3-mapper.dtd"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mapper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namespace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"com.wsc.common.board.Board"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"searchCount"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"int"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"select"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resultType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"record"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select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insert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"insert"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insert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update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"update"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update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delete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id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"delete"</w:t>
            </w:r>
            <w:r w:rsidRPr="004142CE">
              <w:rPr>
                <w:rFonts w:ascii="맑은 고딕" w:eastAsia="맑은 고딕" w:hAnsi="맑은 고딕" w:cs="Courier New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color w:val="7F007F"/>
                <w:sz w:val="16"/>
                <w:szCs w:val="16"/>
              </w:rPr>
              <w:t>parameterType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=</w:t>
            </w:r>
            <w:r w:rsidRPr="004142CE">
              <w:rPr>
                <w:rFonts w:ascii="맑은 고딕" w:eastAsia="맑은 고딕" w:hAnsi="맑은 고딕" w:cs="Courier New"/>
                <w:i/>
                <w:iCs/>
                <w:color w:val="2A00FF"/>
                <w:sz w:val="16"/>
                <w:szCs w:val="16"/>
              </w:rPr>
              <w:t>"params"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delete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 w:line="120" w:lineRule="exact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&lt;/</w:t>
            </w:r>
            <w:r w:rsidRPr="004142CE">
              <w:rPr>
                <w:rFonts w:ascii="맑은 고딕" w:eastAsia="맑은 고딕" w:hAnsi="맑은 고딕" w:cs="Courier New"/>
                <w:color w:val="3F7F7F"/>
                <w:sz w:val="16"/>
                <w:szCs w:val="16"/>
              </w:rPr>
              <w:t>mapper</w:t>
            </w:r>
            <w:r w:rsidRPr="004142CE">
              <w:rPr>
                <w:rFonts w:ascii="맑은 고딕" w:eastAsia="맑은 고딕" w:hAnsi="맑은 고딕" w:cs="Courier New"/>
                <w:color w:val="008080"/>
                <w:sz w:val="16"/>
                <w:szCs w:val="16"/>
              </w:rPr>
              <w:t>&gt;</w:t>
            </w:r>
          </w:p>
        </w:tc>
      </w:tr>
    </w:tbl>
    <w:p w:rsidR="00005DEA" w:rsidRPr="004142CE" w:rsidRDefault="00005DEA" w:rsidP="00005DEA">
      <w:pPr>
        <w:pStyle w:val="af2"/>
        <w:spacing w:after="0"/>
        <w:ind w:leftChars="0" w:left="1210"/>
        <w:rPr>
          <w:rFonts w:ascii="맑은 고딕" w:eastAsia="맑은 고딕" w:hAnsi="맑은 고딕"/>
          <w:lang w:val="ko-KR"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URL 및 확장자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일반적으로 화면을 이동하는 </w:t>
      </w:r>
      <w:r w:rsidRPr="004142CE">
        <w:rPr>
          <w:rFonts w:ascii="맑은 고딕" w:eastAsia="맑은 고딕" w:hAnsi="맑은 고딕"/>
          <w:lang w:val="ko-KR"/>
        </w:rPr>
        <w:t xml:space="preserve">URL 의 </w:t>
      </w:r>
      <w:r w:rsidRPr="004142CE">
        <w:rPr>
          <w:rFonts w:ascii="맑은 고딕" w:eastAsia="맑은 고딕" w:hAnsi="맑은 고딕" w:hint="eastAsia"/>
          <w:lang w:val="ko-KR"/>
        </w:rPr>
        <w:t xml:space="preserve">확장자는 </w:t>
      </w:r>
      <w:r w:rsidRPr="004142CE">
        <w:rPr>
          <w:rFonts w:ascii="맑은 고딕" w:eastAsia="맑은 고딕" w:hAnsi="맑은 고딕"/>
          <w:lang w:val="ko-KR"/>
        </w:rPr>
        <w:t>*.</w:t>
      </w:r>
      <w:r w:rsidRPr="004142CE">
        <w:rPr>
          <w:rFonts w:ascii="맑은 고딕" w:eastAsia="맑은 고딕" w:hAnsi="맑은 고딕" w:hint="eastAsia"/>
          <w:lang w:val="ko-KR"/>
        </w:rPr>
        <w:t>do를 기본으로 하며,</w:t>
      </w:r>
      <w:r w:rsidRPr="004142CE">
        <w:rPr>
          <w:rFonts w:ascii="맑은 고딕" w:eastAsia="맑은 고딕" w:hAnsi="맑은 고딕"/>
          <w:lang w:val="ko-KR"/>
        </w:rPr>
        <w:t xml:space="preserve"> Ajax </w:t>
      </w:r>
      <w:r w:rsidRPr="004142CE">
        <w:rPr>
          <w:rFonts w:ascii="맑은 고딕" w:eastAsia="맑은 고딕" w:hAnsi="맑은 고딕" w:hint="eastAsia"/>
          <w:lang w:val="ko-KR"/>
        </w:rPr>
        <w:t>통신을 통하여 결과를 받는 U</w:t>
      </w:r>
      <w:r w:rsidRPr="004142CE">
        <w:rPr>
          <w:rFonts w:ascii="맑은 고딕" w:eastAsia="맑은 고딕" w:hAnsi="맑은 고딕"/>
          <w:lang w:val="ko-KR"/>
        </w:rPr>
        <w:t>RL</w:t>
      </w:r>
      <w:r w:rsidRPr="004142CE">
        <w:rPr>
          <w:rFonts w:ascii="맑은 고딕" w:eastAsia="맑은 고딕" w:hAnsi="맑은 고딕" w:hint="eastAsia"/>
          <w:lang w:val="ko-KR"/>
        </w:rPr>
        <w:t xml:space="preserve">의 확장자는 </w:t>
      </w:r>
      <w:r w:rsidRPr="004142CE">
        <w:rPr>
          <w:rFonts w:ascii="맑은 고딕" w:eastAsia="맑은 고딕" w:hAnsi="맑은 고딕"/>
          <w:lang w:val="ko-KR"/>
        </w:rPr>
        <w:t>*. json을</w:t>
      </w:r>
      <w:r w:rsidRPr="004142CE">
        <w:rPr>
          <w:rFonts w:ascii="맑은 고딕" w:eastAsia="맑은 고딕" w:hAnsi="맑은 고딕" w:hint="eastAsia"/>
          <w:lang w:val="ko-KR"/>
        </w:rPr>
        <w:t xml:space="preserve"> 기본으로 한다. 해당 </w:t>
      </w:r>
      <w:r w:rsidRPr="004142CE">
        <w:rPr>
          <w:rFonts w:ascii="맑은 고딕" w:eastAsia="맑은 고딕" w:hAnsi="맑은 고딕"/>
          <w:lang w:val="ko-KR"/>
        </w:rPr>
        <w:t xml:space="preserve">확장자에 </w:t>
      </w:r>
      <w:r w:rsidRPr="004142CE">
        <w:rPr>
          <w:rFonts w:ascii="맑은 고딕" w:eastAsia="맑은 고딕" w:hAnsi="맑은 고딕" w:hint="eastAsia"/>
          <w:lang w:val="ko-KR"/>
        </w:rPr>
        <w:t>따라 에러 처리방식이 달라지므로 이 기본 규칙을 반드시 준수하도록 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 </w:t>
      </w:r>
      <w:r w:rsidRPr="004142CE">
        <w:rPr>
          <w:rFonts w:ascii="맑은 고딕" w:eastAsia="맑은 고딕" w:hAnsi="맑은 고딕"/>
          <w:lang w:val="ko-KR"/>
        </w:rPr>
        <w:t>CRU</w:t>
      </w:r>
      <w:r w:rsidRPr="004142CE">
        <w:rPr>
          <w:rFonts w:ascii="맑은 고딕" w:eastAsia="맑은 고딕" w:hAnsi="맑은 고딕" w:hint="eastAsia"/>
          <w:lang w:val="ko-KR"/>
        </w:rPr>
        <w:t xml:space="preserve">D를 처리하는 </w:t>
      </w:r>
      <w:r w:rsidRPr="004142CE">
        <w:rPr>
          <w:rFonts w:ascii="맑은 고딕" w:eastAsia="맑은 고딕" w:hAnsi="맑은 고딕"/>
          <w:lang w:val="ko-KR"/>
        </w:rPr>
        <w:t xml:space="preserve">URL </w:t>
      </w:r>
      <w:r w:rsidRPr="004142CE">
        <w:rPr>
          <w:rFonts w:ascii="맑은 고딕" w:eastAsia="맑은 고딕" w:hAnsi="맑은 고딕" w:hint="eastAsia"/>
          <w:lang w:val="ko-KR"/>
        </w:rPr>
        <w:t>의 명명규칙은 다음과 같</w:t>
      </w:r>
      <w:r w:rsidRPr="004142CE">
        <w:rPr>
          <w:rFonts w:ascii="맑은 고딕" w:eastAsia="맑은 고딕" w:hAnsi="맑은 고딕"/>
          <w:lang w:val="ko-KR"/>
        </w:rPr>
        <w:t>으며</w:t>
      </w:r>
      <w:r w:rsidRPr="004142CE">
        <w:rPr>
          <w:rFonts w:ascii="맑은 고딕" w:eastAsia="맑은 고딕" w:hAnsi="맑은 고딕" w:hint="eastAsia"/>
          <w:lang w:val="ko-KR"/>
        </w:rPr>
        <w:t>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각 업무의 </w:t>
      </w:r>
      <w:r w:rsidRPr="004142CE">
        <w:rPr>
          <w:rFonts w:ascii="맑은 고딕" w:eastAsia="맑은 고딕" w:hAnsi="맑은 고딕"/>
          <w:lang w:val="ko-KR"/>
        </w:rPr>
        <w:t xml:space="preserve">Controller </w:t>
      </w:r>
      <w:r w:rsidRPr="004142CE">
        <w:rPr>
          <w:rFonts w:ascii="맑은 고딕" w:eastAsia="맑은 고딕" w:hAnsi="맑은 고딕" w:hint="eastAsia"/>
          <w:lang w:val="ko-KR"/>
        </w:rPr>
        <w:t xml:space="preserve">클래스에 </w:t>
      </w:r>
      <w:r w:rsidRPr="004142CE">
        <w:rPr>
          <w:rFonts w:ascii="맑은 고딕" w:eastAsia="맑은 고딕" w:hAnsi="맑은 고딕"/>
          <w:lang w:val="ko-KR"/>
        </w:rPr>
        <w:t xml:space="preserve">RequestMapping </w:t>
      </w:r>
      <w:r w:rsidRPr="004142CE">
        <w:rPr>
          <w:rFonts w:ascii="맑은 고딕" w:eastAsia="맑은 고딕" w:hAnsi="맑은 고딕" w:hint="eastAsia"/>
          <w:lang w:val="ko-KR"/>
        </w:rPr>
        <w:t>이라는 A</w:t>
      </w:r>
      <w:r w:rsidRPr="004142CE">
        <w:rPr>
          <w:rFonts w:ascii="맑은 고딕" w:eastAsia="맑은 고딕" w:hAnsi="맑은 고딕"/>
          <w:lang w:val="ko-KR"/>
        </w:rPr>
        <w:t>nnotation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tbl>
      <w:tblPr>
        <w:tblStyle w:val="ae"/>
        <w:tblW w:w="8535" w:type="dxa"/>
        <w:tblInd w:w="1210" w:type="dxa"/>
        <w:tblLook w:val="04A0"/>
      </w:tblPr>
      <w:tblGrid>
        <w:gridCol w:w="1765"/>
        <w:gridCol w:w="3701"/>
        <w:gridCol w:w="3069"/>
      </w:tblGrid>
      <w:tr w:rsidR="00005DEA" w:rsidRPr="004142CE" w:rsidTr="008D7CE0">
        <w:trPr>
          <w:cnfStyle w:val="100000000000"/>
        </w:trPr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기능구분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명명규칙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게시판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(Board) 예제 </w:t>
            </w:r>
            <w:r w:rsidRPr="004142CE">
              <w:rPr>
                <w:rFonts w:ascii="맑은 고딕" w:eastAsia="맑은 고딕" w:hAnsi="맑은 고딕"/>
                <w:lang w:val="ko-KR"/>
              </w:rPr>
              <w:t>URL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기본 </w:t>
            </w:r>
            <w:r w:rsidRPr="004142CE">
              <w:rPr>
                <w:rFonts w:ascii="맑은 고딕" w:eastAsia="맑은 고딕" w:hAnsi="맑은 고딕"/>
                <w:lang w:val="ko-KR"/>
              </w:rPr>
              <w:t>URL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업무패키지명 소문자}</w:t>
            </w: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 소문자}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common/board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관리화면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/{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업무명 소문자}</w:t>
            </w:r>
            <w:proofErr w:type="gramStart"/>
            <w:r w:rsidRPr="004142CE">
              <w:rPr>
                <w:rFonts w:ascii="맑은 고딕" w:eastAsia="맑은 고딕" w:hAnsi="맑은 고딕"/>
                <w:lang w:val="ko-KR"/>
              </w:rPr>
              <w:t>.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do</w:t>
            </w:r>
            <w:proofErr w:type="gramEnd"/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/common/board/board.do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폼 편집화면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/form.do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/form.do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폼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조회화면 오픈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</w:t>
            </w:r>
            <w:r w:rsidRPr="004142CE">
              <w:rPr>
                <w:rFonts w:ascii="맑은 고딕" w:eastAsia="맑은 고딕" w:hAnsi="맑은 고딕"/>
                <w:lang w:val="ko-KR"/>
              </w:rPr>
              <w:t>view.do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</w:t>
            </w:r>
            <w:r w:rsidRPr="004142CE">
              <w:rPr>
                <w:rFonts w:ascii="맑은 고딕" w:eastAsia="맑은 고딕" w:hAnsi="맑은 고딕"/>
                <w:lang w:val="ko-KR"/>
              </w:rPr>
              <w:t>view.do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검색처리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/search.json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/search.json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조회처리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/select.json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/select.json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저장처리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/save.json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/save.json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JSON 삭제처리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/delete.json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/delete.json</w:t>
            </w:r>
          </w:p>
        </w:tc>
      </w:tr>
      <w:tr w:rsidR="00005DEA" w:rsidRPr="004142CE" w:rsidTr="008D7CE0">
        <w:tc>
          <w:tcPr>
            <w:tcW w:w="1765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엑셀 다운로드</w:t>
            </w:r>
          </w:p>
        </w:tc>
        <w:tc>
          <w:tcPr>
            <w:tcW w:w="3701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/download.do</w:t>
            </w:r>
          </w:p>
        </w:tc>
        <w:tc>
          <w:tcPr>
            <w:tcW w:w="3069" w:type="dxa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/common/board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/download.do</w:t>
            </w:r>
          </w:p>
        </w:tc>
      </w:tr>
      <w:tr w:rsidR="00005DEA" w:rsidRPr="004142CE" w:rsidTr="008D7CE0">
        <w:tc>
          <w:tcPr>
            <w:tcW w:w="8535" w:type="dxa"/>
            <w:gridSpan w:val="3"/>
            <w:shd w:val="clear" w:color="auto" w:fill="9CC2E5" w:themeFill="accent1" w:themeFillTint="99"/>
          </w:tcPr>
          <w:p w:rsidR="00005DEA" w:rsidRPr="004142CE" w:rsidRDefault="00005DEA" w:rsidP="008D7CE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b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b/>
                <w:lang w:val="ko-KR"/>
              </w:rPr>
              <w:t>게시판 Controller Class 예제</w:t>
            </w:r>
          </w:p>
        </w:tc>
      </w:tr>
      <w:tr w:rsidR="00005DEA" w:rsidRPr="004142CE" w:rsidTr="008D7CE0">
        <w:tc>
          <w:tcPr>
            <w:tcW w:w="8535" w:type="dxa"/>
            <w:gridSpan w:val="3"/>
          </w:tcPr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@Controller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BoardController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extends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BaseController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"/board.do"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openForm(HttpServletRequest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               </w:t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0000"/>
                <w:sz w:val="16"/>
                <w:szCs w:val="16"/>
              </w:rPr>
              <w:t>getViewName(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"boardForm"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); 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openView(HttpServletRequest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ind w:firstLineChars="900" w:firstLine="144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</w:t>
            </w:r>
            <w:r w:rsidRPr="004142CE">
              <w:rPr>
                <w:rFonts w:ascii="맑은 고딕" w:eastAsia="맑은 고딕" w:hAnsi="맑은 고딕" w:cs="Courier New" w:hint="eastAsia"/>
                <w:color w:val="000000"/>
                <w:sz w:val="16"/>
                <w:szCs w:val="16"/>
              </w:rPr>
              <w:t>getViewName(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"boardView"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); 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search(HttpServletRequest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download(HttpServletRequest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lastRenderedPageBreak/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select(HttpServletRequest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save(HttpServletRequest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color w:val="646464"/>
                <w:sz w:val="16"/>
                <w:szCs w:val="16"/>
              </w:rPr>
              <w:t>@RequestMapping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(value = 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</w:r>
            <w:r w:rsidRPr="004142CE">
              <w:rPr>
                <w:rFonts w:ascii="맑은 고딕" w:eastAsia="맑은 고딕" w:hAnsi="맑은 고딕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 String delete(HttpServletRequest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request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, Model </w:t>
            </w:r>
            <w:r w:rsidRPr="004142CE">
              <w:rPr>
                <w:rFonts w:ascii="맑은 고딕" w:eastAsia="맑은 고딕" w:hAnsi="맑은 고딕" w:cs="Courier New"/>
                <w:color w:val="6A3E3E"/>
                <w:sz w:val="16"/>
                <w:szCs w:val="16"/>
              </w:rPr>
              <w:t>model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 {</w:t>
            </w:r>
          </w:p>
          <w:p w:rsidR="00005DEA" w:rsidRPr="004142CE" w:rsidRDefault="00005DEA" w:rsidP="008D7CE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ab/>
              <w:t>}</w:t>
            </w:r>
          </w:p>
          <w:p w:rsidR="00005DEA" w:rsidRPr="004142CE" w:rsidRDefault="00005DEA" w:rsidP="008D7CE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}</w:t>
            </w:r>
          </w:p>
        </w:tc>
      </w:tr>
    </w:tbl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005DEA" w:rsidRPr="004142CE" w:rsidRDefault="00005DEA" w:rsidP="00263435">
      <w:pPr>
        <w:pStyle w:val="af2"/>
        <w:numPr>
          <w:ilvl w:val="0"/>
          <w:numId w:val="8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</w:rPr>
        <w:t>J</w:t>
      </w:r>
      <w:r w:rsidRPr="004142CE">
        <w:rPr>
          <w:rFonts w:ascii="맑은 고딕" w:eastAsia="맑은 고딕" w:hAnsi="맑은 고딕"/>
          <w:b/>
        </w:rPr>
        <w:t xml:space="preserve">SP </w:t>
      </w:r>
      <w:r w:rsidRPr="004142CE">
        <w:rPr>
          <w:rFonts w:ascii="맑은 고딕" w:eastAsia="맑은 고딕" w:hAnsi="맑은 고딕" w:hint="eastAsia"/>
          <w:b/>
        </w:rPr>
        <w:t>및 자바스크립트 명명 규칙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JSP는 src/main/webapp/WEB-INF/views가 기본 시작경로로 설정되어 있으며 그 하위에 {업무패키지명}</w:t>
      </w:r>
      <w:r w:rsidRPr="004142CE">
        <w:rPr>
          <w:rFonts w:ascii="맑은 고딕" w:eastAsia="맑은 고딕" w:hAnsi="맑은 고딕"/>
          <w:lang w:val="ko-KR"/>
        </w:rPr>
        <w:t>/{</w:t>
      </w:r>
      <w:r w:rsidRPr="004142CE">
        <w:rPr>
          <w:rFonts w:ascii="맑은 고딕" w:eastAsia="맑은 고딕" w:hAnsi="맑은 고딕" w:hint="eastAsia"/>
          <w:lang w:val="ko-KR"/>
        </w:rPr>
        <w:t>업무명}</w:t>
      </w:r>
      <w:r w:rsidRPr="004142CE">
        <w:rPr>
          <w:rFonts w:ascii="맑은 고딕" w:eastAsia="맑은 고딕" w:hAnsi="맑은 고딕"/>
          <w:lang w:val="ko-KR"/>
        </w:rPr>
        <w:t xml:space="preserve">/ </w:t>
      </w:r>
      <w:r w:rsidRPr="004142CE">
        <w:rPr>
          <w:rFonts w:ascii="맑은 고딕" w:eastAsia="맑은 고딕" w:hAnsi="맑은 고딕" w:hint="eastAsia"/>
          <w:lang w:val="ko-KR"/>
        </w:rPr>
        <w:t>안에 정의된다.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JSP 의 경로 및 </w:t>
      </w:r>
      <w:r w:rsidRPr="004142CE">
        <w:rPr>
          <w:rFonts w:ascii="맑은 고딕" w:eastAsia="맑은 고딕" w:hAnsi="맑은 고딕"/>
          <w:lang w:val="ko-KR"/>
        </w:rPr>
        <w:t xml:space="preserve">명칭은 Controller </w:t>
      </w:r>
      <w:r w:rsidRPr="004142CE">
        <w:rPr>
          <w:rFonts w:ascii="맑은 고딕" w:eastAsia="맑은 고딕" w:hAnsi="맑은 고딕" w:hint="eastAsia"/>
          <w:lang w:val="ko-KR"/>
        </w:rPr>
        <w:t xml:space="preserve">클래스에서 정의한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>과 밀접하게 연관되어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5) 번의 명명규칙 내에서 보면 관리화면 오픈을 하는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의 경우 </w:t>
      </w:r>
      <w:r w:rsidRPr="004142CE">
        <w:rPr>
          <w:rFonts w:ascii="맑은 고딕" w:eastAsia="맑은 고딕" w:hAnsi="맑은 고딕"/>
          <w:lang w:val="ko-KR"/>
        </w:rPr>
        <w:t>“{</w:t>
      </w:r>
      <w:r w:rsidRPr="004142CE">
        <w:rPr>
          <w:rFonts w:ascii="맑은 고딕" w:eastAsia="맑은 고딕" w:hAnsi="맑은 고딕" w:hint="eastAsia"/>
          <w:lang w:val="ko-KR"/>
        </w:rPr>
        <w:t>업무명 소문자}</w:t>
      </w:r>
      <w:proofErr w:type="gramStart"/>
      <w:r w:rsidRPr="004142CE">
        <w:rPr>
          <w:rFonts w:ascii="맑은 고딕" w:eastAsia="맑은 고딕" w:hAnsi="맑은 고딕"/>
          <w:lang w:val="ko-KR"/>
        </w:rPr>
        <w:t>.</w:t>
      </w:r>
      <w:r w:rsidRPr="004142CE">
        <w:rPr>
          <w:rFonts w:ascii="맑은 고딕" w:eastAsia="맑은 고딕" w:hAnsi="맑은 고딕" w:hint="eastAsia"/>
          <w:lang w:val="ko-KR"/>
        </w:rPr>
        <w:t>do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 xml:space="preserve">를 기본으로 하고 있는데 이 명칭이 곧 </w:t>
      </w:r>
      <w:r w:rsidRPr="004142CE">
        <w:rPr>
          <w:rFonts w:ascii="맑은 고딕" w:eastAsia="맑은 고딕" w:hAnsi="맑은 고딕"/>
          <w:lang w:val="ko-KR"/>
        </w:rPr>
        <w:t xml:space="preserve">JSP 의 </w:t>
      </w:r>
      <w:r w:rsidRPr="004142CE">
        <w:rPr>
          <w:rFonts w:ascii="맑은 고딕" w:eastAsia="맑은 고딕" w:hAnsi="맑은 고딕" w:hint="eastAsia"/>
          <w:lang w:val="ko-KR"/>
        </w:rPr>
        <w:t>명칭과 맵핑된다.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단,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명칭의 변경이 필요할 경우 getViewName 이라는 메서드를 호출하여 해당 메서드에 인자로 </w:t>
      </w:r>
      <w:r w:rsidRPr="004142CE">
        <w:rPr>
          <w:rFonts w:ascii="맑은 고딕" w:eastAsia="맑은 고딕" w:hAnsi="맑은 고딕"/>
          <w:lang w:val="ko-KR"/>
        </w:rPr>
        <w:t>JSP</w:t>
      </w:r>
      <w:r w:rsidRPr="004142CE">
        <w:rPr>
          <w:rFonts w:ascii="맑은 고딕" w:eastAsia="맑은 고딕" w:hAnsi="맑은 고딕" w:hint="eastAsia"/>
          <w:lang w:val="ko-KR"/>
        </w:rPr>
        <w:t>의 확장자를 제외한 명칭을 넘겨주면,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명칭으로 맵핑될 수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예를 들어,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게시판의 관리화면 오픈은 기본이기 때문에 </w:t>
      </w:r>
      <w:r w:rsidRPr="004142CE">
        <w:rPr>
          <w:rFonts w:ascii="맑은 고딕" w:eastAsia="맑은 고딕" w:hAnsi="맑은 고딕"/>
          <w:lang w:val="ko-KR"/>
        </w:rPr>
        <w:t xml:space="preserve">board.jsp </w:t>
      </w:r>
      <w:r w:rsidRPr="004142CE">
        <w:rPr>
          <w:rFonts w:ascii="맑은 고딕" w:eastAsia="맑은 고딕" w:hAnsi="맑은 고딕" w:hint="eastAsia"/>
          <w:lang w:val="ko-KR"/>
        </w:rPr>
        <w:t>라는 명칭으로 정의되지만,</w:t>
      </w:r>
      <w:r w:rsidRPr="004142CE">
        <w:rPr>
          <w:rFonts w:ascii="맑은 고딕" w:eastAsia="맑은 고딕" w:hAnsi="맑은 고딕"/>
          <w:lang w:val="ko-KR"/>
        </w:rPr>
        <w:t xml:space="preserve"> 폼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편집</w:t>
      </w:r>
      <w:r w:rsidRPr="004142CE">
        <w:rPr>
          <w:rFonts w:ascii="맑은 고딕" w:eastAsia="맑은 고딕" w:hAnsi="맑은 고딕" w:hint="eastAsia"/>
          <w:lang w:val="ko-KR"/>
        </w:rPr>
        <w:t xml:space="preserve">화면 오픈인 경우 </w:t>
      </w:r>
      <w:r w:rsidRPr="004142CE">
        <w:rPr>
          <w:rFonts w:ascii="맑은 고딕" w:eastAsia="맑은 고딕" w:hAnsi="맑은 고딕"/>
          <w:lang w:val="ko-KR"/>
        </w:rPr>
        <w:t>boardForm.jsp로 JSP</w:t>
      </w:r>
      <w:r w:rsidRPr="004142CE">
        <w:rPr>
          <w:rFonts w:ascii="맑은 고딕" w:eastAsia="맑은 고딕" w:hAnsi="맑은 고딕" w:hint="eastAsia"/>
          <w:lang w:val="ko-KR"/>
        </w:rPr>
        <w:t xml:space="preserve">를 명명하고 </w:t>
      </w:r>
      <w:r w:rsidRPr="004142CE">
        <w:rPr>
          <w:rFonts w:ascii="맑은 고딕" w:eastAsia="맑은 고딕" w:hAnsi="맑은 고딕"/>
          <w:lang w:val="ko-KR"/>
        </w:rPr>
        <w:t xml:space="preserve">BoardController </w:t>
      </w:r>
      <w:r w:rsidRPr="004142CE">
        <w:rPr>
          <w:rFonts w:ascii="맑은 고딕" w:eastAsia="맑은 고딕" w:hAnsi="맑은 고딕" w:hint="eastAsia"/>
          <w:lang w:val="ko-KR"/>
        </w:rPr>
        <w:t>에선 getViewName(</w:t>
      </w:r>
      <w:r w:rsidRPr="004142CE">
        <w:rPr>
          <w:rFonts w:ascii="맑은 고딕" w:eastAsia="맑은 고딕" w:hAnsi="맑은 고딕"/>
          <w:lang w:val="ko-KR"/>
        </w:rPr>
        <w:t xml:space="preserve">“boardForm”) </w:t>
      </w:r>
      <w:r w:rsidRPr="004142CE">
        <w:rPr>
          <w:rFonts w:ascii="맑은 고딕" w:eastAsia="맑은 고딕" w:hAnsi="맑은 고딕" w:hint="eastAsia"/>
          <w:lang w:val="ko-KR"/>
        </w:rPr>
        <w:t>이라는 메서드를 사용하여 맵핑하는 것을 볼 수 있다.</w:t>
      </w:r>
    </w:p>
    <w:p w:rsidR="00005DEA" w:rsidRPr="004142CE" w:rsidRDefault="00005DEA" w:rsidP="00263435">
      <w:pPr>
        <w:pStyle w:val="af2"/>
        <w:numPr>
          <w:ilvl w:val="0"/>
          <w:numId w:val="6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자바스크립트는 </w:t>
      </w:r>
      <w:r w:rsidRPr="004142CE">
        <w:rPr>
          <w:rFonts w:ascii="맑은 고딕" w:eastAsia="맑은 고딕" w:hAnsi="맑은 고딕"/>
          <w:lang w:val="ko-KR"/>
        </w:rPr>
        <w:t xml:space="preserve">src/main/webapp/resources/js </w:t>
      </w:r>
      <w:r w:rsidRPr="004142CE">
        <w:rPr>
          <w:rFonts w:ascii="맑은 고딕" w:eastAsia="맑은 고딕" w:hAnsi="맑은 고딕" w:hint="eastAsia"/>
          <w:lang w:val="ko-KR"/>
        </w:rPr>
        <w:t>안에 업무패키지 및 업무명칭 별로 정의된다.</w:t>
      </w:r>
    </w:p>
    <w:p w:rsidR="00005DEA" w:rsidRPr="004142CE" w:rsidRDefault="00005DEA" w:rsidP="00005DEA">
      <w:pPr>
        <w:pStyle w:val="af2"/>
        <w:spacing w:after="0"/>
        <w:ind w:leftChars="0" w:left="760"/>
        <w:rPr>
          <w:rFonts w:ascii="맑은 고딕" w:eastAsia="맑은 고딕" w:hAnsi="맑은 고딕"/>
          <w:b/>
        </w:rPr>
      </w:pPr>
    </w:p>
    <w:p w:rsidR="002475F1" w:rsidRPr="004142CE" w:rsidRDefault="002475F1" w:rsidP="00263435">
      <w:pPr>
        <w:pStyle w:val="af2"/>
        <w:numPr>
          <w:ilvl w:val="0"/>
          <w:numId w:val="14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기본적으로 </w:t>
      </w:r>
      <w:r w:rsidRPr="004142CE">
        <w:rPr>
          <w:rFonts w:ascii="맑은 고딕" w:eastAsia="맑은 고딕" w:hAnsi="맑은 고딕"/>
          <w:lang w:val="ko-KR"/>
        </w:rPr>
        <w:t xml:space="preserve">CRUD </w:t>
      </w:r>
      <w:r w:rsidRPr="004142CE">
        <w:rPr>
          <w:rFonts w:ascii="맑은 고딕" w:eastAsia="맑은 고딕" w:hAnsi="맑은 고딕" w:hint="eastAsia"/>
          <w:lang w:val="ko-KR"/>
        </w:rPr>
        <w:t xml:space="preserve">하나의 </w:t>
      </w:r>
      <w:r w:rsidRPr="004142CE">
        <w:rPr>
          <w:rFonts w:ascii="맑은 고딕" w:eastAsia="맑은 고딕" w:hAnsi="맑은 고딕"/>
          <w:lang w:val="ko-KR"/>
        </w:rPr>
        <w:t>Set</w:t>
      </w:r>
      <w:r w:rsidRPr="004142CE">
        <w:rPr>
          <w:rFonts w:ascii="맑은 고딕" w:eastAsia="맑은 고딕" w:hAnsi="맑은 고딕" w:hint="eastAsia"/>
          <w:lang w:val="ko-KR"/>
        </w:rPr>
        <w:t>을 개발하기 위해서는 다음의 소스들이 생성되어야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Spring MVC Controller </w:t>
      </w:r>
      <w:r w:rsidRPr="004142CE">
        <w:rPr>
          <w:rFonts w:ascii="맑은 고딕" w:eastAsia="맑은 고딕" w:hAnsi="맑은 고딕" w:hint="eastAsia"/>
          <w:lang w:val="ko-KR"/>
        </w:rPr>
        <w:t>Class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Controller 라는 </w:t>
      </w:r>
      <w:r w:rsidRPr="004142CE">
        <w:rPr>
          <w:rFonts w:ascii="맑은 고딕" w:eastAsia="맑은 고딕" w:hAnsi="맑은 고딕"/>
          <w:lang w:val="ko-KR"/>
        </w:rPr>
        <w:t xml:space="preserve">Annotation </w:t>
      </w:r>
      <w:r w:rsidRPr="004142CE">
        <w:rPr>
          <w:rFonts w:ascii="맑은 고딕" w:eastAsia="맑은 고딕" w:hAnsi="맑은 고딕" w:hint="eastAsia"/>
          <w:lang w:val="ko-KR"/>
        </w:rPr>
        <w:t>이 명기되어야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RequestMapping 을 통해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이 명시되어야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JSP 와 연동되는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이 명시되거나 </w:t>
      </w:r>
      <w:r w:rsidRPr="004142CE">
        <w:rPr>
          <w:rFonts w:ascii="맑은 고딕" w:eastAsia="맑은 고딕" w:hAnsi="맑은 고딕"/>
          <w:lang w:val="ko-KR"/>
        </w:rPr>
        <w:t>클래스의</w:t>
      </w:r>
      <w:r w:rsidRPr="004142CE">
        <w:rPr>
          <w:rFonts w:ascii="맑은 고딕" w:eastAsia="맑은 고딕" w:hAnsi="맑은 고딕" w:hint="eastAsia"/>
          <w:lang w:val="ko-KR"/>
        </w:rPr>
        <w:t xml:space="preserve"> 기본명칭과 </w:t>
      </w:r>
      <w:r w:rsidRPr="004142CE">
        <w:rPr>
          <w:rFonts w:ascii="맑은 고딕" w:eastAsia="맑은 고딕" w:hAnsi="맑은 고딕"/>
          <w:lang w:val="ko-KR"/>
        </w:rPr>
        <w:t xml:space="preserve">JSP </w:t>
      </w:r>
      <w:r w:rsidRPr="004142CE">
        <w:rPr>
          <w:rFonts w:ascii="맑은 고딕" w:eastAsia="맑은 고딕" w:hAnsi="맑은 고딕" w:hint="eastAsia"/>
          <w:lang w:val="ko-KR"/>
        </w:rPr>
        <w:t>명칭이 일치되어야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BaseController를 상속받아야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Spring Service Class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@</w:t>
      </w:r>
      <w:r w:rsidRPr="004142CE">
        <w:rPr>
          <w:rFonts w:ascii="맑은 고딕" w:eastAsia="맑은 고딕" w:hAnsi="맑은 고딕" w:hint="eastAsia"/>
          <w:lang w:val="ko-KR"/>
        </w:rPr>
        <w:t xml:space="preserve">Service 라는 </w:t>
      </w:r>
      <w:r w:rsidRPr="004142CE">
        <w:rPr>
          <w:rFonts w:ascii="맑은 고딕" w:eastAsia="맑은 고딕" w:hAnsi="맑은 고딕"/>
          <w:lang w:val="ko-KR"/>
        </w:rPr>
        <w:t>Annotation</w:t>
      </w:r>
      <w:r w:rsidRPr="004142CE">
        <w:rPr>
          <w:rFonts w:ascii="맑은 고딕" w:eastAsia="맑은 고딕" w:hAnsi="맑은 고딕" w:hint="eastAsia"/>
          <w:lang w:val="ko-KR"/>
        </w:rPr>
        <w:t>이 명기되어야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트랜젝션</w:t>
      </w:r>
      <w:r w:rsidRPr="004142CE">
        <w:rPr>
          <w:rFonts w:ascii="맑은 고딕" w:eastAsia="맑은 고딕" w:hAnsi="맑은 고딕" w:hint="eastAsia"/>
          <w:lang w:val="ko-KR"/>
        </w:rPr>
        <w:t xml:space="preserve"> 처리가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필요한 경우 </w:t>
      </w:r>
      <w:r w:rsidRPr="004142CE">
        <w:rPr>
          <w:rFonts w:ascii="맑은 고딕" w:eastAsia="맑은 고딕" w:hAnsi="맑은 고딕"/>
          <w:lang w:val="ko-KR"/>
        </w:rPr>
        <w:t xml:space="preserve">@Transaction </w:t>
      </w:r>
      <w:r w:rsidRPr="004142CE">
        <w:rPr>
          <w:rFonts w:ascii="맑은 고딕" w:eastAsia="맑은 고딕" w:hAnsi="맑은 고딕" w:hint="eastAsia"/>
          <w:lang w:val="ko-KR"/>
        </w:rPr>
        <w:t>을 처리가 필요한 메서드에 명기해야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BaseService</w:t>
      </w:r>
      <w:r w:rsidRPr="004142CE">
        <w:rPr>
          <w:rFonts w:ascii="맑은 고딕" w:eastAsia="맑은 고딕" w:hAnsi="맑은 고딕" w:hint="eastAsia"/>
          <w:lang w:val="ko-KR"/>
        </w:rPr>
        <w:t>를 상속받아야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lastRenderedPageBreak/>
        <w:t>Mybatis XML include SQL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연동할 </w:t>
      </w:r>
      <w:r w:rsidRPr="004142CE">
        <w:rPr>
          <w:rFonts w:ascii="맑은 고딕" w:eastAsia="맑은 고딕" w:hAnsi="맑은 고딕"/>
          <w:lang w:val="ko-KR"/>
        </w:rPr>
        <w:t xml:space="preserve">Service </w:t>
      </w:r>
      <w:r w:rsidRPr="004142CE">
        <w:rPr>
          <w:rFonts w:ascii="맑은 고딕" w:eastAsia="맑은 고딕" w:hAnsi="맑은 고딕" w:hint="eastAsia"/>
          <w:lang w:val="ko-KR"/>
        </w:rPr>
        <w:t xml:space="preserve">의 패키지를 포함한 기본명칭과 </w:t>
      </w:r>
      <w:r w:rsidRPr="004142CE">
        <w:rPr>
          <w:rFonts w:ascii="맑은 고딕" w:eastAsia="맑은 고딕" w:hAnsi="맑은 고딕"/>
          <w:lang w:val="ko-KR"/>
        </w:rPr>
        <w:t>namespace</w:t>
      </w:r>
      <w:r w:rsidRPr="004142CE">
        <w:rPr>
          <w:rFonts w:ascii="맑은 고딕" w:eastAsia="맑은 고딕" w:hAnsi="맑은 고딕" w:hint="eastAsia"/>
          <w:lang w:val="ko-KR"/>
        </w:rPr>
        <w:t>를 일치시켜야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: “search”, “searchCount”, “select”, “insert”, “update”, “delete” </w:t>
      </w:r>
      <w:r w:rsidRPr="004142CE">
        <w:rPr>
          <w:rFonts w:ascii="맑은 고딕" w:eastAsia="맑은 고딕" w:hAnsi="맑은 고딕" w:hint="eastAsia"/>
        </w:rPr>
        <w:t xml:space="preserve">의 기본 </w:t>
      </w:r>
      <w:r w:rsidRPr="004142CE">
        <w:rPr>
          <w:rFonts w:ascii="맑은 고딕" w:eastAsia="맑은 고딕" w:hAnsi="맑은 고딕"/>
        </w:rPr>
        <w:t>SQL ID</w:t>
      </w:r>
      <w:r w:rsidRPr="004142CE">
        <w:rPr>
          <w:rFonts w:ascii="맑은 고딕" w:eastAsia="맑은 고딕" w:hAnsi="맑은 고딕" w:hint="eastAsia"/>
        </w:rPr>
        <w:t>에 해당하는 구문을 가급적 모두 작성하도록 한다.</w:t>
      </w:r>
      <w:r w:rsidRPr="004142CE">
        <w:rPr>
          <w:rFonts w:ascii="맑은 고딕" w:eastAsia="맑은 고딕" w:hAnsi="맑은 고딕"/>
        </w:rPr>
        <w:br/>
        <w:t xml:space="preserve">: </w:t>
      </w:r>
      <w:r w:rsidRPr="004142CE">
        <w:rPr>
          <w:rFonts w:ascii="맑은 고딕" w:eastAsia="맑은 고딕" w:hAnsi="맑은 고딕" w:hint="eastAsia"/>
        </w:rPr>
        <w:t xml:space="preserve">해당 </w:t>
      </w:r>
      <w:r w:rsidRPr="004142CE">
        <w:rPr>
          <w:rFonts w:ascii="맑은 고딕" w:eastAsia="맑은 고딕" w:hAnsi="맑은 고딕"/>
        </w:rPr>
        <w:t>SQL ID</w:t>
      </w:r>
      <w:r w:rsidRPr="004142CE">
        <w:rPr>
          <w:rFonts w:ascii="맑은 고딕" w:eastAsia="맑은 고딕" w:hAnsi="맑은 고딕" w:hint="eastAsia"/>
        </w:rPr>
        <w:t xml:space="preserve">를 통해 </w:t>
      </w:r>
      <w:r w:rsidRPr="004142CE">
        <w:rPr>
          <w:rFonts w:ascii="맑은 고딕" w:eastAsia="맑은 고딕" w:hAnsi="맑은 고딕"/>
        </w:rPr>
        <w:t xml:space="preserve">Service Class </w:t>
      </w:r>
      <w:r w:rsidRPr="004142CE">
        <w:rPr>
          <w:rFonts w:ascii="맑은 고딕" w:eastAsia="맑은 고딕" w:hAnsi="맑은 고딕" w:hint="eastAsia"/>
        </w:rPr>
        <w:t>에서 사용된다.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JSP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Controller Class </w:t>
      </w:r>
      <w:r w:rsidRPr="004142CE">
        <w:rPr>
          <w:rFonts w:ascii="맑은 고딕" w:eastAsia="맑은 고딕" w:hAnsi="맑은 고딕" w:hint="eastAsia"/>
          <w:lang w:val="ko-KR"/>
        </w:rPr>
        <w:t xml:space="preserve">에서 정의한 </w:t>
      </w:r>
      <w:r w:rsidRPr="004142CE">
        <w:rPr>
          <w:rFonts w:ascii="맑은 고딕" w:eastAsia="맑은 고딕" w:hAnsi="맑은 고딕"/>
          <w:lang w:val="ko-KR"/>
        </w:rPr>
        <w:t xml:space="preserve">View Name </w:t>
      </w:r>
      <w:r w:rsidRPr="004142CE">
        <w:rPr>
          <w:rFonts w:ascii="맑은 고딕" w:eastAsia="맑은 고딕" w:hAnsi="맑은 고딕" w:hint="eastAsia"/>
          <w:lang w:val="ko-KR"/>
        </w:rPr>
        <w:t xml:space="preserve">또는 기본명칭과 일치하는 </w:t>
      </w:r>
      <w:r w:rsidRPr="004142CE">
        <w:rPr>
          <w:rFonts w:ascii="맑은 고딕" w:eastAsia="맑은 고딕" w:hAnsi="맑은 고딕"/>
          <w:lang w:val="ko-KR"/>
        </w:rPr>
        <w:t xml:space="preserve">JSP </w:t>
      </w:r>
      <w:r w:rsidRPr="004142CE">
        <w:rPr>
          <w:rFonts w:ascii="맑은 고딕" w:eastAsia="맑은 고딕" w:hAnsi="맑은 고딕" w:hint="eastAsia"/>
          <w:lang w:val="ko-KR"/>
        </w:rPr>
        <w:t>를 생성한다.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JSP</w:t>
      </w:r>
      <w:r w:rsidRPr="004142CE">
        <w:rPr>
          <w:rFonts w:ascii="맑은 고딕" w:eastAsia="맑은 고딕" w:hAnsi="맑은 고딕" w:hint="eastAsia"/>
          <w:lang w:val="ko-KR"/>
        </w:rPr>
        <w:t>의 기본 틀은 소스를 참고하도록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하나의</w:t>
      </w:r>
      <w:r w:rsidRPr="004142CE">
        <w:rPr>
          <w:rFonts w:ascii="맑은 고딕" w:eastAsia="맑은 고딕" w:hAnsi="맑은 고딕" w:hint="eastAsia"/>
          <w:lang w:val="ko-KR"/>
        </w:rPr>
        <w:t xml:space="preserve"> 업무 스크립트를 반드시 INCLUDE 하도록 구현한다.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 EasyUI 의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API</w:t>
      </w:r>
      <w:r w:rsidRPr="004142CE">
        <w:rPr>
          <w:rFonts w:ascii="맑은 고딕" w:eastAsia="맑은 고딕" w:hAnsi="맑은 고딕" w:hint="eastAsia"/>
          <w:lang w:val="ko-KR"/>
        </w:rPr>
        <w:t>를 참고하여 구현하도록 한다.</w:t>
      </w:r>
    </w:p>
    <w:p w:rsidR="002475F1" w:rsidRPr="004142CE" w:rsidRDefault="002475F1" w:rsidP="00263435">
      <w:pPr>
        <w:pStyle w:val="af2"/>
        <w:numPr>
          <w:ilvl w:val="0"/>
          <w:numId w:val="13"/>
        </w:numPr>
        <w:spacing w:line="240" w:lineRule="exact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JavaScript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기본적으로 jQuery </w:t>
      </w:r>
      <w:r w:rsidRPr="004142CE">
        <w:rPr>
          <w:rFonts w:ascii="맑은 고딕" w:eastAsia="맑은 고딕" w:hAnsi="맑은 고딕" w:hint="eastAsia"/>
          <w:lang w:val="ko-KR"/>
        </w:rPr>
        <w:t>기반의 스크립트가 작성되어야 하며,</w:t>
      </w:r>
      <w:r w:rsidRPr="004142CE">
        <w:rPr>
          <w:rFonts w:ascii="맑은 고딕" w:eastAsia="맑은 고딕" w:hAnsi="맑은 고딕"/>
          <w:lang w:val="ko-KR"/>
        </w:rPr>
        <w:t xml:space="preserve"> EasyUI</w:t>
      </w:r>
      <w:r w:rsidRPr="004142CE">
        <w:rPr>
          <w:rFonts w:ascii="맑은 고딕" w:eastAsia="맑은 고딕" w:hAnsi="맑은 고딕" w:hint="eastAsia"/>
          <w:lang w:val="ko-KR"/>
        </w:rPr>
        <w:t xml:space="preserve">를 활용한 기능구현이 필요하므로 </w:t>
      </w:r>
      <w:r w:rsidRPr="004142CE">
        <w:rPr>
          <w:rFonts w:ascii="맑은 고딕" w:eastAsia="맑은 고딕" w:hAnsi="맑은 고딕"/>
          <w:lang w:val="ko-KR"/>
        </w:rPr>
        <w:t>EasyUI API</w:t>
      </w:r>
      <w:r w:rsidRPr="004142CE">
        <w:rPr>
          <w:rFonts w:ascii="맑은 고딕" w:eastAsia="맑은 고딕" w:hAnsi="맑은 고딕" w:hint="eastAsia"/>
          <w:lang w:val="ko-KR"/>
        </w:rPr>
        <w:t>를 항시 참고하도록 한다.</w:t>
      </w:r>
    </w:p>
    <w:p w:rsidR="002475F1" w:rsidRPr="004142CE" w:rsidRDefault="002475F1" w:rsidP="002475F1">
      <w:pPr>
        <w:pStyle w:val="af2"/>
        <w:spacing w:line="240" w:lineRule="exact"/>
        <w:ind w:leftChars="0" w:left="760"/>
        <w:rPr>
          <w:rFonts w:ascii="맑은 고딕" w:eastAsia="맑은 고딕" w:hAnsi="맑은 고딕"/>
          <w:lang w:val="ko-KR"/>
        </w:rPr>
      </w:pPr>
    </w:p>
    <w:p w:rsidR="002475F1" w:rsidRPr="004142CE" w:rsidRDefault="002475F1" w:rsidP="002475F1">
      <w:pPr>
        <w:spacing w:line="240" w:lineRule="exact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위의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5</w:t>
      </w:r>
      <w:r w:rsidRPr="004142CE">
        <w:rPr>
          <w:rFonts w:ascii="맑은 고딕" w:eastAsia="맑은 고딕" w:hAnsi="맑은 고딕" w:hint="eastAsia"/>
          <w:lang w:val="ko-KR"/>
        </w:rPr>
        <w:t>가지의 파일들이 명명규칙에 맞게 구현이 되면 하나의 관리 기능이 완성된다.</w:t>
      </w:r>
    </w:p>
    <w:p w:rsidR="00B6190B" w:rsidRPr="004142CE" w:rsidRDefault="00B6190B" w:rsidP="00B6190B">
      <w:pPr>
        <w:spacing w:line="240" w:lineRule="exact"/>
        <w:rPr>
          <w:rFonts w:ascii="맑은 고딕" w:eastAsia="맑은 고딕" w:hAnsi="맑은 고딕"/>
          <w:lang w:val="ko-KR"/>
        </w:rPr>
      </w:pPr>
    </w:p>
    <w:p w:rsidR="00B6190B" w:rsidRPr="004142CE" w:rsidRDefault="00B6190B" w:rsidP="00B6190B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7" w:name="_Toc470509899"/>
      <w:r w:rsidRPr="004142CE">
        <w:rPr>
          <w:rFonts w:ascii="맑은 고딕" w:eastAsia="맑은 고딕" w:hAnsi="맑은 고딕" w:hint="eastAsia"/>
          <w:lang w:val="ko-KR"/>
        </w:rPr>
        <w:t>자바소스 파일목록</w:t>
      </w:r>
      <w:bookmarkEnd w:id="7"/>
    </w:p>
    <w:tbl>
      <w:tblPr>
        <w:tblStyle w:val="ae"/>
        <w:tblW w:w="9209" w:type="dxa"/>
        <w:tblLook w:val="04A0"/>
      </w:tblPr>
      <w:tblGrid>
        <w:gridCol w:w="4665"/>
        <w:gridCol w:w="4544"/>
      </w:tblGrid>
      <w:tr w:rsidR="00B6190B" w:rsidRPr="004142CE" w:rsidTr="00D57FA2">
        <w:trPr>
          <w:cnfStyle w:val="100000000000"/>
        </w:trPr>
        <w:tc>
          <w:tcPr>
            <w:tcW w:w="4284" w:type="dxa"/>
          </w:tcPr>
          <w:p w:rsidR="00B6190B" w:rsidRPr="004142CE" w:rsidRDefault="00D57FA2" w:rsidP="00D57FA2">
            <w:pPr>
              <w:jc w:val="center"/>
              <w:rPr>
                <w:rFonts w:ascii="맑은 고딕" w:eastAsia="맑은 고딕" w:hAnsi="맑은 고딕"/>
                <w:szCs w:val="18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  <w:lang w:val="ko-KR"/>
              </w:rPr>
              <w:t>C</w:t>
            </w:r>
            <w:r w:rsidRPr="004142CE">
              <w:rPr>
                <w:rFonts w:ascii="맑은 고딕" w:eastAsia="맑은 고딕" w:hAnsi="맑은 고딕"/>
                <w:szCs w:val="18"/>
                <w:lang w:val="ko-KR"/>
              </w:rPr>
              <w:t>lass</w:t>
            </w:r>
          </w:p>
        </w:tc>
        <w:tc>
          <w:tcPr>
            <w:tcW w:w="4925" w:type="dxa"/>
          </w:tcPr>
          <w:p w:rsidR="00B6190B" w:rsidRPr="004142CE" w:rsidRDefault="00D57FA2" w:rsidP="00D57FA2">
            <w:pPr>
              <w:jc w:val="center"/>
              <w:rPr>
                <w:rFonts w:ascii="맑은 고딕" w:eastAsia="맑은 고딕" w:hAnsi="맑은 고딕"/>
                <w:szCs w:val="18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  <w:lang w:val="ko-KR"/>
              </w:rPr>
              <w:t>Description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com.wsc.framework.base.BaseComponent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com.wsc.framework.base.BaseConstants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com.wsc.framework.base.BaseController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com.wsc.framework.base.BaseDao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com.wsc.framework.base.BaseInterceptor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com.wsc.framework.base.BaseModel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com.wsc.framework.base.BaseResultHandler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com.wsc.framework.base.BaseService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com.wsc.framework.base.BaseView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공통 기본 클래스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com.wsc.framework.model.PagingMap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com.wsc.framework.model.ParamsMap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com.wsc.framework.model.RecordMap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com.wsc.framework.model.ResultMap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lastRenderedPageBreak/>
              <w:t>프레임워크 공통 Model Map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com.wsc.framework.exception.AuthorityException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com.wsc.framework.exception.ServiceException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com.wsc.framework.exception.SessionException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com.wsc.framework.exception.SystemException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</w:t>
            </w:r>
            <w:r w:rsidRPr="004142CE">
              <w:rPr>
                <w:rFonts w:ascii="맑은 고딕" w:eastAsia="맑은 고딕" w:hAnsi="맑은 고딕"/>
                <w:szCs w:val="18"/>
              </w:rPr>
              <w:t>Exception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com.wsc.framework.view.DownloadView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com.wsc.framework.view.FileView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com.wsc.framework.view.JxlsView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사용 </w:t>
            </w:r>
            <w:r w:rsidRPr="004142CE">
              <w:rPr>
                <w:rFonts w:ascii="맑은 고딕" w:eastAsia="맑은 고딕" w:hAnsi="맑은 고딕"/>
                <w:szCs w:val="18"/>
              </w:rPr>
              <w:t>View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com.wsc.framework.excel.ExcelLoader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프레임워크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 엑셀로더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com.wsc.framework.utils.BaseUtils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com.wsc.framework.utils.FileUtils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</w:t>
            </w:r>
            <w:r w:rsidR="00D57FA2" w:rsidRPr="004142CE">
              <w:rPr>
                <w:rFonts w:ascii="맑은 고딕" w:eastAsia="맑은 고딕" w:hAnsi="맑은 고딕"/>
                <w:szCs w:val="18"/>
              </w:rPr>
              <w:t>sc.framework.utils.MybatisUtils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공통 유틸 모음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270EDF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com.wsc.common.dao.CommonDao</w:t>
            </w:r>
          </w:p>
        </w:tc>
        <w:tc>
          <w:tcPr>
            <w:tcW w:w="4925" w:type="dxa"/>
          </w:tcPr>
          <w:p w:rsidR="00D57FA2" w:rsidRPr="004142CE" w:rsidRDefault="00D57FA2" w:rsidP="00270EDF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프레임워크 공통 </w:t>
            </w:r>
            <w:r w:rsidRPr="004142CE">
              <w:rPr>
                <w:rFonts w:ascii="맑은 고딕" w:eastAsia="맑은 고딕" w:hAnsi="맑은 고딕"/>
                <w:szCs w:val="18"/>
              </w:rPr>
              <w:t>DAO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com.wsc.common.security.CommonController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com.wsc.common.security.SecurityInterceptor</w:t>
            </w:r>
          </w:p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com.wsc.common.security.SessionComponent</w:t>
            </w:r>
          </w:p>
        </w:tc>
        <w:tc>
          <w:tcPr>
            <w:tcW w:w="4925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인증 및 권한 처리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com.wsc.common.Consts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시스템관리 업무의 공통 상수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com.wsc.common.model.Code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com.wsc.common.model.FileInfo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com.wsc.common.model.Group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com.wsc.common.model.Menu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com.wsc.common.model.Program</w:t>
            </w:r>
          </w:p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com.wsc.common.model.User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프레임워크 공용 모델</w:t>
            </w:r>
          </w:p>
        </w:tc>
      </w:tr>
      <w:tr w:rsidR="00B6190B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com.wsc.common.board.AddressController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com.wsc.common.board.AddressService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lastRenderedPageBreak/>
              <w:t>com.wsc.common.board.AlterController</w:t>
            </w:r>
          </w:p>
          <w:p w:rsidR="007D4565" w:rsidRPr="004142CE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com.wsc.common.board.AlterService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com.wsc.common.board.BoardController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com.wsc.common.board.BoardGroup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com.wsc.common.board.BoardManagementController</w:t>
            </w:r>
          </w:p>
          <w:p w:rsidR="007D4565" w:rsidRPr="004142CE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com.wsc.common.board.BoardManagementService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com.wsc.common.board.BoardService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com.wsc.common.board.EmailController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com.wsc.common.board.HelpController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com.wsc.common.board.HelpService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com.wsc.common.board.NoticeController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com.wsc.common.board.PopupController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com.wsc.common.board.ReferenceController</w:t>
            </w:r>
          </w:p>
          <w:p w:rsidR="007D4565" w:rsidRPr="004142CE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com.wsc.common.board.ReferenceService</w:t>
            </w:r>
          </w:p>
          <w:p w:rsidR="00B6190B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com.wsc.common.board.ReplyController</w:t>
            </w:r>
          </w:p>
          <w:p w:rsidR="007D4565" w:rsidRDefault="007D4565" w:rsidP="00B6190B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com.wsc.common.board.SampleboardController</w:t>
            </w:r>
          </w:p>
          <w:p w:rsidR="007D4565" w:rsidRPr="004142CE" w:rsidRDefault="007D4565" w:rsidP="00B6190B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com.wsc.common.board.SampleboardService</w:t>
            </w:r>
          </w:p>
        </w:tc>
        <w:tc>
          <w:tcPr>
            <w:tcW w:w="4925" w:type="dxa"/>
          </w:tcPr>
          <w:p w:rsidR="00B6190B" w:rsidRPr="004142CE" w:rsidRDefault="00E7608A" w:rsidP="00B6190B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lastRenderedPageBreak/>
              <w:t>알림방, 자료실</w:t>
            </w:r>
            <w:r w:rsidR="00D57FA2" w:rsidRPr="004142CE">
              <w:rPr>
                <w:rFonts w:ascii="맑은 고딕" w:eastAsia="맑은 고딕" w:hAnsi="맑은 고딕" w:hint="eastAsia"/>
                <w:szCs w:val="18"/>
              </w:rPr>
              <w:t xml:space="preserve"> 등의 게시판 유형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com.wsc.common.code.CacheComponent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com.wsc.common.code.CodeController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com.wsc.common.code.CodeService</w:t>
            </w:r>
          </w:p>
          <w:p w:rsidR="007D4565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</w:t>
            </w:r>
            <w:r>
              <w:rPr>
                <w:rFonts w:ascii="맑은 고딕" w:eastAsia="맑은 고딕" w:hAnsi="맑은 고딕" w:hint="eastAsia"/>
                <w:szCs w:val="18"/>
              </w:rPr>
              <w:t>ScreentermController</w:t>
            </w:r>
          </w:p>
          <w:p w:rsidR="007D4565" w:rsidRPr="004142CE" w:rsidRDefault="007D4565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com.wsc.common.code.</w:t>
            </w:r>
            <w:r>
              <w:rPr>
                <w:rFonts w:ascii="맑은 고딕" w:eastAsia="맑은 고딕" w:hAnsi="맑은 고딕" w:hint="eastAsia"/>
                <w:szCs w:val="18"/>
              </w:rPr>
              <w:t>ScreentermService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공통코드,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공통코드 엑셀로더,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공통코드 캐쉬 기능</w:t>
            </w:r>
            <w:r w:rsidR="007D4565">
              <w:rPr>
                <w:rFonts w:ascii="맑은 고딕" w:eastAsia="맑은 고딕" w:hAnsi="맑은 고딕" w:hint="eastAsia"/>
                <w:szCs w:val="18"/>
              </w:rPr>
              <w:t>, 화면 용어 관리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com.wsc.common.file.FileController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com.wsc.common.file.FileDirectory</w:t>
            </w:r>
          </w:p>
          <w:p w:rsidR="00D369E5" w:rsidRPr="004142CE" w:rsidRDefault="00D369E5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</w:t>
            </w:r>
            <w:r>
              <w:rPr>
                <w:rFonts w:ascii="맑은 고딕" w:eastAsia="맑은 고딕" w:hAnsi="맑은 고딕" w:hint="eastAsia"/>
                <w:szCs w:val="18"/>
              </w:rPr>
              <w:t>FileManager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com.wsc.common.file.FileService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첨부파일 기능 구현 모듈</w:t>
            </w:r>
          </w:p>
        </w:tc>
      </w:tr>
      <w:tr w:rsidR="0093637E" w:rsidRPr="004142CE" w:rsidTr="00D57FA2">
        <w:tc>
          <w:tcPr>
            <w:tcW w:w="4284" w:type="dxa"/>
          </w:tcPr>
          <w:p w:rsidR="0093637E" w:rsidRDefault="0093637E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</w:t>
            </w:r>
            <w:r>
              <w:rPr>
                <w:rFonts w:ascii="맑은 고딕" w:eastAsia="맑은 고딕" w:hAnsi="맑은 고딕" w:hint="eastAsia"/>
                <w:szCs w:val="18"/>
              </w:rPr>
              <w:t>mail.MailController</w:t>
            </w:r>
          </w:p>
          <w:p w:rsidR="0093637E" w:rsidRDefault="0093637E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</w:t>
            </w:r>
            <w:r>
              <w:rPr>
                <w:rFonts w:ascii="맑은 고딕" w:eastAsia="맑은 고딕" w:hAnsi="맑은 고딕" w:hint="eastAsia"/>
                <w:szCs w:val="18"/>
              </w:rPr>
              <w:t>mail.MailService</w:t>
            </w:r>
          </w:p>
          <w:p w:rsidR="0093637E" w:rsidRPr="004142CE" w:rsidRDefault="0093637E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</w:t>
            </w:r>
            <w:r>
              <w:rPr>
                <w:rFonts w:ascii="맑은 고딕" w:eastAsia="맑은 고딕" w:hAnsi="맑은 고딕" w:hint="eastAsia"/>
                <w:szCs w:val="18"/>
              </w:rPr>
              <w:t>mail.SMTPAuthenticatior</w:t>
            </w:r>
          </w:p>
        </w:tc>
        <w:tc>
          <w:tcPr>
            <w:tcW w:w="4925" w:type="dxa"/>
          </w:tcPr>
          <w:p w:rsidR="0093637E" w:rsidRPr="0093637E" w:rsidRDefault="0093637E" w:rsidP="00B6190B">
            <w:pPr>
              <w:rPr>
                <w:rFonts w:ascii="맑은 고딕" w:eastAsia="맑은 고딕" w:hAnsi="맑은 고딕"/>
                <w:szCs w:val="18"/>
              </w:rPr>
            </w:pPr>
            <w:r>
              <w:rPr>
                <w:rFonts w:ascii="맑은 고딕" w:eastAsia="맑은 고딕" w:hAnsi="맑은 고딕" w:hint="eastAsia"/>
                <w:szCs w:val="18"/>
              </w:rPr>
              <w:t>메일 발송 기능 구현 모듈</w:t>
            </w:r>
          </w:p>
        </w:tc>
      </w:tr>
      <w:tr w:rsidR="00D57FA2" w:rsidRPr="004142CE" w:rsidTr="00D57FA2">
        <w:tc>
          <w:tcPr>
            <w:tcW w:w="4284" w:type="dxa"/>
          </w:tcPr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lastRenderedPageBreak/>
              <w:t>com.wsc.common.user.GroupController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com.wsc.common.user.GroupService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com.wsc.common.user.MenuController</w:t>
            </w:r>
          </w:p>
          <w:p w:rsidR="00D57FA2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com.wsc.common.user.MenuService</w:t>
            </w:r>
          </w:p>
          <w:p w:rsidR="00FB5140" w:rsidRDefault="00FB5140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</w:t>
            </w:r>
            <w:r>
              <w:rPr>
                <w:rFonts w:ascii="맑은 고딕" w:eastAsia="맑은 고딕" w:hAnsi="맑은 고딕" w:hint="eastAsia"/>
                <w:szCs w:val="18"/>
              </w:rPr>
              <w:t>PasswordController</w:t>
            </w:r>
          </w:p>
          <w:p w:rsidR="00FB5140" w:rsidRPr="004142CE" w:rsidRDefault="00FB5140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</w:t>
            </w:r>
            <w:r>
              <w:rPr>
                <w:rFonts w:ascii="맑은 고딕" w:eastAsia="맑은 고딕" w:hAnsi="맑은 고딕" w:hint="eastAsia"/>
                <w:szCs w:val="18"/>
              </w:rPr>
              <w:t>PasswordService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com.wsc.common.user.ProgramController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com.wsc.common.user.ProgramService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.User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com.wsc.common.user.UserLogController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com.wsc.common.user.UserLogService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.UserSecure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Service</w:t>
            </w:r>
          </w:p>
          <w:p w:rsidR="00D57FA2" w:rsidRPr="004142CE" w:rsidRDefault="00D57FA2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com.wsc.common.user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.User</w:t>
            </w:r>
            <w:r w:rsidR="00FB5140">
              <w:rPr>
                <w:rFonts w:ascii="맑은 고딕" w:eastAsia="맑은 고딕" w:hAnsi="맑은 고딕" w:hint="eastAsia"/>
                <w:szCs w:val="18"/>
              </w:rPr>
              <w:t>2</w:t>
            </w:r>
            <w:r w:rsidRPr="004142CE">
              <w:rPr>
                <w:rFonts w:ascii="맑은 고딕" w:eastAsia="맑은 고딕" w:hAnsi="맑은 고딕"/>
                <w:szCs w:val="18"/>
              </w:rPr>
              <w:t>Service</w:t>
            </w:r>
          </w:p>
        </w:tc>
        <w:tc>
          <w:tcPr>
            <w:tcW w:w="4925" w:type="dxa"/>
          </w:tcPr>
          <w:p w:rsidR="00D57FA2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사용자,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사용자그룹,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화면, 메뉴,</w:t>
            </w:r>
            <w:r w:rsidRPr="004142CE">
              <w:rPr>
                <w:rFonts w:ascii="맑은 고딕" w:eastAsia="맑은 고딕" w:hAnsi="맑은 고딕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>권한관리 등의 기능 구현 모듈</w:t>
            </w:r>
          </w:p>
        </w:tc>
      </w:tr>
      <w:tr w:rsidR="00B6190B" w:rsidRPr="004142CE" w:rsidTr="00D57FA2">
        <w:tc>
          <w:tcPr>
            <w:tcW w:w="4284" w:type="dxa"/>
          </w:tcPr>
          <w:p w:rsidR="00FB5140" w:rsidRDefault="00FB5140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</w:t>
            </w:r>
            <w:r>
              <w:rPr>
                <w:rFonts w:ascii="맑은 고딕" w:eastAsia="맑은 고딕" w:hAnsi="맑은 고딕" w:hint="eastAsia"/>
                <w:szCs w:val="18"/>
              </w:rPr>
              <w:t>MemoController</w:t>
            </w:r>
          </w:p>
          <w:p w:rsidR="00FB5140" w:rsidRDefault="00FB5140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</w:t>
            </w:r>
            <w:r>
              <w:rPr>
                <w:rFonts w:ascii="맑은 고딕" w:eastAsia="맑은 고딕" w:hAnsi="맑은 고딕" w:hint="eastAsia"/>
                <w:szCs w:val="18"/>
              </w:rPr>
              <w:t>MemoService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com.wsc.common.schedule.ScheduleController</w:t>
            </w:r>
          </w:p>
          <w:p w:rsidR="00B6190B" w:rsidRPr="004142CE" w:rsidRDefault="00B6190B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com.wsc.common.schedule.ScheduleGroup</w:t>
            </w:r>
          </w:p>
          <w:p w:rsidR="00B6190B" w:rsidRPr="004142CE" w:rsidRDefault="00B6190B" w:rsidP="00D57FA2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com.wsc.common.schedule.Schedul</w:t>
            </w:r>
            <w:r w:rsidR="00D57FA2" w:rsidRPr="004142CE">
              <w:rPr>
                <w:rFonts w:ascii="맑은 고딕" w:eastAsia="맑은 고딕" w:hAnsi="맑은 고딕"/>
                <w:szCs w:val="18"/>
              </w:rPr>
              <w:t>eService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일정관리</w:t>
            </w:r>
            <w:r w:rsidR="00B90DB9">
              <w:rPr>
                <w:rFonts w:ascii="맑은 고딕" w:eastAsia="맑은 고딕" w:hAnsi="맑은 고딕" w:hint="eastAsia"/>
                <w:szCs w:val="18"/>
              </w:rPr>
              <w:t>, 도움말</w:t>
            </w:r>
            <w:r w:rsidR="0066745B">
              <w:rPr>
                <w:rFonts w:ascii="맑은 고딕" w:eastAsia="맑은 고딕" w:hAnsi="맑은 고딕" w:hint="eastAsia"/>
                <w:szCs w:val="18"/>
              </w:rPr>
              <w:t>(사용자)</w:t>
            </w:r>
            <w:r w:rsidRPr="004142CE">
              <w:rPr>
                <w:rFonts w:ascii="맑은 고딕" w:eastAsia="맑은 고딕" w:hAnsi="맑은 고딕" w:hint="eastAsia"/>
                <w:szCs w:val="18"/>
              </w:rPr>
              <w:t xml:space="preserve"> 기능구현 모듈</w:t>
            </w:r>
          </w:p>
        </w:tc>
      </w:tr>
      <w:tr w:rsidR="00B6190B" w:rsidRPr="004142CE" w:rsidTr="00D57FA2">
        <w:tc>
          <w:tcPr>
            <w:tcW w:w="4284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com.wsc.common.report.ReportController</w:t>
            </w:r>
          </w:p>
        </w:tc>
        <w:tc>
          <w:tcPr>
            <w:tcW w:w="4925" w:type="dxa"/>
          </w:tcPr>
          <w:p w:rsidR="00B6190B" w:rsidRPr="004142CE" w:rsidRDefault="00D57FA2" w:rsidP="00B6190B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리포트 기능구현 모듈</w:t>
            </w:r>
          </w:p>
        </w:tc>
      </w:tr>
    </w:tbl>
    <w:p w:rsidR="00062E04" w:rsidRPr="004142CE" w:rsidRDefault="00062E04" w:rsidP="002475F1">
      <w:pPr>
        <w:spacing w:line="240" w:lineRule="exact"/>
        <w:rPr>
          <w:rFonts w:ascii="맑은 고딕" w:eastAsia="맑은 고딕" w:hAnsi="맑은 고딕"/>
          <w:lang w:val="ko-KR"/>
        </w:rPr>
      </w:pPr>
    </w:p>
    <w:p w:rsidR="00062E04" w:rsidRPr="004142CE" w:rsidRDefault="00062E04" w:rsidP="00062E04">
      <w:pPr>
        <w:pStyle w:val="2"/>
        <w:spacing w:before="240" w:after="0"/>
        <w:ind w:left="475" w:hangingChars="198" w:hanging="475"/>
        <w:rPr>
          <w:rFonts w:ascii="맑은 고딕" w:eastAsia="맑은 고딕" w:hAnsi="맑은 고딕"/>
          <w:lang w:val="ko-KR"/>
        </w:rPr>
      </w:pPr>
      <w:bookmarkStart w:id="8" w:name="_Toc470509900"/>
      <w:r w:rsidRPr="004142CE">
        <w:rPr>
          <w:rFonts w:ascii="맑은 고딕" w:eastAsia="맑은 고딕" w:hAnsi="맑은 고딕" w:hint="eastAsia"/>
          <w:lang w:val="ko-KR"/>
        </w:rPr>
        <w:t>스크립트 공통파일</w:t>
      </w:r>
      <w:bookmarkEnd w:id="8"/>
    </w:p>
    <w:tbl>
      <w:tblPr>
        <w:tblStyle w:val="ae"/>
        <w:tblW w:w="0" w:type="auto"/>
        <w:tblLook w:val="04A0"/>
      </w:tblPr>
      <w:tblGrid>
        <w:gridCol w:w="3504"/>
        <w:gridCol w:w="2027"/>
        <w:gridCol w:w="3710"/>
      </w:tblGrid>
      <w:tr w:rsidR="00062E04" w:rsidRPr="004142CE" w:rsidTr="00E93BF0">
        <w:trPr>
          <w:cnfStyle w:val="100000000000"/>
        </w:trPr>
        <w:tc>
          <w:tcPr>
            <w:tcW w:w="3504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경로</w:t>
            </w:r>
          </w:p>
        </w:tc>
        <w:tc>
          <w:tcPr>
            <w:tcW w:w="2027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파일 및 폴더</w:t>
            </w:r>
          </w:p>
        </w:tc>
        <w:tc>
          <w:tcPr>
            <w:tcW w:w="3710" w:type="dxa"/>
          </w:tcPr>
          <w:p w:rsidR="00062E04" w:rsidRPr="004142CE" w:rsidRDefault="00270EDF" w:rsidP="00270EDF">
            <w:pPr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설명</w:t>
            </w:r>
          </w:p>
        </w:tc>
      </w:tr>
      <w:tr w:rsidR="00143505" w:rsidRPr="004142CE" w:rsidTr="00E93BF0">
        <w:tc>
          <w:tcPr>
            <w:tcW w:w="3504" w:type="dxa"/>
            <w:vMerge w:val="restart"/>
          </w:tcPr>
          <w:p w:rsidR="00143505" w:rsidRPr="004142CE" w:rsidRDefault="00143505" w:rsidP="00062E04">
            <w:pPr>
              <w:rPr>
                <w:rFonts w:ascii="맑은 고딕" w:eastAsia="맑은 고딕" w:hAnsi="맑은 고딕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src/main/webapp/resources/jquery/</w:t>
            </w:r>
          </w:p>
        </w:tc>
        <w:tc>
          <w:tcPr>
            <w:tcW w:w="2027" w:type="dxa"/>
          </w:tcPr>
          <w:p w:rsidR="00143505" w:rsidRPr="004142CE" w:rsidRDefault="00143505" w:rsidP="00062E0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easyui-1.4</w:t>
            </w:r>
          </w:p>
        </w:tc>
        <w:tc>
          <w:tcPr>
            <w:tcW w:w="3710" w:type="dxa"/>
          </w:tcPr>
          <w:p w:rsidR="00143505" w:rsidRPr="004142CE" w:rsidRDefault="00143505" w:rsidP="00062E0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화면UI 프레임워크</w:t>
            </w:r>
          </w:p>
        </w:tc>
      </w:tr>
      <w:tr w:rsidR="00143505" w:rsidRPr="004142CE" w:rsidTr="00E93BF0">
        <w:tc>
          <w:tcPr>
            <w:tcW w:w="3504" w:type="dxa"/>
            <w:vMerge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27" w:type="dxa"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uploader-3.1</w:t>
            </w:r>
          </w:p>
        </w:tc>
        <w:tc>
          <w:tcPr>
            <w:tcW w:w="3710" w:type="dxa"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파일 업로드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143505" w:rsidRPr="004142CE" w:rsidTr="00E93BF0">
        <w:tc>
          <w:tcPr>
            <w:tcW w:w="3504" w:type="dxa"/>
            <w:vMerge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27" w:type="dxa"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fullcalendar-2.1.1</w:t>
            </w:r>
          </w:p>
          <w:p w:rsidR="00143505" w:rsidRPr="004142CE" w:rsidRDefault="00143505" w:rsidP="002D0A00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jquery.</w:t>
            </w:r>
            <w:r w:rsidRPr="004142CE">
              <w:rPr>
                <w:rFonts w:ascii="맑은 고딕" w:eastAsia="맑은 고딕" w:hAnsi="맑은 고딕"/>
                <w:lang w:val="ko-KR"/>
              </w:rPr>
              <w:t>schedule.js</w:t>
            </w:r>
          </w:p>
        </w:tc>
        <w:tc>
          <w:tcPr>
            <w:tcW w:w="3710" w:type="dxa"/>
          </w:tcPr>
          <w:p w:rsidR="00143505" w:rsidRPr="004142CE" w:rsidRDefault="00143505" w:rsidP="002D0A00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/>
              </w:rPr>
              <w:t>일</w:t>
            </w:r>
            <w:r w:rsidRPr="004142CE">
              <w:rPr>
                <w:rFonts w:ascii="맑은 고딕" w:eastAsia="맑은 고딕" w:hAnsi="맑은 고딕" w:hint="eastAsia"/>
              </w:rPr>
              <w:t xml:space="preserve">정관리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143505" w:rsidRPr="004142CE" w:rsidTr="00E93BF0">
        <w:tc>
          <w:tcPr>
            <w:tcW w:w="3504" w:type="dxa"/>
            <w:vMerge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27" w:type="dxa"/>
          </w:tcPr>
          <w:p w:rsidR="00143505" w:rsidRPr="004142CE" w:rsidRDefault="00143505" w:rsidP="00693F06">
            <w:pPr>
              <w:spacing w:after="0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sceditor-1.4.5</w:t>
            </w:r>
          </w:p>
          <w:p w:rsidR="00143505" w:rsidRDefault="00143505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c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keditor-4.4.7</w:t>
            </w:r>
          </w:p>
          <w:p w:rsidR="00143505" w:rsidRPr="00143505" w:rsidRDefault="00143505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aumeditor-7.5.9</w:t>
            </w:r>
          </w:p>
        </w:tc>
        <w:tc>
          <w:tcPr>
            <w:tcW w:w="3710" w:type="dxa"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lastRenderedPageBreak/>
              <w:t xml:space="preserve">웹에디터 </w:t>
            </w:r>
            <w:r w:rsidRPr="004142CE">
              <w:rPr>
                <w:rFonts w:ascii="맑은 고딕" w:eastAsia="맑은 고딕" w:hAnsi="맑은 고딕"/>
              </w:rPr>
              <w:t>Plugin</w:t>
            </w:r>
          </w:p>
        </w:tc>
      </w:tr>
      <w:tr w:rsidR="00143505" w:rsidRPr="004142CE" w:rsidTr="00E93BF0">
        <w:tc>
          <w:tcPr>
            <w:tcW w:w="3504" w:type="dxa"/>
            <w:vMerge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27" w:type="dxa"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jquery-ui-1.11.4</w:t>
            </w:r>
          </w:p>
        </w:tc>
        <w:tc>
          <w:tcPr>
            <w:tcW w:w="3710" w:type="dxa"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>jQuery UI CSS</w:t>
            </w:r>
          </w:p>
        </w:tc>
      </w:tr>
      <w:tr w:rsidR="00143505" w:rsidRPr="004142CE" w:rsidTr="00E93BF0">
        <w:tc>
          <w:tcPr>
            <w:tcW w:w="3504" w:type="dxa"/>
            <w:vMerge/>
          </w:tcPr>
          <w:p w:rsidR="00143505" w:rsidRPr="004142CE" w:rsidRDefault="00143505" w:rsidP="00693F06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027" w:type="dxa"/>
          </w:tcPr>
          <w:p w:rsidR="00143505" w:rsidRDefault="00143505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summernote-master</w:t>
            </w:r>
          </w:p>
        </w:tc>
        <w:tc>
          <w:tcPr>
            <w:tcW w:w="3710" w:type="dxa"/>
          </w:tcPr>
          <w:p w:rsidR="00143505" w:rsidRDefault="00143505" w:rsidP="00693F06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S</w:t>
            </w:r>
            <w:r>
              <w:rPr>
                <w:rFonts w:ascii="맑은 고딕" w:eastAsia="맑은 고딕" w:hAnsi="맑은 고딕" w:hint="eastAsia"/>
              </w:rPr>
              <w:t>ummernote 에디터</w:t>
            </w:r>
          </w:p>
        </w:tc>
      </w:tr>
      <w:tr w:rsidR="00693F06" w:rsidRPr="004142CE" w:rsidTr="00E93BF0">
        <w:tc>
          <w:tcPr>
            <w:tcW w:w="3504" w:type="dxa"/>
            <w:vMerge w:val="restart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src/main/webapp/resources/js/include/</w:t>
            </w: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utilities.js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 유틸 함수 모음</w:t>
            </w:r>
          </w:p>
        </w:tc>
      </w:tr>
      <w:tr w:rsidR="00693F06" w:rsidRPr="004142CE" w:rsidTr="00E93BF0">
        <w:tc>
          <w:tcPr>
            <w:tcW w:w="3504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extension.js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문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자열 확장 함수 모음</w:t>
            </w:r>
          </w:p>
        </w:tc>
      </w:tr>
      <w:tr w:rsidR="00693F06" w:rsidRPr="004142CE" w:rsidTr="00E93BF0">
        <w:tc>
          <w:tcPr>
            <w:tcW w:w="3504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공통 기능 지원 함수 모음</w:t>
            </w:r>
          </w:p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(모든 화면에서 초기호출 함수가 있음)</w:t>
            </w:r>
          </w:p>
        </w:tc>
      </w:tr>
      <w:tr w:rsidR="00693F06" w:rsidRPr="004142CE" w:rsidTr="00E93BF0">
        <w:tc>
          <w:tcPr>
            <w:tcW w:w="3504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widget.js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공통적으로 사용되는 상단메뉴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,좌측메뉴,사이트맵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등의 위젯 함수 모음</w:t>
            </w:r>
          </w:p>
        </w:tc>
      </w:tr>
      <w:tr w:rsidR="00693F06" w:rsidRPr="004142CE" w:rsidTr="00E93BF0">
        <w:tc>
          <w:tcPr>
            <w:tcW w:w="3504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업무로직 구현에 필요한 기능 함수 모음</w:t>
            </w:r>
          </w:p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,폼,다이얼로그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등의 기능 함수</w:t>
            </w:r>
          </w:p>
        </w:tc>
      </w:tr>
      <w:tr w:rsidR="00693F06" w:rsidRPr="004142CE" w:rsidTr="00E93BF0">
        <w:tc>
          <w:tcPr>
            <w:tcW w:w="3504" w:type="dxa"/>
            <w:vMerge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system.js</w:t>
            </w:r>
          </w:p>
        </w:tc>
        <w:tc>
          <w:tcPr>
            <w:tcW w:w="3710" w:type="dxa"/>
          </w:tcPr>
          <w:p w:rsidR="00693F06" w:rsidRPr="004142CE" w:rsidRDefault="00693F06" w:rsidP="00693F06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시스템관리에 공통으로 사용되는기능 모음</w:t>
            </w:r>
          </w:p>
          <w:p w:rsidR="00693F06" w:rsidRPr="004142CE" w:rsidRDefault="00693F06" w:rsidP="00570E44">
            <w:pPr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(사용자목록</w:t>
            </w:r>
            <w:proofErr w:type="gramStart"/>
            <w:r w:rsidRPr="004142CE">
              <w:rPr>
                <w:rFonts w:ascii="맑은 고딕" w:eastAsia="맑은 고딕" w:hAnsi="맑은 고딕" w:hint="eastAsia"/>
                <w:lang w:val="ko-KR"/>
              </w:rPr>
              <w:t>,그룹목록</w:t>
            </w:r>
            <w:r w:rsidR="00570E44">
              <w:rPr>
                <w:rFonts w:ascii="맑은 고딕" w:eastAsia="맑은 고딕" w:hAnsi="맑은 고딕" w:hint="eastAsia"/>
                <w:lang w:val="ko-KR"/>
              </w:rPr>
              <w:t>,일정공유</w:t>
            </w:r>
            <w:proofErr w:type="gramEnd"/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등)</w:t>
            </w:r>
          </w:p>
        </w:tc>
      </w:tr>
      <w:tr w:rsidR="00570E44" w:rsidRPr="004142CE" w:rsidTr="00E93BF0">
        <w:tc>
          <w:tcPr>
            <w:tcW w:w="3504" w:type="dxa"/>
            <w:vMerge w:val="restart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src/main/webapp/resources/js/</w:t>
            </w:r>
            <w:r>
              <w:rPr>
                <w:rFonts w:ascii="맑은 고딕" w:eastAsia="맑은 고딕" w:hAnsi="맑은 고딕" w:hint="eastAsia"/>
                <w:color w:val="000000"/>
                <w:szCs w:val="18"/>
              </w:rPr>
              <w:t>module</w:t>
            </w:r>
            <w:r w:rsidRPr="004142CE">
              <w:rPr>
                <w:rFonts w:ascii="맑은 고딕" w:eastAsia="맑은 고딕" w:hAnsi="맑은 고딕" w:hint="eastAsia"/>
                <w:color w:val="000000"/>
                <w:szCs w:val="18"/>
              </w:rPr>
              <w:t>/</w:t>
            </w:r>
          </w:p>
        </w:tc>
        <w:tc>
          <w:tcPr>
            <w:tcW w:w="2027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jboard.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710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게시판 공통 기능</w:t>
            </w:r>
          </w:p>
        </w:tc>
      </w:tr>
      <w:tr w:rsidR="00570E44" w:rsidRPr="004142CE" w:rsidTr="00E93BF0">
        <w:tc>
          <w:tcPr>
            <w:tcW w:w="3504" w:type="dxa"/>
            <w:vMerge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editor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710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웹에디터 공통 기능</w:t>
            </w:r>
          </w:p>
        </w:tc>
      </w:tr>
      <w:tr w:rsidR="00570E44" w:rsidRPr="004142CE" w:rsidTr="00E93BF0">
        <w:tc>
          <w:tcPr>
            <w:tcW w:w="3504" w:type="dxa"/>
            <w:vMerge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2027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upload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</w:t>
            </w: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>js</w:t>
            </w:r>
          </w:p>
        </w:tc>
        <w:tc>
          <w:tcPr>
            <w:tcW w:w="3710" w:type="dxa"/>
          </w:tcPr>
          <w:p w:rsidR="00570E44" w:rsidRPr="004142CE" w:rsidRDefault="00570E44" w:rsidP="00570E44">
            <w:pPr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파일업로드 공통 기능</w:t>
            </w:r>
          </w:p>
        </w:tc>
      </w:tr>
    </w:tbl>
    <w:p w:rsidR="00005DEA" w:rsidRPr="004142CE" w:rsidRDefault="00005DEA" w:rsidP="00005DEA">
      <w:pPr>
        <w:pStyle w:val="1"/>
        <w:spacing w:before="120" w:after="0"/>
        <w:rPr>
          <w:rFonts w:ascii="맑은 고딕" w:eastAsia="맑은 고딕" w:hAnsi="맑은 고딕"/>
        </w:rPr>
      </w:pPr>
      <w:bookmarkStart w:id="9" w:name="_Toc470509901"/>
      <w:r w:rsidRPr="004142CE">
        <w:rPr>
          <w:rFonts w:ascii="맑은 고딕" w:eastAsia="맑은 고딕" w:hAnsi="맑은 고딕" w:hint="eastAsia"/>
          <w:lang w:val="ko-KR"/>
        </w:rPr>
        <w:t>기능별 설명</w:t>
      </w:r>
      <w:bookmarkEnd w:id="9"/>
    </w:p>
    <w:p w:rsidR="00DC17B1" w:rsidRPr="004142CE" w:rsidRDefault="00DC17B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0" w:name="_Toc470509902"/>
      <w:r w:rsidRPr="004142CE">
        <w:rPr>
          <w:rFonts w:ascii="맑은 고딕" w:eastAsia="맑은 고딕" w:hAnsi="맑은 고딕"/>
          <w:lang w:val="ko-KR"/>
        </w:rPr>
        <w:t xml:space="preserve">Code </w:t>
      </w:r>
      <w:r w:rsidRPr="004142CE">
        <w:rPr>
          <w:rFonts w:ascii="맑은 고딕" w:eastAsia="맑은 고딕" w:hAnsi="맑은 고딕" w:hint="eastAsia"/>
          <w:lang w:val="ko-KR"/>
        </w:rPr>
        <w:t>Cache 설정</w:t>
      </w:r>
      <w:bookmarkEnd w:id="10"/>
      <w:r w:rsidRPr="004142CE">
        <w:rPr>
          <w:rFonts w:ascii="맑은 고딕" w:eastAsia="맑은 고딕" w:hAnsi="맑은 고딕"/>
        </w:rPr>
        <w:t xml:space="preserve"> 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Code</w:t>
      </w:r>
      <w:r w:rsidRPr="004142CE">
        <w:rPr>
          <w:rFonts w:ascii="맑은 고딕" w:eastAsia="맑은 고딕" w:hAnsi="맑은 고딕" w:hint="eastAsia"/>
          <w:lang w:val="ko-KR"/>
        </w:rPr>
        <w:t xml:space="preserve">를 </w:t>
      </w:r>
      <w:r w:rsidRPr="004142CE">
        <w:rPr>
          <w:rFonts w:ascii="맑은 고딕" w:eastAsia="맑은 고딕" w:hAnsi="맑은 고딕"/>
          <w:lang w:val="ko-KR"/>
        </w:rPr>
        <w:t xml:space="preserve">Caching </w:t>
      </w:r>
      <w:r w:rsidRPr="004142CE">
        <w:rPr>
          <w:rFonts w:ascii="맑은 고딕" w:eastAsia="맑은 고딕" w:hAnsi="맑은 고딕" w:hint="eastAsia"/>
          <w:lang w:val="ko-KR"/>
        </w:rPr>
        <w:t>하기 위해 Ehcache 라는 라이브러리가 사용되었으며,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설정은 </w:t>
      </w:r>
      <w:r w:rsidRPr="004142CE">
        <w:rPr>
          <w:rFonts w:ascii="맑은 고딕" w:eastAsia="맑은 고딕" w:hAnsi="맑은 고딕"/>
          <w:lang w:val="ko-KR"/>
        </w:rPr>
        <w:t xml:space="preserve">ehcache.xml 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자세한</w:t>
      </w:r>
      <w:r w:rsidRPr="004142CE">
        <w:rPr>
          <w:rFonts w:ascii="맑은 고딕" w:eastAsia="맑은 고딕" w:hAnsi="맑은 고딕" w:hint="eastAsia"/>
          <w:lang w:val="ko-KR"/>
        </w:rPr>
        <w:t xml:space="preserve"> 사용법은 </w:t>
      </w:r>
      <w:r w:rsidRPr="004142CE">
        <w:rPr>
          <w:rFonts w:ascii="맑은 고딕" w:eastAsia="맑은 고딕" w:hAnsi="맑은 고딕"/>
          <w:lang w:val="ko-KR"/>
        </w:rPr>
        <w:t xml:space="preserve">ehcache </w:t>
      </w:r>
      <w:r w:rsidRPr="004142CE">
        <w:rPr>
          <w:rFonts w:ascii="맑은 고딕" w:eastAsia="맑은 고딕" w:hAnsi="맑은 고딕" w:hint="eastAsia"/>
          <w:lang w:val="ko-KR"/>
        </w:rPr>
        <w:t>라이브러리의 URL을 참고하도록 한다.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Code Cache</w:t>
      </w:r>
      <w:r w:rsidRPr="004142CE">
        <w:rPr>
          <w:rFonts w:ascii="맑은 고딕" w:eastAsia="맑은 고딕" w:hAnsi="맑은 고딕" w:hint="eastAsia"/>
          <w:lang w:val="ko-KR"/>
        </w:rPr>
        <w:t xml:space="preserve">를 위해서 CodeService 의 </w:t>
      </w:r>
      <w:r w:rsidRPr="004142CE">
        <w:rPr>
          <w:rFonts w:ascii="맑은 고딕" w:eastAsia="맑은 고딕" w:hAnsi="맑은 고딕"/>
          <w:lang w:val="ko-KR"/>
        </w:rPr>
        <w:t xml:space="preserve">searchCodes </w:t>
      </w:r>
      <w:r w:rsidRPr="004142CE">
        <w:rPr>
          <w:rFonts w:ascii="맑은 고딕" w:eastAsia="맑은 고딕" w:hAnsi="맑은 고딕" w:hint="eastAsia"/>
          <w:lang w:val="ko-KR"/>
        </w:rPr>
        <w:t xml:space="preserve">메서드에 </w:t>
      </w:r>
      <w:r w:rsidRPr="004142CE">
        <w:rPr>
          <w:rFonts w:ascii="맑은 고딕" w:eastAsia="맑은 고딕" w:hAnsi="맑은 고딕"/>
          <w:lang w:val="ko-KR"/>
        </w:rPr>
        <w:t xml:space="preserve">Annotation </w:t>
      </w:r>
      <w:r w:rsidRPr="004142CE">
        <w:rPr>
          <w:rFonts w:ascii="맑은 고딕" w:eastAsia="맑은 고딕" w:hAnsi="맑은 고딕" w:hint="eastAsia"/>
          <w:lang w:val="ko-KR"/>
        </w:rPr>
        <w:t xml:space="preserve">으로 </w:t>
      </w:r>
      <w:r w:rsidRPr="004142CE">
        <w:rPr>
          <w:rFonts w:ascii="맑은 고딕" w:eastAsia="맑은 고딕" w:hAnsi="맑은 고딕"/>
          <w:lang w:val="ko-KR"/>
        </w:rPr>
        <w:t xml:space="preserve">@Cacheable </w:t>
      </w:r>
      <w:r w:rsidRPr="004142CE">
        <w:rPr>
          <w:rFonts w:ascii="맑은 고딕" w:eastAsia="맑은 고딕" w:hAnsi="맑은 고딕" w:hint="eastAsia"/>
          <w:lang w:val="ko-KR"/>
        </w:rPr>
        <w:t>이라고 선언되어 있으며,</w:t>
      </w:r>
      <w:r w:rsidRPr="004142CE">
        <w:rPr>
          <w:rFonts w:ascii="맑은 고딕" w:eastAsia="맑은 고딕" w:hAnsi="맑은 고딕"/>
          <w:lang w:val="ko-KR"/>
        </w:rPr>
        <w:t xml:space="preserve"> save, saveExcel </w:t>
      </w:r>
      <w:r w:rsidRPr="004142CE">
        <w:rPr>
          <w:rFonts w:ascii="맑은 고딕" w:eastAsia="맑은 고딕" w:hAnsi="맑은 고딕" w:hint="eastAsia"/>
          <w:lang w:val="ko-KR"/>
        </w:rPr>
        <w:t xml:space="preserve">메서드에는 </w:t>
      </w:r>
      <w:r w:rsidRPr="004142CE">
        <w:rPr>
          <w:rFonts w:ascii="맑은 고딕" w:eastAsia="맑은 고딕" w:hAnsi="맑은 고딕"/>
          <w:lang w:val="ko-KR"/>
        </w:rPr>
        <w:t xml:space="preserve">@CacheEvict </w:t>
      </w:r>
      <w:r w:rsidRPr="004142CE">
        <w:rPr>
          <w:rFonts w:ascii="맑은 고딕" w:eastAsia="맑은 고딕" w:hAnsi="맑은 고딕" w:hint="eastAsia"/>
          <w:lang w:val="ko-KR"/>
        </w:rPr>
        <w:t>이 선언되어 있는 것을 볼 수 있다.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기본적으로 검색 시엔 최초 모든 </w:t>
      </w:r>
      <w:r w:rsidRPr="004142CE">
        <w:rPr>
          <w:rFonts w:ascii="맑은 고딕" w:eastAsia="맑은 고딕" w:hAnsi="맑은 고딕"/>
          <w:lang w:val="ko-KR"/>
        </w:rPr>
        <w:t xml:space="preserve">Code </w:t>
      </w:r>
      <w:r w:rsidRPr="004142CE">
        <w:rPr>
          <w:rFonts w:ascii="맑은 고딕" w:eastAsia="맑은 고딕" w:hAnsi="맑은 고딕" w:hint="eastAsia"/>
          <w:lang w:val="ko-KR"/>
        </w:rPr>
        <w:t xml:space="preserve">목록을 가져오며 이를 </w:t>
      </w:r>
      <w:r w:rsidRPr="004142CE">
        <w:rPr>
          <w:rFonts w:ascii="맑은 고딕" w:eastAsia="맑은 고딕" w:hAnsi="맑은 고딕"/>
          <w:lang w:val="ko-KR"/>
        </w:rPr>
        <w:t xml:space="preserve">Cache </w:t>
      </w:r>
      <w:r w:rsidRPr="004142CE">
        <w:rPr>
          <w:rFonts w:ascii="맑은 고딕" w:eastAsia="맑은 고딕" w:hAnsi="맑은 고딕" w:hint="eastAsia"/>
          <w:lang w:val="ko-KR"/>
        </w:rPr>
        <w:t>에 저장해 두었다가,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호출시 별도의 Database 검색을 거치지 않고 Caching 된 코드 목록이 반환된다.</w:t>
      </w:r>
    </w:p>
    <w:p w:rsidR="00DC17B1" w:rsidRPr="004142CE" w:rsidRDefault="00DC17B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만약 공통코드 쪽의 저장행위가 일어나면 Caching 되었던 코드가 모두 </w:t>
      </w:r>
      <w:r w:rsidRPr="004142CE">
        <w:rPr>
          <w:rFonts w:ascii="맑은 고딕" w:eastAsia="맑은 고딕" w:hAnsi="맑은 고딕"/>
          <w:lang w:val="ko-KR"/>
        </w:rPr>
        <w:t xml:space="preserve">Reset </w:t>
      </w:r>
      <w:r w:rsidRPr="004142CE">
        <w:rPr>
          <w:rFonts w:ascii="맑은 고딕" w:eastAsia="맑은 고딕" w:hAnsi="맑은 고딕" w:hint="eastAsia"/>
          <w:lang w:val="ko-KR"/>
        </w:rPr>
        <w:t>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이후 </w:t>
      </w:r>
      <w:r w:rsidR="00196548" w:rsidRPr="004142CE">
        <w:rPr>
          <w:rFonts w:ascii="맑은 고딕" w:eastAsia="맑은 고딕" w:hAnsi="맑은 고딕" w:hint="eastAsia"/>
          <w:lang w:val="ko-KR"/>
        </w:rPr>
        <w:t xml:space="preserve">searchCodes 가 호출될 때 다시 </w:t>
      </w:r>
      <w:r w:rsidR="00196548" w:rsidRPr="004142CE">
        <w:rPr>
          <w:rFonts w:ascii="맑은 고딕" w:eastAsia="맑은 고딕" w:hAnsi="맑은 고딕"/>
          <w:lang w:val="ko-KR"/>
        </w:rPr>
        <w:t xml:space="preserve">Database </w:t>
      </w:r>
      <w:r w:rsidR="00196548" w:rsidRPr="004142CE">
        <w:rPr>
          <w:rFonts w:ascii="맑은 고딕" w:eastAsia="맑은 고딕" w:hAnsi="맑은 고딕" w:hint="eastAsia"/>
          <w:lang w:val="ko-KR"/>
        </w:rPr>
        <w:t xml:space="preserve">에서 해당 코드가 검색되고 </w:t>
      </w:r>
      <w:r w:rsidR="00196548" w:rsidRPr="004142CE">
        <w:rPr>
          <w:rFonts w:ascii="맑은 고딕" w:eastAsia="맑은 고딕" w:hAnsi="맑은 고딕"/>
          <w:lang w:val="ko-KR"/>
        </w:rPr>
        <w:t xml:space="preserve">Cache 저장소에 </w:t>
      </w:r>
      <w:r w:rsidR="00196548" w:rsidRPr="004142CE">
        <w:rPr>
          <w:rFonts w:ascii="맑은 고딕" w:eastAsia="맑은 고딕" w:hAnsi="맑은 고딕" w:hint="eastAsia"/>
          <w:lang w:val="ko-KR"/>
        </w:rPr>
        <w:t>담긴다.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1" w:name="_Toc470509903"/>
      <w:r w:rsidRPr="004142CE">
        <w:rPr>
          <w:rFonts w:ascii="맑은 고딕" w:eastAsia="맑은 고딕" w:hAnsi="맑은 고딕" w:hint="eastAsia"/>
          <w:lang w:val="ko-KR"/>
        </w:rPr>
        <w:t>시스템 ID 설정</w:t>
      </w:r>
      <w:bookmarkEnd w:id="11"/>
      <w:r w:rsidRPr="004142CE">
        <w:rPr>
          <w:rFonts w:ascii="맑은 고딕" w:eastAsia="맑은 고딕" w:hAnsi="맑은 고딕"/>
        </w:rPr>
        <w:t xml:space="preserve"> 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현재의 프레임워크에선 기본적으로 SYS_ID 라는 시스템ID 가 항상 사용된다.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시스템 </w:t>
      </w:r>
      <w:r w:rsidRPr="004142CE">
        <w:rPr>
          <w:rFonts w:ascii="맑은 고딕" w:eastAsia="맑은 고딕" w:hAnsi="맑은 고딕"/>
          <w:lang w:val="ko-KR"/>
        </w:rPr>
        <w:t>ID</w:t>
      </w:r>
      <w:r w:rsidRPr="004142CE">
        <w:rPr>
          <w:rFonts w:ascii="맑은 고딕" w:eastAsia="맑은 고딕" w:hAnsi="맑은 고딕" w:hint="eastAsia"/>
          <w:lang w:val="ko-KR"/>
        </w:rPr>
        <w:t>는 a</w:t>
      </w:r>
      <w:r w:rsidRPr="004142CE">
        <w:rPr>
          <w:rFonts w:ascii="맑은 고딕" w:eastAsia="맑은 고딕" w:hAnsi="맑은 고딕"/>
          <w:lang w:val="ko-KR"/>
        </w:rPr>
        <w:t xml:space="preserve">pp.properties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default.system.id </w:t>
      </w:r>
      <w:r w:rsidRPr="004142CE">
        <w:rPr>
          <w:rFonts w:ascii="맑은 고딕" w:eastAsia="맑은 고딕" w:hAnsi="맑은 고딕" w:hint="eastAsia"/>
          <w:lang w:val="ko-KR"/>
        </w:rPr>
        <w:t>의 항목에 Default 값이 선언되어 있다.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현재는 </w:t>
      </w:r>
      <w:r w:rsidRPr="004142CE">
        <w:rPr>
          <w:rFonts w:ascii="맑은 고딕" w:eastAsia="맑은 고딕" w:hAnsi="맑은 고딕"/>
          <w:lang w:val="ko-KR"/>
        </w:rPr>
        <w:t>Default</w:t>
      </w:r>
      <w:r w:rsidRPr="004142CE">
        <w:rPr>
          <w:rFonts w:ascii="맑은 고딕" w:eastAsia="맑은 고딕" w:hAnsi="맑은 고딕" w:hint="eastAsia"/>
          <w:lang w:val="ko-KR"/>
        </w:rPr>
        <w:t>로 선언된 시스템</w:t>
      </w:r>
      <w:r w:rsidRPr="004142CE">
        <w:rPr>
          <w:rFonts w:ascii="맑은 고딕" w:eastAsia="맑은 고딕" w:hAnsi="맑은 고딕"/>
          <w:lang w:val="ko-KR"/>
        </w:rPr>
        <w:t xml:space="preserve"> ID</w:t>
      </w:r>
      <w:r w:rsidRPr="004142CE">
        <w:rPr>
          <w:rFonts w:ascii="맑은 고딕" w:eastAsia="맑은 고딕" w:hAnsi="맑은 고딕" w:hint="eastAsia"/>
          <w:lang w:val="ko-KR"/>
        </w:rPr>
        <w:t>를 사용하나,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사용자 로그인시마다 별도의 시스템 ID를 선택할 수 있도록 구현되어 있기도 하다.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감춰져 있으며 이를 사용하고자 할 경우엔 사용자 로그인시에 해당 시스템ID를 선택할 수 있도록 콤보 형태로 변형하여 구현할 필요가 있다.</w:t>
      </w:r>
    </w:p>
    <w:p w:rsidR="00196548" w:rsidRPr="004142CE" w:rsidRDefault="0019654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다만 </w:t>
      </w:r>
      <w:r w:rsidRPr="004142CE">
        <w:rPr>
          <w:rFonts w:ascii="맑은 고딕" w:eastAsia="맑은 고딕" w:hAnsi="맑은 고딕" w:hint="eastAsia"/>
          <w:lang w:val="ko-KR"/>
        </w:rPr>
        <w:t>주의해야 할 것은 Database 에서 검색하는 모든 항목은 기본적으로 시스템 ID가 설정되어 있으므로,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반드시 인증 후에 시스템의 이용이 가능한 업무시스템에서 선택사항을 적용해야 한다.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2" w:name="_Toc470509904"/>
      <w:r w:rsidRPr="004142CE">
        <w:rPr>
          <w:rFonts w:ascii="맑은 고딕" w:eastAsia="맑은 고딕" w:hAnsi="맑은 고딕" w:hint="eastAsia"/>
        </w:rPr>
        <w:t>인증 및 권한 설정</w:t>
      </w:r>
      <w:bookmarkEnd w:id="12"/>
      <w:r w:rsidRPr="004142CE">
        <w:rPr>
          <w:rFonts w:ascii="맑은 고딕" w:eastAsia="맑은 고딕" w:hAnsi="맑은 고딕"/>
        </w:rPr>
        <w:t xml:space="preserve"> </w:t>
      </w:r>
    </w:p>
    <w:p w:rsidR="00196548" w:rsidRPr="004142CE" w:rsidRDefault="00AB1F3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인증 및 권한 처리를 담당하는 클래스는 </w:t>
      </w:r>
      <w:r w:rsidRPr="004142CE">
        <w:rPr>
          <w:rFonts w:ascii="맑은 고딕" w:eastAsia="맑은 고딕" w:hAnsi="맑은 고딕"/>
          <w:lang w:val="ko-KR"/>
        </w:rPr>
        <w:t xml:space="preserve">SecurityInterceptor </w:t>
      </w:r>
      <w:r w:rsidRPr="004142CE">
        <w:rPr>
          <w:rFonts w:ascii="맑은 고딕" w:eastAsia="맑은 고딕" w:hAnsi="맑은 고딕" w:hint="eastAsia"/>
          <w:lang w:val="ko-KR"/>
        </w:rPr>
        <w:t>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내부적으로 사용되는 변수는 </w:t>
      </w:r>
      <w:r w:rsidRPr="004142CE">
        <w:rPr>
          <w:rFonts w:ascii="맑은 고딕" w:eastAsia="맑은 고딕" w:hAnsi="맑은 고딕"/>
          <w:lang w:val="ko-KR"/>
        </w:rPr>
        <w:t>app.properties</w:t>
      </w:r>
      <w:r w:rsidRPr="004142CE">
        <w:rPr>
          <w:rFonts w:ascii="맑은 고딕" w:eastAsia="맑은 고딕" w:hAnsi="맑은 고딕" w:hint="eastAsia"/>
          <w:lang w:val="ko-KR"/>
        </w:rPr>
        <w:t xml:space="preserve">에 정의되어 있는 </w:t>
      </w:r>
      <w:r w:rsidR="00E72C1D" w:rsidRPr="004142CE">
        <w:rPr>
          <w:rFonts w:ascii="맑은 고딕" w:eastAsia="맑은 고딕" w:hAnsi="맑은 고딕" w:hint="eastAsia"/>
          <w:lang w:val="ko-KR"/>
        </w:rPr>
        <w:t xml:space="preserve">인증 및 권한 처리와 관련된 </w:t>
      </w:r>
      <w:r w:rsidR="00E72C1D" w:rsidRPr="004142CE">
        <w:rPr>
          <w:rFonts w:ascii="맑은 고딕" w:eastAsia="맑은 고딕" w:hAnsi="맑은 고딕"/>
          <w:lang w:val="ko-KR"/>
        </w:rPr>
        <w:t xml:space="preserve">URL </w:t>
      </w:r>
      <w:r w:rsidR="00E72C1D" w:rsidRPr="004142CE">
        <w:rPr>
          <w:rFonts w:ascii="맑은 고딕" w:eastAsia="맑은 고딕" w:hAnsi="맑은 고딕" w:hint="eastAsia"/>
          <w:lang w:val="ko-KR"/>
        </w:rPr>
        <w:t>및 인증에 필요한 Parameter의 명칭을 담고 있다.</w:t>
      </w:r>
    </w:p>
    <w:p w:rsidR="00AB1F30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SecurityInterceptor를 사용하기 위한 설정은 </w:t>
      </w:r>
      <w:r w:rsidRPr="004142CE">
        <w:rPr>
          <w:rFonts w:ascii="맑은 고딕" w:eastAsia="맑은 고딕" w:hAnsi="맑은 고딕"/>
          <w:lang w:val="ko-KR"/>
        </w:rPr>
        <w:t xml:space="preserve">wsc-context.xml </w:t>
      </w:r>
      <w:r w:rsidRPr="004142CE">
        <w:rPr>
          <w:rFonts w:ascii="맑은 고딕" w:eastAsia="맑은 고딕" w:hAnsi="맑은 고딕" w:hint="eastAsia"/>
          <w:lang w:val="ko-KR"/>
        </w:rPr>
        <w:t>에 정의되어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을 처리하는 </w:t>
      </w:r>
      <w:r w:rsidRPr="004142CE">
        <w:rPr>
          <w:rFonts w:ascii="맑은 고딕" w:eastAsia="맑은 고딕" w:hAnsi="맑은 고딕"/>
          <w:lang w:val="ko-KR"/>
        </w:rPr>
        <w:t>Controller</w:t>
      </w:r>
      <w:r w:rsidRPr="004142CE">
        <w:rPr>
          <w:rFonts w:ascii="맑은 고딕" w:eastAsia="맑은 고딕" w:hAnsi="맑은 고딕" w:hint="eastAsia"/>
          <w:lang w:val="ko-KR"/>
        </w:rPr>
        <w:t xml:space="preserve">는 </w:t>
      </w:r>
      <w:r w:rsidRPr="004142CE">
        <w:rPr>
          <w:rFonts w:ascii="맑은 고딕" w:eastAsia="맑은 고딕" w:hAnsi="맑은 고딕"/>
          <w:lang w:val="ko-KR"/>
        </w:rPr>
        <w:t xml:space="preserve">CommonController 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</w:p>
    <w:p w:rsidR="00E72C1D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Spring 의 </w:t>
      </w:r>
      <w:r w:rsidRPr="004142CE">
        <w:rPr>
          <w:rFonts w:ascii="맑은 고딕" w:eastAsia="맑은 고딕" w:hAnsi="맑은 고딕"/>
          <w:lang w:val="ko-KR"/>
        </w:rPr>
        <w:t xml:space="preserve">Servlet </w:t>
      </w:r>
      <w:r w:rsidRPr="004142CE">
        <w:rPr>
          <w:rFonts w:ascii="맑은 고딕" w:eastAsia="맑은 고딕" w:hAnsi="맑은 고딕" w:hint="eastAsia"/>
          <w:lang w:val="ko-KR"/>
        </w:rPr>
        <w:t xml:space="preserve">을 거치는 모든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 xml:space="preserve">은 항상 </w:t>
      </w:r>
      <w:r w:rsidRPr="004142CE">
        <w:rPr>
          <w:rFonts w:ascii="맑은 고딕" w:eastAsia="맑은 고딕" w:hAnsi="맑은 고딕"/>
          <w:lang w:val="ko-KR"/>
        </w:rPr>
        <w:t>SecurityInterceptor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preHandle </w:t>
      </w:r>
      <w:r w:rsidRPr="004142CE">
        <w:rPr>
          <w:rFonts w:ascii="맑은 고딕" w:eastAsia="맑은 고딕" w:hAnsi="맑은 고딕" w:hint="eastAsia"/>
          <w:lang w:val="ko-KR"/>
        </w:rPr>
        <w:t>메서드를 최우선으로 실행하게 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실행 결과에 따라 </w:t>
      </w:r>
      <w:r w:rsidRPr="004142CE">
        <w:rPr>
          <w:rFonts w:ascii="맑은 고딕" w:eastAsia="맑은 고딕" w:hAnsi="맑은 고딕"/>
          <w:lang w:val="ko-KR"/>
        </w:rPr>
        <w:t>해당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>Controller</w:t>
      </w:r>
      <w:r w:rsidRPr="004142CE">
        <w:rPr>
          <w:rFonts w:ascii="맑은 고딕" w:eastAsia="맑은 고딕" w:hAnsi="맑은 고딕" w:hint="eastAsia"/>
          <w:lang w:val="ko-KR"/>
        </w:rPr>
        <w:t>의 V</w:t>
      </w:r>
      <w:r w:rsidRPr="004142CE">
        <w:rPr>
          <w:rFonts w:ascii="맑은 고딕" w:eastAsia="맑은 고딕" w:hAnsi="맑은 고딕"/>
          <w:lang w:val="ko-KR"/>
        </w:rPr>
        <w:t xml:space="preserve">iew 결과를 </w:t>
      </w:r>
      <w:r w:rsidRPr="004142CE">
        <w:rPr>
          <w:rFonts w:ascii="맑은 고딕" w:eastAsia="맑은 고딕" w:hAnsi="맑은 고딕" w:hint="eastAsia"/>
          <w:lang w:val="ko-KR"/>
        </w:rPr>
        <w:t>실행하게 될지 결정된다.</w:t>
      </w:r>
    </w:p>
    <w:p w:rsidR="00196548" w:rsidRPr="004142CE" w:rsidRDefault="00E72C1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다음은 preHandle의 실행절차를 설명한 것이다.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기본적인 사용자의 접근정보를 </w:t>
      </w:r>
      <w:r w:rsidRPr="004142CE">
        <w:rPr>
          <w:rFonts w:ascii="맑은 고딕" w:eastAsia="맑은 고딕" w:hAnsi="맑은 고딕"/>
          <w:lang w:val="ko-KR"/>
        </w:rPr>
        <w:t>Request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(</w:t>
      </w:r>
      <w:r w:rsidRPr="004142CE">
        <w:rPr>
          <w:rFonts w:ascii="맑은 고딕" w:eastAsia="맑은 고딕" w:hAnsi="맑은 고딕" w:hint="eastAsia"/>
          <w:lang w:val="ko-KR"/>
        </w:rPr>
        <w:t xml:space="preserve">browser, context. </w:t>
      </w:r>
      <w:r w:rsidRPr="004142CE">
        <w:rPr>
          <w:rFonts w:ascii="맑은 고딕" w:eastAsia="맑은 고딕" w:hAnsi="맑은 고딕"/>
          <w:lang w:val="ko-KR"/>
        </w:rPr>
        <w:t>ip, uri)</w:t>
      </w:r>
    </w:p>
    <w:p w:rsidR="00E72C1D" w:rsidRPr="004142CE" w:rsidRDefault="00E72C1D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URL </w:t>
      </w:r>
      <w:r w:rsidRPr="004142CE">
        <w:rPr>
          <w:rFonts w:ascii="맑은 고딕" w:eastAsia="맑은 고딕" w:hAnsi="맑은 고딕" w:hint="eastAsia"/>
          <w:lang w:val="ko-KR"/>
        </w:rPr>
        <w:t>이 로그인(</w:t>
      </w:r>
      <w:r w:rsidRPr="004142CE">
        <w:rPr>
          <w:rFonts w:ascii="맑은 고딕" w:eastAsia="맑은 고딕" w:hAnsi="맑은 고딕"/>
          <w:lang w:val="ko-KR"/>
        </w:rPr>
        <w:t>LOGIN)</w:t>
      </w:r>
      <w:r w:rsidRPr="004142CE">
        <w:rPr>
          <w:rFonts w:ascii="맑은 고딕" w:eastAsia="맑은 고딕" w:hAnsi="맑은 고딕" w:hint="eastAsia"/>
          <w:lang w:val="ko-KR"/>
        </w:rPr>
        <w:t xml:space="preserve"> 페이지인 경우 해당 페이지로 F</w:t>
      </w:r>
      <w:r w:rsidRPr="004142CE">
        <w:rPr>
          <w:rFonts w:ascii="맑은 고딕" w:eastAsia="맑은 고딕" w:hAnsi="맑은 고딕"/>
          <w:lang w:val="ko-KR"/>
        </w:rPr>
        <w:t>orward.</w:t>
      </w:r>
    </w:p>
    <w:p w:rsidR="00E72C1D" w:rsidRPr="004142CE" w:rsidRDefault="00E72C1D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URL 이 인증처리(SUBMIT) 페이지인 경우 인증처리(</w:t>
      </w:r>
      <w:r w:rsidRPr="004142CE">
        <w:rPr>
          <w:rFonts w:ascii="맑은 고딕" w:eastAsia="맑은 고딕" w:hAnsi="맑은 고딕"/>
          <w:lang w:val="ko-KR"/>
        </w:rPr>
        <w:t>processLogin)</w:t>
      </w:r>
      <w:r w:rsidRPr="004142CE">
        <w:rPr>
          <w:rFonts w:ascii="맑은 고딕" w:eastAsia="맑은 고딕" w:hAnsi="맑은 고딕" w:hint="eastAsia"/>
          <w:lang w:val="ko-KR"/>
        </w:rPr>
        <w:t xml:space="preserve"> 실행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 인증요청 정보에 맞는 사용자가 있는지 확인 및 없을 경우 에러처리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 관리자가 사용자로 자동 로그인을 실행한 경우인지 확인 후 해당 로그인 처리 (</w:t>
      </w:r>
      <w:r w:rsidRPr="004142CE">
        <w:rPr>
          <w:rFonts w:ascii="맑은 고딕" w:eastAsia="맑은 고딕" w:hAnsi="맑은 고딕"/>
          <w:lang w:val="ko-KR"/>
        </w:rPr>
        <w:t xml:space="preserve">secureKey </w:t>
      </w:r>
      <w:r w:rsidRPr="004142CE">
        <w:rPr>
          <w:rFonts w:ascii="맑은 고딕" w:eastAsia="맑은 고딕" w:hAnsi="맑은 고딕" w:hint="eastAsia"/>
          <w:lang w:val="ko-KR"/>
        </w:rPr>
        <w:t>확인)</w:t>
      </w:r>
    </w:p>
    <w:p w:rsidR="00E72C1D" w:rsidRPr="004142CE" w:rsidRDefault="00E72C1D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인증 실패시 해당 사용자의 실패 카운트 증가 및 에러처리.</w:t>
      </w:r>
    </w:p>
    <w:p w:rsidR="00C67ADC" w:rsidRPr="004142CE" w:rsidRDefault="00C67ADC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:</w:t>
      </w:r>
      <w:r w:rsidRPr="004142CE">
        <w:rPr>
          <w:rFonts w:ascii="맑은 고딕" w:eastAsia="맑은 고딕" w:hAnsi="맑은 고딕" w:hint="eastAsia"/>
          <w:lang w:val="ko-KR"/>
        </w:rPr>
        <w:t xml:space="preserve"> 인증 성공시 해당 사용자의 최종로그인 일시 업데이트 및 실패 카운트 리셋 후 세션정보 저장.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URL 이 로그아웃(LOGOUT) 페이지인 경우 </w:t>
      </w:r>
      <w:r w:rsidRPr="004142CE">
        <w:rPr>
          <w:rFonts w:ascii="맑은 고딕" w:eastAsia="맑은 고딕" w:hAnsi="맑은 고딕"/>
          <w:lang w:val="ko-KR"/>
        </w:rPr>
        <w:t xml:space="preserve">세션 </w:t>
      </w:r>
      <w:r w:rsidRPr="004142CE">
        <w:rPr>
          <w:rFonts w:ascii="맑은 고딕" w:eastAsia="맑은 고딕" w:hAnsi="맑은 고딕" w:hint="eastAsia"/>
          <w:lang w:val="ko-KR"/>
        </w:rPr>
        <w:t>제거 후 로그인 페이지로 Redirect.</w:t>
      </w:r>
    </w:p>
    <w:p w:rsidR="00C67ADC" w:rsidRPr="004142CE" w:rsidRDefault="00C67ADC" w:rsidP="00263435">
      <w:pPr>
        <w:pStyle w:val="af2"/>
        <w:numPr>
          <w:ilvl w:val="0"/>
          <w:numId w:val="15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URL이 위의 항목들을 포함하지 않는 경우 다음의 프로세스로 진행.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관리하는 화면정보가 아니면 </w:t>
      </w:r>
      <w:r w:rsidRPr="004142CE">
        <w:rPr>
          <w:rFonts w:ascii="맑은 고딕" w:eastAsia="맑은 고딕" w:hAnsi="맑은 고딕"/>
          <w:lang w:val="ko-KR"/>
        </w:rPr>
        <w:t>SKIP.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lastRenderedPageBreak/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>인증 사용자의 경우 화면권한정보 확인.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인증 사용자의 경우 사용자세션정보를 </w:t>
      </w:r>
      <w:r w:rsidRPr="004142CE">
        <w:rPr>
          <w:rFonts w:ascii="맑은 고딕" w:eastAsia="맑은 고딕" w:hAnsi="맑은 고딕"/>
          <w:lang w:val="ko-KR"/>
        </w:rPr>
        <w:t xml:space="preserve">Request 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  (</w:t>
      </w:r>
      <w:proofErr w:type="gramStart"/>
      <w:r w:rsidRPr="004142CE">
        <w:rPr>
          <w:rFonts w:ascii="맑은 고딕" w:eastAsia="맑은 고딕" w:hAnsi="맑은 고딕" w:hint="eastAsia"/>
        </w:rPr>
        <w:t>sysId</w:t>
      </w:r>
      <w:proofErr w:type="gramEnd"/>
      <w:r w:rsidRPr="004142CE">
        <w:rPr>
          <w:rFonts w:ascii="맑은 고딕" w:eastAsia="맑은 고딕" w:hAnsi="맑은 고딕" w:hint="eastAsia"/>
        </w:rPr>
        <w:t>, userId, userName, admin, pageSize)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</w:t>
      </w:r>
      <w:r w:rsidRPr="004142CE">
        <w:rPr>
          <w:rFonts w:ascii="맑은 고딕" w:eastAsia="맑은 고딕" w:hAnsi="맑은 고딕" w:hint="eastAsia"/>
          <w:lang w:val="ko-KR"/>
        </w:rPr>
        <w:t xml:space="preserve">화면정보가 있는 경우 </w:t>
      </w:r>
      <w:r w:rsidRPr="004142CE">
        <w:rPr>
          <w:rFonts w:ascii="맑은 고딕" w:eastAsia="맑은 고딕" w:hAnsi="맑은 고딕"/>
          <w:lang w:val="ko-KR"/>
        </w:rPr>
        <w:t>Request</w:t>
      </w:r>
      <w:r w:rsidRPr="004142CE">
        <w:rPr>
          <w:rFonts w:ascii="맑은 고딕" w:eastAsia="맑은 고딕" w:hAnsi="맑은 고딕" w:hint="eastAsia"/>
          <w:lang w:val="ko-KR"/>
        </w:rPr>
        <w:t>에 담는다.</w:t>
      </w:r>
    </w:p>
    <w:p w:rsidR="00C67ADC" w:rsidRPr="004142CE" w:rsidRDefault="00C67ADC" w:rsidP="00C67ADC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  (progId, progName)</w:t>
      </w:r>
    </w:p>
    <w:p w:rsidR="00E72C1D" w:rsidRPr="004142CE" w:rsidRDefault="00C67ADC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: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사용자 접근 </w:t>
      </w:r>
      <w:r w:rsidR="005722E1" w:rsidRPr="004142CE">
        <w:rPr>
          <w:rFonts w:ascii="맑은 고딕" w:eastAsia="맑은 고딕" w:hAnsi="맑은 고딕"/>
          <w:lang w:val="ko-KR"/>
        </w:rPr>
        <w:t xml:space="preserve">DB 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로깅 사용(app.propertis 의 </w:t>
      </w:r>
      <w:r w:rsidR="005722E1" w:rsidRPr="004142CE">
        <w:rPr>
          <w:rFonts w:ascii="맑은 고딕" w:eastAsia="맑은 고딕" w:hAnsi="맑은 고딕" w:cs="Consolas"/>
          <w:color w:val="0080FF"/>
          <w:szCs w:val="18"/>
        </w:rPr>
        <w:t>loggable.userLog</w:t>
      </w:r>
      <w:r w:rsidR="005722E1" w:rsidRPr="004142CE">
        <w:rPr>
          <w:rFonts w:ascii="맑은 고딕" w:eastAsia="맑은 고딕" w:hAnsi="맑은 고딕" w:hint="eastAsia"/>
          <w:lang w:val="ko-KR"/>
        </w:rPr>
        <w:t xml:space="preserve">참고)시 해당 접근정보를 </w:t>
      </w:r>
      <w:r w:rsidR="005722E1" w:rsidRPr="004142CE">
        <w:rPr>
          <w:rFonts w:ascii="맑은 고딕" w:eastAsia="맑은 고딕" w:hAnsi="맑은 고딕"/>
          <w:lang w:val="ko-KR"/>
        </w:rPr>
        <w:t>DB(SYS_ULOG)</w:t>
      </w:r>
      <w:r w:rsidR="005722E1" w:rsidRPr="004142CE">
        <w:rPr>
          <w:rFonts w:ascii="맑은 고딕" w:eastAsia="맑은 고딕" w:hAnsi="맑은 고딕" w:hint="eastAsia"/>
          <w:lang w:val="ko-KR"/>
        </w:rPr>
        <w:t>에 저장한다.</w:t>
      </w:r>
    </w:p>
    <w:p w:rsidR="005722E1" w:rsidRPr="004142CE" w:rsidRDefault="005722E1" w:rsidP="00E72C1D">
      <w:pPr>
        <w:pStyle w:val="af2"/>
        <w:spacing w:after="0"/>
        <w:ind w:leftChars="0" w:left="112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: 화면접근이 </w:t>
      </w:r>
      <w:r w:rsidRPr="004142CE">
        <w:rPr>
          <w:rFonts w:ascii="맑은 고딕" w:eastAsia="맑은 고딕" w:hAnsi="맑은 고딕" w:hint="eastAsia"/>
          <w:lang w:val="ko-KR"/>
        </w:rPr>
        <w:t>제한된 사용자인 경우 에러처리</w:t>
      </w:r>
    </w:p>
    <w:p w:rsidR="00774172" w:rsidRPr="004142CE" w:rsidRDefault="00774172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3" w:name="_Toc470509905"/>
      <w:r w:rsidRPr="004142CE">
        <w:rPr>
          <w:rFonts w:ascii="맑은 고딕" w:eastAsia="맑은 고딕" w:hAnsi="맑은 고딕" w:hint="eastAsia"/>
        </w:rPr>
        <w:t xml:space="preserve">관리자의 </w:t>
      </w:r>
      <w:r w:rsidRPr="004142CE">
        <w:rPr>
          <w:rFonts w:ascii="맑은 고딕" w:eastAsia="맑은 고딕" w:hAnsi="맑은 고딕"/>
        </w:rPr>
        <w:t xml:space="preserve">자동 </w:t>
      </w:r>
      <w:r w:rsidRPr="004142CE">
        <w:rPr>
          <w:rFonts w:ascii="맑은 고딕" w:eastAsia="맑은 고딕" w:hAnsi="맑은 고딕" w:hint="eastAsia"/>
        </w:rPr>
        <w:t>로그인 기능</w:t>
      </w:r>
      <w:bookmarkEnd w:id="13"/>
    </w:p>
    <w:p w:rsidR="00774172" w:rsidRPr="004142CE" w:rsidRDefault="00060A0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pict>
          <v:roundrect id="모서리가 둥근 직사각형 7" o:spid="_x0000_s1059" style="position:absolute;left:0;text-align:left;margin-left:136.35pt;margin-top:76.65pt;width:11.25pt;height:163.65pt;z-index:25169408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" fillcolor="#fcf2d5 [662]" strokecolor="#f4bf2e [3206]" strokeweight=".5pt">
            <v:fill opacity="32125f"/>
            <v:stroke joinstyle="miter"/>
          </v:roundrect>
        </w:pict>
      </w:r>
      <w:r w:rsidR="00774172" w:rsidRPr="004142CE">
        <w:rPr>
          <w:rFonts w:ascii="맑은 고딕" w:eastAsia="맑은 고딕" w:hAnsi="맑은 고딕"/>
          <w:lang w:val="ko-KR"/>
        </w:rPr>
        <w:t xml:space="preserve">관리자의 </w:t>
      </w:r>
      <w:r w:rsidR="00774172" w:rsidRPr="004142CE">
        <w:rPr>
          <w:rFonts w:ascii="맑은 고딕" w:eastAsia="맑은 고딕" w:hAnsi="맑은 고딕" w:hint="eastAsia"/>
          <w:lang w:val="ko-KR"/>
        </w:rPr>
        <w:t>자동로그인 기능이란 관리자가 사용자를 대신하여 시스템 상의 업무를 대행해주거나,</w:t>
      </w:r>
      <w:r w:rsidR="00774172" w:rsidRPr="004142CE">
        <w:rPr>
          <w:rFonts w:ascii="맑은 고딕" w:eastAsia="맑은 고딕" w:hAnsi="맑은 고딕"/>
          <w:lang w:val="ko-KR"/>
        </w:rPr>
        <w:t xml:space="preserve"> </w:t>
      </w:r>
      <w:r w:rsidR="00774172" w:rsidRPr="004142CE">
        <w:rPr>
          <w:rFonts w:ascii="맑은 고딕" w:eastAsia="맑은 고딕" w:hAnsi="맑은 고딕" w:hint="eastAsia"/>
          <w:lang w:val="ko-KR"/>
        </w:rPr>
        <w:t xml:space="preserve">문제의 </w:t>
      </w:r>
      <w:r w:rsidR="00020FE0"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4256" behindDoc="1" locked="0" layoutInCell="1" allowOverlap="1">
            <wp:simplePos x="0" y="0"/>
            <wp:positionH relativeFrom="column">
              <wp:posOffset>504080</wp:posOffset>
            </wp:positionH>
            <wp:positionV relativeFrom="paragraph">
              <wp:posOffset>233790</wp:posOffset>
            </wp:positionV>
            <wp:extent cx="3582890" cy="2965837"/>
            <wp:effectExtent l="19050" t="0" r="0" b="0"/>
            <wp:wrapTight wrapText="bothSides">
              <wp:wrapPolygon edited="0">
                <wp:start x="-115" y="0"/>
                <wp:lineTo x="-115" y="21505"/>
                <wp:lineTo x="21591" y="21505"/>
                <wp:lineTo x="21591" y="0"/>
                <wp:lineTo x="-115" y="0"/>
              </wp:wrapPolygon>
            </wp:wrapTight>
            <wp:docPr id="466" name="그림 465" descr="사용자관리_자동로그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사용자관리_자동로그인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890" cy="296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172" w:rsidRPr="004142CE">
        <w:rPr>
          <w:rFonts w:ascii="맑은 고딕" w:eastAsia="맑은 고딕" w:hAnsi="맑은 고딕" w:hint="eastAsia"/>
          <w:lang w:val="ko-KR"/>
        </w:rPr>
        <w:t>원인을 분석하고자 할 때 사용하는 기능으로서,</w:t>
      </w:r>
      <w:r w:rsidR="00774172" w:rsidRPr="004142CE">
        <w:rPr>
          <w:rFonts w:ascii="맑은 고딕" w:eastAsia="맑은 고딕" w:hAnsi="맑은 고딕"/>
          <w:lang w:val="ko-KR"/>
        </w:rPr>
        <w:t xml:space="preserve"> </w:t>
      </w:r>
      <w:r w:rsidR="00774172" w:rsidRPr="004142CE">
        <w:rPr>
          <w:rFonts w:ascii="맑은 고딕" w:eastAsia="맑은 고딕" w:hAnsi="맑은 고딕" w:hint="eastAsia"/>
          <w:lang w:val="ko-KR"/>
        </w:rPr>
        <w:t>사용자의 세션으로 자동 로그인되어 시스템을 해당 사용자와 동일한 화면으로 접근할 수 있게 해주는 것이다.</w:t>
      </w:r>
    </w:p>
    <w:p w:rsidR="008C6A7D" w:rsidRPr="004142CE" w:rsidRDefault="008C6A7D" w:rsidP="008C6A7D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774172" w:rsidRPr="004142CE" w:rsidRDefault="0077417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이는 관리자로 로그인 후에 </w:t>
      </w:r>
      <w:r w:rsidR="00B24666">
        <w:rPr>
          <w:rFonts w:ascii="맑은 고딕" w:eastAsia="맑은 고딕" w:hAnsi="맑은 고딕" w:hint="eastAsia"/>
          <w:lang w:val="ko-KR"/>
        </w:rPr>
        <w:t>보관함</w:t>
      </w:r>
      <w:r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/>
          <w:lang w:val="ko-KR"/>
        </w:rPr>
        <w:t xml:space="preserve">– </w:t>
      </w:r>
      <w:r w:rsidRPr="004142CE">
        <w:rPr>
          <w:rFonts w:ascii="맑은 고딕" w:eastAsia="맑은 고딕" w:hAnsi="맑은 고딕" w:hint="eastAsia"/>
          <w:lang w:val="ko-KR"/>
        </w:rPr>
        <w:t>사용자관리</w:t>
      </w:r>
      <w:r w:rsidR="00B24666">
        <w:rPr>
          <w:rFonts w:ascii="맑은 고딕" w:eastAsia="맑은 고딕" w:hAnsi="맑은 고딕" w:hint="eastAsia"/>
          <w:lang w:val="ko-KR"/>
        </w:rPr>
        <w:t>*old*</w:t>
      </w:r>
      <w:r w:rsidRPr="004142CE">
        <w:rPr>
          <w:rFonts w:ascii="맑은 고딕" w:eastAsia="맑은 고딕" w:hAnsi="맑은 고딕" w:hint="eastAsia"/>
          <w:lang w:val="ko-KR"/>
        </w:rPr>
        <w:t xml:space="preserve"> 화면으로 접속하여 </w:t>
      </w:r>
      <w:r w:rsidR="008C6A7D" w:rsidRPr="004142CE">
        <w:rPr>
          <w:rFonts w:ascii="맑은 고딕" w:eastAsia="맑은 고딕" w:hAnsi="맑은 고딕" w:hint="eastAsia"/>
          <w:lang w:val="ko-KR"/>
        </w:rPr>
        <w:t>사용할 수 있다.</w:t>
      </w:r>
    </w:p>
    <w:p w:rsidR="008C6A7D" w:rsidRPr="004142CE" w:rsidRDefault="00060A0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사각형 설명선 12" o:spid="_x0000_s1027" type="#_x0000_t61" style="position:absolute;left:0;text-align:left;margin-left:142.5pt;margin-top:65.05pt;width:66.75pt;height:16.5pt;z-index:25169510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" adj="-2194,-15955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12">
              <w:txbxContent>
                <w:p w:rsidR="00253A88" w:rsidRDefault="00253A88" w:rsidP="008C6A7D">
                  <w:pPr>
                    <w:jc w:val="center"/>
                  </w:pPr>
                  <w:r>
                    <w:rPr>
                      <w:rFonts w:hint="eastAsia"/>
                    </w:rPr>
                    <w:t>아</w:t>
                  </w:r>
                  <w:r>
                    <w:t>이콘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클</w:t>
                  </w:r>
                  <w:r>
                    <w:t>릭</w:t>
                  </w:r>
                </w:p>
              </w:txbxContent>
            </v:textbox>
          </v:shape>
        </w:pict>
      </w:r>
      <w:r w:rsidR="008C6A7D" w:rsidRPr="004142CE">
        <w:rPr>
          <w:rFonts w:ascii="맑은 고딕" w:eastAsia="맑은 고딕" w:hAnsi="맑은 고딕" w:hint="eastAsia"/>
          <w:lang w:val="ko-KR"/>
        </w:rPr>
        <w:t>이 기능을 활성화하기 위해서는 관리자와 사용자의 세션이 생성될 수 있도록 서버의 설정이 반드시 필요하다.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>현 시스템에 대해 두 개의 도메인이 존재해야 하며,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>사용자가 접근하는 도메인과 관리자가 접근하는 도메인이 달라야 한다.</w:t>
      </w:r>
      <w:r w:rsidR="008C6A7D" w:rsidRPr="004142CE">
        <w:rPr>
          <w:rFonts w:ascii="맑은 고딕" w:eastAsia="맑은 고딕" w:hAnsi="맑은 고딕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 xml:space="preserve">이에 대한 서버의 설정이 이루어지면 </w:t>
      </w:r>
      <w:r w:rsidR="008C6A7D" w:rsidRPr="004142CE">
        <w:rPr>
          <w:rFonts w:ascii="맑은 고딕" w:eastAsia="맑은 고딕" w:hAnsi="맑은 고딕"/>
          <w:b/>
          <w:color w:val="901709" w:themeColor="accent6" w:themeShade="80"/>
          <w:lang w:val="ko-KR"/>
        </w:rPr>
        <w:t xml:space="preserve">app.properties </w:t>
      </w:r>
      <w:r w:rsidR="008C6A7D"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 xml:space="preserve">의 </w:t>
      </w:r>
      <w:r w:rsidR="008C6A7D" w:rsidRPr="004142CE">
        <w:rPr>
          <w:rFonts w:ascii="맑은 고딕" w:eastAsia="맑은 고딕" w:hAnsi="맑은 고딕"/>
          <w:b/>
          <w:color w:val="901709" w:themeColor="accent6" w:themeShade="80"/>
          <w:lang w:val="ko-KR"/>
        </w:rPr>
        <w:t>domain.user</w:t>
      </w:r>
      <w:r w:rsidR="008C6A7D" w:rsidRPr="004142CE">
        <w:rPr>
          <w:rFonts w:ascii="맑은 고딕" w:eastAsia="맑은 고딕" w:hAnsi="맑은 고딕"/>
          <w:color w:val="901709" w:themeColor="accent6" w:themeShade="80"/>
          <w:lang w:val="ko-KR"/>
        </w:rPr>
        <w:t xml:space="preserve"> </w:t>
      </w:r>
      <w:r w:rsidR="008C6A7D" w:rsidRPr="004142CE">
        <w:rPr>
          <w:rFonts w:ascii="맑은 고딕" w:eastAsia="맑은 고딕" w:hAnsi="맑은 고딕" w:hint="eastAsia"/>
          <w:lang w:val="ko-KR"/>
        </w:rPr>
        <w:t>에 해당 도메인을 명시해주어야 한다.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4" w:name="_Toc470509906"/>
      <w:r w:rsidRPr="004142CE">
        <w:rPr>
          <w:rFonts w:ascii="맑은 고딕" w:eastAsia="맑은 고딕" w:hAnsi="맑은 고딕" w:hint="eastAsia"/>
        </w:rPr>
        <w:t>사용자 그룹</w:t>
      </w:r>
      <w:bookmarkEnd w:id="14"/>
    </w:p>
    <w:p w:rsidR="00196548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사용자 그룹은 현재 기준으로 SYSTEM(시스템관리그룹)</w:t>
      </w:r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>USER01(사용자그룹0</w:t>
      </w:r>
      <w:r w:rsidRPr="004142CE">
        <w:rPr>
          <w:rFonts w:ascii="맑은 고딕" w:eastAsia="맑은 고딕" w:hAnsi="맑은 고딕"/>
          <w:lang w:val="ko-KR"/>
        </w:rPr>
        <w:t xml:space="preserve">1), </w:t>
      </w:r>
      <w:r w:rsidRPr="004142CE">
        <w:rPr>
          <w:rFonts w:ascii="맑은 고딕" w:eastAsia="맑은 고딕" w:hAnsi="맑은 고딕" w:hint="eastAsia"/>
          <w:lang w:val="ko-KR"/>
        </w:rPr>
        <w:t xml:space="preserve">USER02(사용자그룹02) 의 </w:t>
      </w:r>
      <w:r w:rsidRPr="004142CE">
        <w:rPr>
          <w:rFonts w:ascii="맑은 고딕" w:eastAsia="맑은 고딕" w:hAnsi="맑은 고딕"/>
          <w:lang w:val="ko-KR"/>
        </w:rPr>
        <w:t>3</w:t>
      </w:r>
      <w:r w:rsidRPr="004142CE">
        <w:rPr>
          <w:rFonts w:ascii="맑은 고딕" w:eastAsia="맑은 고딕" w:hAnsi="맑은 고딕" w:hint="eastAsia"/>
          <w:lang w:val="ko-KR"/>
        </w:rPr>
        <w:t>가지로 되어 있으나,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 중 </w:t>
      </w:r>
      <w:r w:rsidRPr="004142CE">
        <w:rPr>
          <w:rFonts w:ascii="맑은 고딕" w:eastAsia="맑은 고딕" w:hAnsi="맑은 고딕"/>
          <w:lang w:val="ko-KR"/>
        </w:rPr>
        <w:t xml:space="preserve">SYSTEM </w:t>
      </w:r>
      <w:r w:rsidRPr="004142CE">
        <w:rPr>
          <w:rFonts w:ascii="맑은 고딕" w:eastAsia="맑은 고딕" w:hAnsi="맑은 고딕" w:hint="eastAsia"/>
          <w:lang w:val="ko-KR"/>
        </w:rPr>
        <w:t>은 반드시 필요한 그룹이다.</w:t>
      </w:r>
    </w:p>
    <w:p w:rsidR="00196548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SYSTEM 그룹은 반드시 정의되어야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어플리케이션 상에 </w:t>
      </w: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>으로 정의되어 있다.</w:t>
      </w:r>
    </w:p>
    <w:p w:rsidR="00B71A3C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 xml:space="preserve">에 추가하고자 하는 그룹이 있다면 </w:t>
      </w:r>
      <w:proofErr w:type="gramStart"/>
      <w:r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>BaseConstants.ADMIN</w:t>
      </w:r>
      <w:proofErr w:type="gramEnd"/>
      <w:r w:rsidRPr="004142CE">
        <w:rPr>
          <w:rFonts w:ascii="맑은 고딕" w:eastAsia="맑은 고딕" w:hAnsi="맑은 고딕" w:hint="eastAsia"/>
          <w:b/>
          <w:color w:val="901709" w:themeColor="accent6" w:themeShade="80"/>
          <w:lang w:val="ko-KR"/>
        </w:rPr>
        <w:t>_GROUPS</w:t>
      </w:r>
      <w:r w:rsidRPr="004142CE">
        <w:rPr>
          <w:rFonts w:ascii="맑은 고딕" w:eastAsia="맑은 고딕" w:hAnsi="맑은 고딕" w:hint="eastAsia"/>
          <w:color w:val="901709" w:themeColor="accent6" w:themeShade="80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에 추가할 그룹 </w:t>
      </w:r>
      <w:r w:rsidRPr="004142CE">
        <w:rPr>
          <w:rFonts w:ascii="맑은 고딕" w:eastAsia="맑은 고딕" w:hAnsi="맑은 고딕"/>
          <w:lang w:val="ko-KR"/>
        </w:rPr>
        <w:t>I</w:t>
      </w:r>
      <w:r w:rsidRPr="004142CE">
        <w:rPr>
          <w:rFonts w:ascii="맑은 고딕" w:eastAsia="맑은 고딕" w:hAnsi="맑은 고딕" w:hint="eastAsia"/>
          <w:lang w:val="ko-KR"/>
        </w:rPr>
        <w:t>D를 add하도록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</w:p>
    <w:p w:rsidR="00B71A3C" w:rsidRPr="004142CE" w:rsidRDefault="00B71A3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>SYSTEM 그룹은 반드시 정의되어야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어플리케이션 상에 </w:t>
      </w:r>
      <w:r w:rsidRPr="004142CE">
        <w:rPr>
          <w:rFonts w:ascii="맑은 고딕" w:eastAsia="맑은 고딕" w:hAnsi="맑은 고딕"/>
          <w:lang w:val="ko-KR"/>
        </w:rPr>
        <w:t xml:space="preserve">ADMIN_GROUP </w:t>
      </w:r>
      <w:r w:rsidRPr="004142CE">
        <w:rPr>
          <w:rFonts w:ascii="맑은 고딕" w:eastAsia="맑은 고딕" w:hAnsi="맑은 고딕" w:hint="eastAsia"/>
          <w:lang w:val="ko-KR"/>
        </w:rPr>
        <w:t>으로 정의되어 있다.</w:t>
      </w:r>
    </w:p>
    <w:p w:rsidR="00C73CC4" w:rsidRPr="004142CE" w:rsidRDefault="00C73CC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사용자그룹은 시스템관리 </w:t>
      </w:r>
      <w:r w:rsidRPr="004142CE">
        <w:rPr>
          <w:rFonts w:ascii="맑은 고딕" w:eastAsia="맑은 고딕" w:hAnsi="맑은 고딕"/>
          <w:lang w:val="ko-KR"/>
        </w:rPr>
        <w:t xml:space="preserve">– </w:t>
      </w:r>
      <w:r w:rsidRPr="004142CE">
        <w:rPr>
          <w:rFonts w:ascii="맑은 고딕" w:eastAsia="맑은 고딕" w:hAnsi="맑은 고딕" w:hint="eastAsia"/>
          <w:lang w:val="ko-KR"/>
        </w:rPr>
        <w:t>사용자</w:t>
      </w:r>
      <w:r w:rsidR="006A7A4D">
        <w:rPr>
          <w:rFonts w:ascii="맑은 고딕" w:eastAsia="맑은 고딕" w:hAnsi="맑은 고딕" w:hint="eastAsia"/>
          <w:lang w:val="ko-KR"/>
        </w:rPr>
        <w:t>/</w:t>
      </w:r>
      <w:r w:rsidRPr="004142CE">
        <w:rPr>
          <w:rFonts w:ascii="맑은 고딕" w:eastAsia="맑은 고딕" w:hAnsi="맑은 고딕" w:hint="eastAsia"/>
          <w:lang w:val="ko-KR"/>
        </w:rPr>
        <w:t>그룹관리를 사용하여 사용자와 그룹을 맵핑한다.</w:t>
      </w:r>
    </w:p>
    <w:p w:rsidR="00C73CC4" w:rsidRPr="004142CE" w:rsidRDefault="006A7A4D" w:rsidP="00C73CC4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3642360"/>
            <wp:effectExtent l="19050" t="0" r="0" b="0"/>
            <wp:docPr id="470" name="그림 469" descr="사용자그룹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사용자그룹관리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3C" w:rsidRPr="004142CE" w:rsidRDefault="00B71A3C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5" w:name="_Toc470509907"/>
      <w:r w:rsidRPr="004142CE">
        <w:rPr>
          <w:rFonts w:ascii="맑은 고딕" w:eastAsia="맑은 고딕" w:hAnsi="맑은 고딕" w:hint="eastAsia"/>
        </w:rPr>
        <w:t>화면</w:t>
      </w:r>
      <w:r w:rsidR="00E648ED" w:rsidRPr="004142CE">
        <w:rPr>
          <w:rFonts w:ascii="맑은 고딕" w:eastAsia="맑은 고딕" w:hAnsi="맑은 고딕" w:hint="eastAsia"/>
        </w:rPr>
        <w:t xml:space="preserve"> 및 메뉴</w:t>
      </w:r>
      <w:r w:rsidRPr="004142CE">
        <w:rPr>
          <w:rFonts w:ascii="맑은 고딕" w:eastAsia="맑은 고딕" w:hAnsi="맑은 고딕" w:hint="eastAsia"/>
        </w:rPr>
        <w:t xml:space="preserve"> 권한 설정</w:t>
      </w:r>
      <w:bookmarkEnd w:id="15"/>
    </w:p>
    <w:p w:rsidR="00B71A3C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화면에 대한 접근 권한의 제한 처리는 관리하고 있는 화면 목록을 기준으로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따라서 관리되지 않는 화면까지 모든 제한 처리가 필요한 경우엔 </w:t>
      </w:r>
      <w:r w:rsidRPr="004142CE">
        <w:rPr>
          <w:rFonts w:ascii="맑은 고딕" w:eastAsia="맑은 고딕" w:hAnsi="맑은 고딕"/>
          <w:lang w:val="ko-KR"/>
        </w:rPr>
        <w:t xml:space="preserve">SecurityInterceptor </w:t>
      </w:r>
      <w:r w:rsidRPr="004142CE">
        <w:rPr>
          <w:rFonts w:ascii="맑은 고딕" w:eastAsia="맑은 고딕" w:hAnsi="맑은 고딕" w:hint="eastAsia"/>
          <w:lang w:val="ko-KR"/>
        </w:rPr>
        <w:t>의 변경이 요구된다.</w:t>
      </w:r>
    </w:p>
    <w:p w:rsidR="00E648ED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메뉴의 권한은 동일한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을 기준으로 해당 화면의 권한이 있는지를 체크하여 활성화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>,비활성화</w:t>
      </w:r>
      <w:proofErr w:type="gramEnd"/>
      <w:r w:rsidRPr="004142CE">
        <w:rPr>
          <w:rFonts w:ascii="맑은 고딕" w:eastAsia="맑은 고딕" w:hAnsi="맑은 고딕" w:hint="eastAsia"/>
          <w:lang w:val="ko-KR"/>
        </w:rPr>
        <w:t xml:space="preserve"> 형태로 표시된다.</w:t>
      </w:r>
    </w:p>
    <w:p w:rsidR="00B71A3C" w:rsidRPr="004142CE" w:rsidRDefault="00E648E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 </w:t>
      </w:r>
      <w:r w:rsidRPr="004142CE">
        <w:rPr>
          <w:rFonts w:ascii="맑은 고딕" w:eastAsia="맑은 고딕" w:hAnsi="맑은 고딕"/>
          <w:lang w:val="ko-KR"/>
        </w:rPr>
        <w:t xml:space="preserve">CRUD </w:t>
      </w:r>
      <w:r w:rsidRPr="004142CE">
        <w:rPr>
          <w:rFonts w:ascii="맑은 고딕" w:eastAsia="맑은 고딕" w:hAnsi="맑은 고딕" w:hint="eastAsia"/>
          <w:lang w:val="ko-KR"/>
        </w:rPr>
        <w:t>를 구현 후 해당 화면의 접근권한을 설정해야할 경우에 사용되며</w:t>
      </w:r>
      <w:r w:rsidR="003911C6" w:rsidRPr="004142CE">
        <w:rPr>
          <w:rFonts w:ascii="맑은 고딕" w:eastAsia="맑은 고딕" w:hAnsi="맑은 고딕" w:hint="eastAsia"/>
          <w:lang w:val="ko-KR"/>
        </w:rPr>
        <w:t>,</w:t>
      </w:r>
      <w:r w:rsidR="003911C6" w:rsidRPr="004142CE">
        <w:rPr>
          <w:rFonts w:ascii="맑은 고딕" w:eastAsia="맑은 고딕" w:hAnsi="맑은 고딕"/>
          <w:lang w:val="ko-KR"/>
        </w:rPr>
        <w:t xml:space="preserve"> </w:t>
      </w:r>
      <w:r w:rsidR="003911C6" w:rsidRPr="004142CE">
        <w:rPr>
          <w:rFonts w:ascii="맑은 고딕" w:eastAsia="맑은 고딕" w:hAnsi="맑은 고딕" w:hint="eastAsia"/>
          <w:lang w:val="ko-KR"/>
        </w:rPr>
        <w:t xml:space="preserve">시스템관리의 </w:t>
      </w:r>
      <w:r w:rsidR="003911C6" w:rsidRPr="004142CE">
        <w:rPr>
          <w:rFonts w:ascii="맑은 고딕" w:eastAsia="맑은 고딕" w:hAnsi="맑은 고딕"/>
          <w:lang w:val="ko-KR"/>
        </w:rPr>
        <w:t>[</w:t>
      </w:r>
      <w:r w:rsidR="003911C6" w:rsidRPr="004142CE">
        <w:rPr>
          <w:rFonts w:ascii="맑은 고딕" w:eastAsia="맑은 고딕" w:hAnsi="맑은 고딕" w:hint="eastAsia"/>
          <w:lang w:val="ko-KR"/>
        </w:rPr>
        <w:t>화면관리]</w:t>
      </w:r>
      <w:proofErr w:type="gramStart"/>
      <w:r w:rsidR="003911C6" w:rsidRPr="004142CE">
        <w:rPr>
          <w:rFonts w:ascii="맑은 고딕" w:eastAsia="맑은 고딕" w:hAnsi="맑은 고딕"/>
          <w:lang w:val="ko-KR"/>
        </w:rPr>
        <w:t>,[</w:t>
      </w:r>
      <w:proofErr w:type="gramEnd"/>
      <w:r w:rsidR="003911C6" w:rsidRPr="004142CE">
        <w:rPr>
          <w:rFonts w:ascii="맑은 고딕" w:eastAsia="맑은 고딕" w:hAnsi="맑은 고딕" w:hint="eastAsia"/>
          <w:lang w:val="ko-KR"/>
        </w:rPr>
        <w:t>메뉴관리]</w:t>
      </w:r>
      <w:r w:rsidR="003911C6" w:rsidRPr="004142CE">
        <w:rPr>
          <w:rFonts w:ascii="맑은 고딕" w:eastAsia="맑은 고딕" w:hAnsi="맑은 고딕"/>
          <w:lang w:val="ko-KR"/>
        </w:rPr>
        <w:t>,[</w:t>
      </w:r>
      <w:r w:rsidR="003911C6" w:rsidRPr="004142CE">
        <w:rPr>
          <w:rFonts w:ascii="맑은 고딕" w:eastAsia="맑은 고딕" w:hAnsi="맑은 고딕" w:hint="eastAsia"/>
          <w:lang w:val="ko-KR"/>
        </w:rPr>
        <w:t>그룹화면관리]</w:t>
      </w:r>
      <w:r w:rsidR="003911C6" w:rsidRPr="004142CE">
        <w:rPr>
          <w:rFonts w:ascii="맑은 고딕" w:eastAsia="맑은 고딕" w:hAnsi="맑은 고딕"/>
          <w:lang w:val="ko-KR"/>
        </w:rPr>
        <w:t>,[</w:t>
      </w:r>
      <w:r w:rsidR="003911C6" w:rsidRPr="004142CE">
        <w:rPr>
          <w:rFonts w:ascii="맑은 고딕" w:eastAsia="맑은 고딕" w:hAnsi="맑은 고딕" w:hint="eastAsia"/>
          <w:lang w:val="ko-KR"/>
        </w:rPr>
        <w:t>사용자화면관리]</w:t>
      </w:r>
      <w:r w:rsidR="003911C6" w:rsidRPr="004142CE">
        <w:rPr>
          <w:rFonts w:ascii="맑은 고딕" w:eastAsia="맑은 고딕" w:hAnsi="맑은 고딕"/>
          <w:lang w:val="ko-KR"/>
        </w:rPr>
        <w:t xml:space="preserve"> </w:t>
      </w:r>
      <w:r w:rsidR="003911C6" w:rsidRPr="004142CE">
        <w:rPr>
          <w:rFonts w:ascii="맑은 고딕" w:eastAsia="맑은 고딕" w:hAnsi="맑은 고딕" w:hint="eastAsia"/>
          <w:lang w:val="ko-KR"/>
        </w:rPr>
        <w:t>의 기능을 이용하여 권한을 설정한다.</w:t>
      </w:r>
    </w:p>
    <w:p w:rsidR="003911C6" w:rsidRPr="004142CE" w:rsidRDefault="003911C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이에 대한 처리는 샘플게시판 개발 가이드의 권한 설정 부분에 설명되어 있으므로 별도의 기능설명은 생략한다.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사용자화면관리는 그룹화면에 정의되어 있는 부분 이외에 예외사항을 처리하기 위한 용도이므로 특수한 경우가 아니면 별도의 관리가 필요없다.</w:t>
      </w: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6" w:name="_Toc470509908"/>
      <w:r w:rsidRPr="004142CE">
        <w:rPr>
          <w:rFonts w:ascii="맑은 고딕" w:eastAsia="맑은 고딕" w:hAnsi="맑은 고딕" w:hint="eastAsia"/>
        </w:rPr>
        <w:t>P</w:t>
      </w:r>
      <w:r w:rsidRPr="004142CE">
        <w:rPr>
          <w:rFonts w:ascii="맑은 고딕" w:eastAsia="맑은 고딕" w:hAnsi="맑은 고딕"/>
        </w:rPr>
        <w:t>agination</w:t>
      </w:r>
      <w:r w:rsidRPr="004142CE">
        <w:rPr>
          <w:rFonts w:ascii="맑은 고딕" w:eastAsia="맑은 고딕" w:hAnsi="맑은 고딕" w:hint="eastAsia"/>
        </w:rPr>
        <w:t xml:space="preserve"> 기능</w:t>
      </w:r>
      <w:bookmarkEnd w:id="16"/>
    </w:p>
    <w:p w:rsidR="00196548" w:rsidRPr="004142CE" w:rsidRDefault="00A7435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페이징은 그림과 같이 Grid에 </w:t>
      </w:r>
      <w:r w:rsidRPr="004142CE">
        <w:rPr>
          <w:rFonts w:ascii="맑은 고딕" w:eastAsia="맑은 고딕" w:hAnsi="맑은 고딕"/>
          <w:lang w:val="ko-KR"/>
        </w:rPr>
        <w:t xml:space="preserve">Pagination </w:t>
      </w:r>
      <w:r w:rsidRPr="004142CE">
        <w:rPr>
          <w:rFonts w:ascii="맑은 고딕" w:eastAsia="맑은 고딕" w:hAnsi="맑은 고딕" w:hint="eastAsia"/>
          <w:lang w:val="ko-KR"/>
        </w:rPr>
        <w:t>속성이 정의되어 있으면 표시되며,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현 시스템에선 </w:t>
      </w:r>
      <w:r w:rsidRPr="004142CE">
        <w:rPr>
          <w:rFonts w:ascii="맑은 고딕" w:eastAsia="맑은 고딕" w:hAnsi="맑은 고딕"/>
          <w:lang w:val="ko-KR"/>
        </w:rPr>
        <w:t xml:space="preserve">Server Side Pagination </w:t>
      </w:r>
      <w:r w:rsidRPr="004142CE">
        <w:rPr>
          <w:rFonts w:ascii="맑은 고딕" w:eastAsia="맑은 고딕" w:hAnsi="맑은 고딕" w:hint="eastAsia"/>
          <w:lang w:val="ko-KR"/>
        </w:rPr>
        <w:t>을 기본으로 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따라서,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속성이 화면상에 정의될 경우 페이징에 관한 정보가 다음의 Parameter 들이 전달되며,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Java Source 상에선 해당 </w:t>
      </w:r>
      <w:r w:rsidRPr="004142CE">
        <w:rPr>
          <w:rFonts w:ascii="맑은 고딕" w:eastAsia="맑은 고딕" w:hAnsi="맑은 고딕"/>
          <w:lang w:val="ko-KR"/>
        </w:rPr>
        <w:t xml:space="preserve">Parameter </w:t>
      </w:r>
      <w:r w:rsidRPr="004142CE">
        <w:rPr>
          <w:rFonts w:ascii="맑은 고딕" w:eastAsia="맑은 고딕" w:hAnsi="맑은 고딕" w:hint="eastAsia"/>
          <w:lang w:val="ko-KR"/>
        </w:rPr>
        <w:t>가 있을 경우 페이징된 결과 목록을 반환한다.</w:t>
      </w:r>
    </w:p>
    <w:tbl>
      <w:tblPr>
        <w:tblStyle w:val="ae"/>
        <w:tblW w:w="0" w:type="auto"/>
        <w:tblInd w:w="760" w:type="dxa"/>
        <w:tblLook w:val="04A0"/>
      </w:tblPr>
      <w:tblGrid>
        <w:gridCol w:w="2458"/>
        <w:gridCol w:w="1919"/>
        <w:gridCol w:w="2851"/>
      </w:tblGrid>
      <w:tr w:rsidR="00A74352" w:rsidRPr="004142CE" w:rsidTr="00A74352">
        <w:trPr>
          <w:cnfStyle w:val="100000000000"/>
        </w:trPr>
        <w:tc>
          <w:tcPr>
            <w:tcW w:w="2458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T</w:t>
            </w:r>
            <w:r w:rsidRPr="004142CE">
              <w:rPr>
                <w:rFonts w:ascii="맑은 고딕" w:eastAsia="맑은 고딕" w:hAnsi="맑은 고딕"/>
                <w:lang w:val="ko-KR"/>
              </w:rPr>
              <w:t>ype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Parameter Name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Description</w:t>
            </w:r>
          </w:p>
        </w:tc>
      </w:tr>
      <w:tr w:rsidR="00A74352" w:rsidRPr="004142CE" w:rsidTr="00A74352">
        <w:tc>
          <w:tcPr>
            <w:tcW w:w="2458" w:type="dxa"/>
            <w:vMerge w:val="restart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페이징 요청 </w:t>
            </w:r>
            <w:r w:rsidRPr="004142CE">
              <w:rPr>
                <w:rFonts w:ascii="맑은 고딕" w:eastAsia="맑은 고딕" w:hAnsi="맑은 고딕"/>
                <w:lang w:val="ko-KR"/>
              </w:rPr>
              <w:t>Parameter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page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페이지 번호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rows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화면당 출력수</w:t>
            </w:r>
          </w:p>
        </w:tc>
      </w:tr>
      <w:tr w:rsidR="00A74352" w:rsidRPr="004142CE" w:rsidTr="00A74352">
        <w:tc>
          <w:tcPr>
            <w:tcW w:w="2458" w:type="dxa"/>
            <w:vMerge w:val="restart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검색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결과 페이징 데이터</w:t>
            </w: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total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검색한 총 건수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pages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/>
                <w:lang w:val="ko-KR"/>
              </w:rPr>
              <w:t>검색한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 총 페이지수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count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현재 결과 목록 건수</w:t>
            </w:r>
          </w:p>
        </w:tc>
      </w:tr>
      <w:tr w:rsidR="00A74352" w:rsidRPr="004142CE" w:rsidTr="00A74352">
        <w:tc>
          <w:tcPr>
            <w:tcW w:w="2458" w:type="dxa"/>
            <w:vMerge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</w:p>
        </w:tc>
        <w:tc>
          <w:tcPr>
            <w:tcW w:w="1919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rows</w:t>
            </w:r>
          </w:p>
        </w:tc>
        <w:tc>
          <w:tcPr>
            <w:tcW w:w="2851" w:type="dxa"/>
          </w:tcPr>
          <w:p w:rsidR="00A74352" w:rsidRPr="004142CE" w:rsidRDefault="00A74352" w:rsidP="00A7435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검색한 결과 목록 데이터</w:t>
            </w:r>
          </w:p>
        </w:tc>
      </w:tr>
    </w:tbl>
    <w:p w:rsidR="00A74352" w:rsidRPr="004142CE" w:rsidRDefault="00A74352" w:rsidP="00A74352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EF62C6" w:rsidRPr="004142CE" w:rsidRDefault="00060A0D" w:rsidP="00EF62C6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pict>
          <v:shape id="사각형 설명선 39" o:spid="_x0000_s1028" type="#_x0000_t61" style="position:absolute;left:0;text-align:left;margin-left:231.75pt;margin-top:227.45pt;width:112.5pt;height:20.25pt;flip:x;z-index:25170124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" adj="18975,42298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39">
              <w:txbxContent>
                <w:p w:rsidR="00253A88" w:rsidRDefault="00253A88" w:rsidP="00A74352">
                  <w:pPr>
                    <w:jc w:val="center"/>
                  </w:pPr>
                  <w:r>
                    <w:rPr>
                      <w:rFonts w:hint="eastAsia"/>
                    </w:rPr>
                    <w:t xml:space="preserve">Pagination </w:t>
                  </w:r>
                  <w:r>
                    <w:rPr>
                      <w:rFonts w:hint="eastAsia"/>
                    </w:rPr>
                    <w:t>영</w:t>
                  </w:r>
                  <w:r>
                    <w:t>역</w:t>
                  </w:r>
                </w:p>
              </w:txbxContent>
            </v:textbox>
            <w10:wrap anchorx="margin"/>
          </v:shape>
        </w:pict>
      </w:r>
      <w:r>
        <w:rPr>
          <w:rFonts w:ascii="맑은 고딕" w:eastAsia="맑은 고딕" w:hAnsi="맑은 고딕"/>
          <w:noProof/>
        </w:rPr>
        <w:pict>
          <v:roundrect id="모서리가 둥근 직사각형 38" o:spid="_x0000_s1058" style="position:absolute;left:0;text-align:left;margin-left:35.25pt;margin-top:270.25pt;width:473.75pt;height:14.7pt;flip:x;z-index:25170022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" fillcolor="#fcf2d5 [662]" strokecolor="#f4bf2e [3206]" strokeweight=".5pt">
            <v:fill opacity="32125f"/>
            <v:stroke joinstyle="miter"/>
          </v:roundrect>
        </w:pict>
      </w:r>
      <w:r w:rsidR="00143505">
        <w:rPr>
          <w:rFonts w:ascii="맑은 고딕" w:eastAsia="맑은 고딕" w:hAnsi="맑은 고딕"/>
          <w:noProof/>
        </w:rPr>
        <w:drawing>
          <wp:inline distT="0" distB="0" distL="0" distR="0">
            <wp:extent cx="5943600" cy="3635375"/>
            <wp:effectExtent l="19050" t="0" r="0" b="0"/>
            <wp:docPr id="471" name="그림 470" descr="코드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코드관리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10" w:rsidRPr="004142CE" w:rsidRDefault="005D2B10" w:rsidP="00EF62C6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5D2B10" w:rsidRPr="004142CE" w:rsidRDefault="005D2B1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페이징은 자동으로 프레임워크에서 처리되어 반환되므로 자바 소스 단위에선 별도의 구현은 필요 없으며,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다만 </w:t>
      </w:r>
      <w:r w:rsidRPr="004142CE">
        <w:rPr>
          <w:rFonts w:ascii="맑은 고딕" w:eastAsia="맑은 고딕" w:hAnsi="맑은 고딕"/>
          <w:lang w:val="ko-KR"/>
        </w:rPr>
        <w:t xml:space="preserve">Mybatis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>SQL</w:t>
      </w:r>
      <w:r w:rsidRPr="004142CE">
        <w:rPr>
          <w:rFonts w:ascii="맑은 고딕" w:eastAsia="맑은 고딕" w:hAnsi="맑은 고딕" w:hint="eastAsia"/>
          <w:lang w:val="ko-KR"/>
        </w:rPr>
        <w:t xml:space="preserve">을 구현할 때 반드시 검색 </w:t>
      </w:r>
      <w:r w:rsidRPr="004142CE">
        <w:rPr>
          <w:rFonts w:ascii="맑은 고딕" w:eastAsia="맑은 고딕" w:hAnsi="맑은 고딕"/>
          <w:lang w:val="ko-KR"/>
        </w:rPr>
        <w:t xml:space="preserve">SQL </w:t>
      </w:r>
      <w:r w:rsidRPr="004142CE">
        <w:rPr>
          <w:rFonts w:ascii="맑은 고딕" w:eastAsia="맑은 고딕" w:hAnsi="맑은 고딕" w:hint="eastAsia"/>
          <w:lang w:val="ko-KR"/>
        </w:rPr>
        <w:t xml:space="preserve">이외에 </w:t>
      </w:r>
      <w:r w:rsidRPr="004142CE">
        <w:rPr>
          <w:rFonts w:ascii="맑은 고딕" w:eastAsia="맑은 고딕" w:hAnsi="맑은 고딕"/>
          <w:lang w:val="ko-KR"/>
        </w:rPr>
        <w:t xml:space="preserve">Count </w:t>
      </w:r>
      <w:r w:rsidRPr="004142CE">
        <w:rPr>
          <w:rFonts w:ascii="맑은 고딕" w:eastAsia="맑은 고딕" w:hAnsi="맑은 고딕" w:hint="eastAsia"/>
          <w:lang w:val="ko-KR"/>
        </w:rPr>
        <w:t>SQL이 필요하고,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페이징은 위한 SubQuery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가 구현되어야 한다.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5D2B10" w:rsidRPr="004142CE" w:rsidTr="005D2B10">
        <w:trPr>
          <w:cnfStyle w:val="100000000000"/>
        </w:trPr>
        <w:tc>
          <w:tcPr>
            <w:tcW w:w="9350" w:type="dxa"/>
          </w:tcPr>
          <w:p w:rsidR="005D2B10" w:rsidRPr="004142CE" w:rsidRDefault="005D2B10" w:rsidP="00EF62C6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페이징 구현 예제</w:t>
            </w:r>
          </w:p>
        </w:tc>
      </w:tr>
      <w:tr w:rsidR="005D2B10" w:rsidRPr="004142CE" w:rsidTr="005D2B10">
        <w:tc>
          <w:tcPr>
            <w:tcW w:w="9350" w:type="dxa"/>
          </w:tcPr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2" o:spid="_x0000_s1029" type="#_x0000_t61" style="position:absolute;margin-left:286.8pt;margin-top:3.15pt;width:112.5pt;height:20.25pt;flip:x;z-index:251704320;visibility:visible;mso-position-horizontal-relative:margin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" adj="26607,134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2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페이징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에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필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요한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칼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럼</w:t>
                        </w:r>
                      </w:p>
                    </w:txbxContent>
                  </v:textbox>
                  <w10:wrap anchorx="margin"/>
                </v:shape>
              </w:pict>
            </w: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1" o:spid="_x0000_s1057" style="position:absolute;margin-left:-.45pt;margin-top:.15pt;width:258.75pt;height:81pt;flip:x;z-index:251706368;visibility:visible;mso-position-horizontal-relative:text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  <w:highlight w:val="lightGray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"pagingColumns"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== null or end == null"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,0 AS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"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lastRenderedPageBreak/>
              <w:pict>
                <v:roundrect id="모서리가 둥근 직사각형 43" o:spid="_x0000_s1056" style="position:absolute;margin-left:-4.2pt;margin-top:18.75pt;width:262.5pt;height:148.5pt;flip:x;z-index:251708416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  <w:highlight w:val="lightGray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"pagingOpen"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5" o:spid="_x0000_s1030" type="#_x0000_t61" style="position:absolute;margin-left:280.05pt;margin-top:13.4pt;width:125.25pt;height:20.25pt;flip:x;z-index:251712512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" adj="25455,78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5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이징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시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작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!= null and end != null"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SELECT *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FROM (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SELECT X.*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 xml:space="preserve">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  ,ROWNUM as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"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FROM (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4" o:spid="_x0000_s1055" style="position:absolute;margin-left:-4.95pt;margin-top:6.35pt;width:265.5pt;height:126pt;flip:x;z-index:25171046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" fillcolor="#fcf2d5 [662]" strokecolor="#f4bf2e [3206]" strokeweight=".5pt">
                  <v:fill opacity="32125f"/>
                  <v:stroke joinstyle="miter"/>
                </v:roundrect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"pagingClose"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test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"start != null and end != null"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6" o:spid="_x0000_s1031" type="#_x0000_t61" style="position:absolute;margin-left:281.55pt;margin-top:2.55pt;width:112.5pt;height:20.25pt;flip:x;z-index:251714560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" adj="25023,46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6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페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이징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종</w:t>
                        </w:r>
                        <w:r w:rsidRPr="005D2B10"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료</w:t>
                        </w:r>
                        <w:r w:rsidRPr="005D2B10"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   ) X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WHERE ROWNUM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&lt;![CDATA[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&lt;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]]&gt;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#{end}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)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WHERE 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u w:val="single"/>
              </w:rPr>
              <w:t>rnum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"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&lt;![CDATA[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&gt;=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]]&gt;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#{start}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7" o:spid="_x0000_s1032" type="#_x0000_t61" style="position:absolute;margin-left:197.55pt;margin-top:4.55pt;width:112.5pt;height:20.25pt;flip:x;z-index:251716608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" adj="33663,8698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7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정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렬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구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문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"sortClause"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8" o:spid="_x0000_s1033" type="#_x0000_t61" style="position:absolute;margin-left:198.3pt;margin-top:12pt;width:112.5pt;height:20.25pt;flip:x;z-index:251718656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" adj="30495,-102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8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검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색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칼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럼</w:t>
                        </w:r>
                      </w:p>
                    </w:txbxContent>
                  </v:textbox>
                  <w10:wrap anchorx="margin"/>
                </v:shape>
              </w:pic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5D2B10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5D2B10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5D2B10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"selectColumns"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="005D2B10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="005D2B10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sql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060A0D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shape id="사각형 설명선 49" o:spid="_x0000_s1034" type="#_x0000_t61" style="position:absolute;margin-left:199.8pt;margin-top:2.95pt;width:112.5pt;height:20.25pt;flip:x;z-index:25172070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" adj="32799,-7302" fillcolor="#f7d373 [2166]" strokecolor="#f4bf2e [3206]" strokeweight=".5pt">
                  <v:fill color2="#f6ca55 [2614]" rotate="t" colors="0 #fbdda4;.5 #fad695;1 #fdd380" focus="100%" type="gradient">
                    <o:fill v:ext="view" type="gradientUnscaled"/>
                  </v:fill>
                  <v:textbox style="mso-next-textbox:#사각형 설명선 49">
                    <w:txbxContent>
                      <w:p w:rsidR="00253A88" w:rsidRPr="005D2B10" w:rsidRDefault="00253A88" w:rsidP="005D2B10">
                        <w:pPr>
                          <w:jc w:val="center"/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>검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색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조</w:t>
                        </w:r>
                        <w:r>
                          <w:rPr>
                            <w:rFonts w:ascii="맑은 고딕" w:eastAsia="맑은 고딕" w:hAnsi="맑은 고딕"/>
                            <w:sz w:val="16"/>
                            <w:szCs w:val="16"/>
                          </w:rPr>
                          <w:t>건</w:t>
                        </w:r>
                        <w:r>
                          <w:rPr>
                            <w:rFonts w:ascii="맑은 고딕" w:eastAsia="맑은 고딕" w:hAnsi="맑은 고딕" w:hint="eastAsia"/>
                            <w:sz w:val="16"/>
                            <w:szCs w:val="16"/>
                          </w:rPr>
                          <w:t xml:space="preserve"> 절</w:t>
                        </w:r>
                      </w:p>
                    </w:txbxContent>
                  </v:textbox>
                  <w10:wrap anchorx="margin"/>
                </v:shape>
              </w:pic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"search"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resultType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"record"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parameterType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"params"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"pagingOpen"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SELECT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"selectColumns"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"pagingColumns"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FROM SYS_BORD A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WHERE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ORDER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BY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"sortClause"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SORT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lastRenderedPageBreak/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  <w:highlight w:val="yellow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  <w:highlight w:val="yellow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  <w:highlight w:val="yellow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"pagingClose"</w:t>
            </w:r>
            <w:r w:rsidRPr="004142CE">
              <w:rPr>
                <w:rFonts w:ascii="맑은 고딕" w:eastAsia="맑은 고딕" w:hAnsi="맑은 고딕" w:cs="Consolas"/>
                <w:szCs w:val="18"/>
                <w:highlight w:val="yellow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  <w:highlight w:val="yellow"/>
              </w:rPr>
              <w:t>/&gt;</w:t>
            </w:r>
            <w:r w:rsidRPr="004142CE">
              <w:rPr>
                <w:rFonts w:ascii="맑은 고딕" w:eastAsia="맑은 고딕" w:hAnsi="맑은 고딕" w:cs="Consolas"/>
                <w:color w:val="3F5FBF"/>
                <w:szCs w:val="18"/>
              </w:rPr>
              <w:t>&lt;!-- PAGING --&gt;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"search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  <w:highlight w:val="yellow"/>
              </w:rPr>
              <w:t>Count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resultType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"int"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parameterType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"params"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SELECT COUNT(1) 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FROM SYS_BORD A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WHERE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include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refid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"whereClause"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5D2B10" w:rsidRPr="004142CE" w:rsidRDefault="005D2B10" w:rsidP="005D2B1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select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5D2B10" w:rsidRPr="004142CE" w:rsidRDefault="005D2B10" w:rsidP="00EF62C6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96548" w:rsidRPr="004142CE" w:rsidRDefault="0019654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7" w:name="_Toc470509909"/>
      <w:r w:rsidRPr="004142CE">
        <w:rPr>
          <w:rFonts w:ascii="맑은 고딕" w:eastAsia="맑은 고딕" w:hAnsi="맑은 고딕" w:hint="eastAsia"/>
        </w:rPr>
        <w:t>W</w:t>
      </w:r>
      <w:r w:rsidRPr="004142CE">
        <w:rPr>
          <w:rFonts w:ascii="맑은 고딕" w:eastAsia="맑은 고딕" w:hAnsi="맑은 고딕"/>
        </w:rPr>
        <w:t xml:space="preserve">eb Editor </w:t>
      </w:r>
      <w:r w:rsidRPr="004142CE">
        <w:rPr>
          <w:rFonts w:ascii="맑은 고딕" w:eastAsia="맑은 고딕" w:hAnsi="맑은 고딕" w:hint="eastAsia"/>
        </w:rPr>
        <w:t>기능</w:t>
      </w:r>
      <w:bookmarkEnd w:id="17"/>
      <w:r w:rsidRPr="004142CE">
        <w:rPr>
          <w:rFonts w:ascii="맑은 고딕" w:eastAsia="맑은 고딕" w:hAnsi="맑은 고딕"/>
        </w:rPr>
        <w:t xml:space="preserve"> </w:t>
      </w:r>
    </w:p>
    <w:p w:rsidR="00D96F9C" w:rsidRPr="004142CE" w:rsidRDefault="0023780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시스템의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웹</w:t>
      </w:r>
      <w:r w:rsidRPr="004142CE">
        <w:rPr>
          <w:rFonts w:ascii="맑은 고딕" w:eastAsia="맑은 고딕" w:hAnsi="맑은 고딕" w:hint="eastAsia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>에디</w:t>
      </w:r>
      <w:r w:rsidR="00D96F9C">
        <w:rPr>
          <w:rFonts w:ascii="맑은 고딕" w:eastAsia="맑은 고딕" w:hAnsi="맑은 고딕"/>
          <w:lang w:val="ko-KR"/>
        </w:rPr>
        <w:t>터는</w:t>
      </w:r>
      <w:r w:rsidR="00D96F9C">
        <w:rPr>
          <w:rFonts w:ascii="맑은 고딕" w:eastAsia="맑은 고딕" w:hAnsi="맑은 고딕" w:hint="eastAsia"/>
          <w:lang w:val="ko-KR"/>
        </w:rPr>
        <w:t xml:space="preserve"> 다음의 </w:t>
      </w:r>
      <w:r w:rsidR="00D96F9C">
        <w:rPr>
          <w:rFonts w:ascii="맑은 고딕" w:eastAsia="맑은 고딕" w:hAnsi="맑은 고딕"/>
          <w:lang w:val="ko-KR"/>
        </w:rPr>
        <w:t>3</w:t>
      </w:r>
      <w:r w:rsidR="00D96F9C">
        <w:rPr>
          <w:rFonts w:ascii="맑은 고딕" w:eastAsia="맑은 고딕" w:hAnsi="맑은 고딕" w:hint="eastAsia"/>
          <w:lang w:val="ko-KR"/>
        </w:rPr>
        <w:t>가지 플러그인을 제공하고 있으며,</w:t>
      </w:r>
      <w:r w:rsidR="00D96F9C">
        <w:rPr>
          <w:rFonts w:ascii="맑은 고딕" w:eastAsia="맑은 고딕" w:hAnsi="맑은 고딕"/>
          <w:lang w:val="ko-KR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 xml:space="preserve">해당 플러그인을 </w:t>
      </w:r>
      <w:proofErr w:type="gramStart"/>
      <w:r w:rsidR="00D96F9C">
        <w:rPr>
          <w:rFonts w:ascii="맑은 고딕" w:eastAsia="맑은 고딕" w:hAnsi="맑은 고딕"/>
          <w:lang w:val="ko-KR"/>
        </w:rPr>
        <w:t xml:space="preserve">jeditor.js  </w:t>
      </w:r>
      <w:r w:rsidR="00D96F9C">
        <w:rPr>
          <w:rFonts w:ascii="맑은 고딕" w:eastAsia="맑은 고딕" w:hAnsi="맑은 고딕" w:hint="eastAsia"/>
          <w:lang w:val="ko-KR"/>
        </w:rPr>
        <w:t>에서</w:t>
      </w:r>
      <w:proofErr w:type="gramEnd"/>
      <w:r w:rsidR="00D96F9C">
        <w:rPr>
          <w:rFonts w:ascii="맑은 고딕" w:eastAsia="맑은 고딕" w:hAnsi="맑은 고딕" w:hint="eastAsia"/>
          <w:lang w:val="ko-KR"/>
        </w:rPr>
        <w:t xml:space="preserve"> 선택하여 사용 가능하며,</w:t>
      </w:r>
      <w:r w:rsidR="00D96F9C">
        <w:rPr>
          <w:rFonts w:ascii="맑은 고딕" w:eastAsia="맑은 고딕" w:hAnsi="맑은 고딕"/>
          <w:lang w:val="ko-KR"/>
        </w:rPr>
        <w:t xml:space="preserve"> </w:t>
      </w:r>
      <w:r w:rsidR="00D96F9C">
        <w:rPr>
          <w:rFonts w:ascii="맑은 고딕" w:eastAsia="맑은 고딕" w:hAnsi="맑은 고딕" w:hint="eastAsia"/>
          <w:lang w:val="ko-KR"/>
        </w:rPr>
        <w:t>게시판 소스를 참고하여 사용하도록 한다.</w:t>
      </w:r>
    </w:p>
    <w:p w:rsidR="00D96F9C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SC: </w:t>
      </w: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 xml:space="preserve">ceditor </w:t>
      </w:r>
      <w:r>
        <w:rPr>
          <w:rFonts w:ascii="맑은 고딕" w:eastAsia="맑은 고딕" w:hAnsi="맑은 고딕" w:hint="eastAsia"/>
        </w:rPr>
        <w:t xml:space="preserve">jQuery Plugin 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src/main/webapp/resources/jquery/sceditor-</w:t>
      </w:r>
      <w:r w:rsidRPr="004142CE">
        <w:rPr>
          <w:rFonts w:ascii="맑은 고딕" w:eastAsia="맑은 고딕" w:hAnsi="맑은 고딕"/>
        </w:rPr>
        <w:t>1.4.5</w:t>
      </w:r>
    </w:p>
    <w:p w:rsidR="00D96F9C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DM: 다음에디터 </w:t>
      </w:r>
      <w:r>
        <w:rPr>
          <w:rFonts w:ascii="맑은 고딕" w:eastAsia="맑은 고딕" w:hAnsi="맑은 고딕"/>
        </w:rPr>
        <w:t xml:space="preserve">Plugin: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>
        <w:rPr>
          <w:rFonts w:ascii="맑은 고딕" w:eastAsia="맑은 고딕" w:hAnsi="맑은 고딕"/>
        </w:rPr>
        <w:t>daumeditor-7.5.9</w:t>
      </w:r>
    </w:p>
    <w:p w:rsidR="00D96F9C" w:rsidRPr="004142CE" w:rsidRDefault="00D96F9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CK: </w:t>
      </w:r>
      <w:r>
        <w:rPr>
          <w:rFonts w:ascii="맑은 고딕" w:eastAsia="맑은 고딕" w:hAnsi="맑은 고딕" w:hint="eastAsia"/>
        </w:rPr>
        <w:t xml:space="preserve">CKEditor jQuery Plugin: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>
        <w:rPr>
          <w:rFonts w:ascii="맑은 고딕" w:eastAsia="맑은 고딕" w:hAnsi="맑은 고딕"/>
        </w:rPr>
        <w:t>ckeditor-4.4.7</w:t>
      </w:r>
    </w:p>
    <w:p w:rsidR="00D96F9C" w:rsidRDefault="00D96F9C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jeditor.</w:t>
      </w:r>
      <w:r>
        <w:rPr>
          <w:rFonts w:ascii="맑은 고딕" w:eastAsia="맑은 고딕" w:hAnsi="맑은 고딕"/>
        </w:rPr>
        <w:t xml:space="preserve">js </w:t>
      </w:r>
      <w:r>
        <w:rPr>
          <w:rFonts w:ascii="맑은 고딕" w:eastAsia="맑은 고딕" w:hAnsi="맑은 고딕" w:hint="eastAsia"/>
        </w:rPr>
        <w:t xml:space="preserve">스크립트 내의 </w:t>
      </w:r>
      <w:r>
        <w:rPr>
          <w:rFonts w:ascii="Consolas" w:hAnsi="Consolas" w:cs="Consolas"/>
          <w:color w:val="E0E2E4"/>
          <w:szCs w:val="18"/>
          <w:highlight w:val="black"/>
        </w:rPr>
        <w:t>jeditor_consts</w:t>
      </w:r>
      <w:r>
        <w:rPr>
          <w:rFonts w:ascii="Consolas" w:hAnsi="Consolas" w:cs="Consolas"/>
          <w:color w:val="E0E2E4"/>
          <w:szCs w:val="18"/>
        </w:rPr>
        <w:t xml:space="preserve"> </w:t>
      </w:r>
      <w:r>
        <w:rPr>
          <w:rFonts w:ascii="맑은 고딕" w:eastAsia="맑은 고딕" w:hAnsi="맑은 고딕" w:hint="eastAsia"/>
        </w:rPr>
        <w:t xml:space="preserve">변수값을 위의 </w:t>
      </w:r>
      <w:r>
        <w:rPr>
          <w:rFonts w:ascii="맑은 고딕" w:eastAsia="맑은 고딕" w:hAnsi="맑은 고딕"/>
        </w:rPr>
        <w:t>3</w:t>
      </w:r>
      <w:r>
        <w:rPr>
          <w:rFonts w:ascii="맑은 고딕" w:eastAsia="맑은 고딕" w:hAnsi="맑은 고딕" w:hint="eastAsia"/>
        </w:rPr>
        <w:t>가지 중 하나의 약어로 설정하면 해당 플러그인이 에디터로 적용된다.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단,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현재의 웹에디터는 </w:t>
      </w:r>
      <w:r>
        <w:rPr>
          <w:rFonts w:ascii="맑은 고딕" w:eastAsia="맑은 고딕" w:hAnsi="맑은 고딕"/>
        </w:rPr>
        <w:t xml:space="preserve">IE8 </w:t>
      </w:r>
      <w:r>
        <w:rPr>
          <w:rFonts w:ascii="맑은 고딕" w:eastAsia="맑은 고딕" w:hAnsi="맑은 고딕" w:hint="eastAsia"/>
        </w:rPr>
        <w:t>이하로는 실행이 불가하다.</w:t>
      </w:r>
      <w:r w:rsidRPr="00D96F9C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자세한 </w:t>
      </w:r>
      <w:r w:rsidRPr="004142CE">
        <w:rPr>
          <w:rFonts w:ascii="맑은 고딕" w:eastAsia="맑은 고딕" w:hAnsi="맑은 고딕"/>
        </w:rPr>
        <w:t xml:space="preserve">API </w:t>
      </w:r>
      <w:r w:rsidRPr="004142CE">
        <w:rPr>
          <w:rFonts w:ascii="맑은 고딕" w:eastAsia="맑은 고딕" w:hAnsi="맑은 고딕" w:hint="eastAsia"/>
        </w:rPr>
        <w:t>는 해당 Plugin 사이트에서 확인하도록 한다.</w:t>
      </w:r>
    </w:p>
    <w:p w:rsidR="00196548" w:rsidRPr="004142CE" w:rsidRDefault="0023780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다음은 개발시 웹에디터 기능이 필요한 경우의 절차이다.</w:t>
      </w:r>
    </w:p>
    <w:p w:rsidR="00237801" w:rsidRPr="004142CE" w:rsidRDefault="00237801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</w:t>
      </w:r>
      <w:r w:rsidRPr="004142CE">
        <w:rPr>
          <w:rFonts w:ascii="맑은 고딕" w:eastAsia="맑은 고딕" w:hAnsi="맑은 고딕"/>
        </w:rPr>
        <w:t xml:space="preserve">textarea </w:t>
      </w:r>
      <w:r w:rsidRPr="004142CE">
        <w:rPr>
          <w:rFonts w:ascii="맑은 고딕" w:eastAsia="맑은 고딕" w:hAnsi="맑은 고딕" w:hint="eastAsia"/>
        </w:rPr>
        <w:t xml:space="preserve">태그에 다음과 같이 </w:t>
      </w:r>
      <w:r w:rsidRPr="004142CE">
        <w:rPr>
          <w:rFonts w:ascii="맑은 고딕" w:eastAsia="맑은 고딕" w:hAnsi="맑은 고딕"/>
        </w:rPr>
        <w:t xml:space="preserve">class </w:t>
      </w:r>
      <w:r w:rsidRPr="004142CE">
        <w:rPr>
          <w:rFonts w:ascii="맑은 고딕" w:eastAsia="맑은 고딕" w:hAnsi="맑은 고딕" w:hint="eastAsia"/>
        </w:rPr>
        <w:t>를 설정한다.</w:t>
      </w:r>
    </w:p>
    <w:p w:rsidR="00237801" w:rsidRPr="004142CE" w:rsidRDefault="00237801" w:rsidP="0023780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textarea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"bordText"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"r_bordText"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sceditor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 wui-editor"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textarea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237801" w:rsidRPr="004142CE" w:rsidRDefault="00237801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스크립트에 다음의 코드를 추가한다.</w:t>
      </w:r>
    </w:p>
    <w:p w:rsidR="00237801" w:rsidRPr="004142CE" w:rsidRDefault="00237801" w:rsidP="0023780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using(</w:t>
      </w:r>
      <w:proofErr w:type="gramEnd"/>
      <w:r w:rsidR="00D96F9C" w:rsidRPr="00D96F9C">
        <w:rPr>
          <w:rFonts w:ascii="맑은 고딕" w:eastAsia="맑은 고딕" w:hAnsi="맑은 고딕" w:cs="Consolas"/>
          <w:color w:val="2A00FF"/>
          <w:szCs w:val="18"/>
        </w:rPr>
        <w:t>"../../js/module/jeditor.js"</w:t>
      </w:r>
      <w:r w:rsidR="00D96F9C">
        <w:rPr>
          <w:rFonts w:ascii="맑은 고딕" w:eastAsia="맑은 고딕" w:hAnsi="맑은 고딕" w:cs="Consolas"/>
          <w:color w:val="2A00FF"/>
          <w:szCs w:val="18"/>
        </w:rPr>
        <w:t>)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237801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초기화 함수에 다음과 같이 </w:t>
      </w:r>
      <w:r w:rsidRPr="004142CE">
        <w:rPr>
          <w:rFonts w:ascii="맑은 고딕" w:eastAsia="맑은 고딕" w:hAnsi="맑은 고딕"/>
        </w:rPr>
        <w:t xml:space="preserve">Editor </w:t>
      </w:r>
      <w:r w:rsidRPr="004142CE">
        <w:rPr>
          <w:rFonts w:ascii="맑은 고딕" w:eastAsia="맑은 고딕" w:hAnsi="맑은 고딕" w:hint="eastAsia"/>
        </w:rPr>
        <w:t>객체를 생성한다.</w:t>
      </w:r>
    </w:p>
    <w:p w:rsidR="00D96F9C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2A00FF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editorObj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= new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jeditor({</w:t>
      </w:r>
    </w:p>
    <w:p w:rsidR="00D96F9C" w:rsidRPr="00D96F9C" w:rsidRDefault="00D96F9C" w:rsidP="00D96F9C">
      <w:pPr>
        <w:pStyle w:val="af2"/>
        <w:spacing w:after="0"/>
        <w:ind w:left="7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editorLayer: "editor-area"</w:t>
      </w:r>
      <w:r>
        <w:rPr>
          <w:rFonts w:ascii="맑은 고딕" w:eastAsia="맑은 고딕" w:hAnsi="맑은 고딕" w:cs="Consolas"/>
          <w:color w:val="2A00FF"/>
          <w:szCs w:val="18"/>
        </w:rPr>
        <w:t>,</w:t>
      </w:r>
      <w:r w:rsidRPr="00D96F9C">
        <w:rPr>
          <w:rFonts w:ascii="맑은 고딕" w:eastAsia="맑은 고딕" w:hAnsi="맑은 고딕" w:cs="Consolas" w:hint="eastAsia"/>
          <w:color w:val="2A00FF"/>
          <w:szCs w:val="18"/>
        </w:rPr>
        <w:t xml:space="preserve"> =&gt; 웹에디터 레이어 ID</w:t>
      </w:r>
    </w:p>
    <w:p w:rsidR="00D96F9C" w:rsidRPr="00D96F9C" w:rsidRDefault="00D96F9C" w:rsidP="00D96F9C">
      <w:pPr>
        <w:pStyle w:val="af2"/>
        <w:spacing w:after="0"/>
        <w:ind w:left="7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editorBox:   "r_bordText"</w:t>
      </w:r>
      <w:r>
        <w:rPr>
          <w:rFonts w:ascii="맑은 고딕" w:eastAsia="맑은 고딕" w:hAnsi="맑은 고딕" w:cs="Consolas"/>
          <w:color w:val="2A00FF"/>
          <w:szCs w:val="18"/>
        </w:rPr>
        <w:t>,</w:t>
      </w:r>
      <w:r w:rsidRPr="00D96F9C">
        <w:rPr>
          <w:rFonts w:ascii="맑은 고딕" w:eastAsia="맑은 고딕" w:hAnsi="맑은 고딕" w:cs="Consolas" w:hint="eastAsia"/>
          <w:color w:val="2A00FF"/>
          <w:szCs w:val="18"/>
        </w:rPr>
        <w:t xml:space="preserve">  =&gt; 웹에디터 텍스트박스 ID</w:t>
      </w:r>
    </w:p>
    <w:p w:rsidR="00D96F9C" w:rsidRDefault="00D96F9C" w:rsidP="00D96F9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2A00FF"/>
          <w:szCs w:val="18"/>
        </w:rPr>
      </w:pPr>
      <w:r w:rsidRPr="00D96F9C">
        <w:rPr>
          <w:rFonts w:ascii="맑은 고딕" w:eastAsia="맑은 고딕" w:hAnsi="맑은 고딕" w:cs="Consolas" w:hint="eastAsia"/>
          <w:color w:val="2A00FF"/>
          <w:szCs w:val="18"/>
        </w:rPr>
        <w:tab/>
        <w:t>editorForm:  "regist-form" =&gt; 웹에디터 폼 ID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});</w:t>
      </w:r>
    </w:p>
    <w:p w:rsidR="00B9256C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스크립트에서 저장 시 해당 값을 가져오기 위해서 다음과 같이 사용한다.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textData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=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editorObj.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get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();</w:t>
      </w:r>
    </w:p>
    <w:p w:rsidR="00B9256C" w:rsidRPr="004142CE" w:rsidRDefault="00B9256C" w:rsidP="00263435">
      <w:pPr>
        <w:pStyle w:val="af2"/>
        <w:numPr>
          <w:ilvl w:val="0"/>
          <w:numId w:val="1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수정 시 해당 값을 </w:t>
      </w:r>
      <w:r w:rsidRPr="004142CE">
        <w:rPr>
          <w:rFonts w:ascii="맑은 고딕" w:eastAsia="맑은 고딕" w:hAnsi="맑은 고딕"/>
        </w:rPr>
        <w:t xml:space="preserve">textarea </w:t>
      </w:r>
      <w:r w:rsidRPr="004142CE">
        <w:rPr>
          <w:rFonts w:ascii="맑은 고딕" w:eastAsia="맑은 고딕" w:hAnsi="맑은 고딕" w:hint="eastAsia"/>
        </w:rPr>
        <w:t>에 바인딩하기 위해서 다음과 같이 사용한다.</w:t>
      </w:r>
    </w:p>
    <w:p w:rsidR="00B9256C" w:rsidRPr="004142CE" w:rsidRDefault="00B9256C" w:rsidP="00B9256C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editorObj.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set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 textData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6825" w:rsidRPr="004142CE" w:rsidRDefault="008E6825" w:rsidP="008E6825">
      <w:pPr>
        <w:spacing w:after="0"/>
        <w:rPr>
          <w:rFonts w:ascii="맑은 고딕" w:eastAsia="맑은 고딕" w:hAnsi="맑은 고딕"/>
        </w:rPr>
      </w:pPr>
    </w:p>
    <w:p w:rsidR="007D1044" w:rsidRPr="004142CE" w:rsidRDefault="007D104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18" w:name="_Toc470509910"/>
      <w:r w:rsidRPr="004142CE">
        <w:rPr>
          <w:rFonts w:ascii="맑은 고딕" w:eastAsia="맑은 고딕" w:hAnsi="맑은 고딕"/>
        </w:rPr>
        <w:t xml:space="preserve">첨부파일 Control </w:t>
      </w:r>
      <w:r w:rsidRPr="004142CE">
        <w:rPr>
          <w:rFonts w:ascii="맑은 고딕" w:eastAsia="맑은 고딕" w:hAnsi="맑은 고딕" w:hint="eastAsia"/>
        </w:rPr>
        <w:t>기능</w:t>
      </w:r>
      <w:bookmarkEnd w:id="18"/>
    </w:p>
    <w:p w:rsidR="008E7231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시스템의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첨부파일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처리는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Upload File jQuery Plugin </w:t>
      </w:r>
      <w:r w:rsidRPr="004142CE">
        <w:rPr>
          <w:rFonts w:ascii="맑은 고딕" w:eastAsia="맑은 고딕" w:hAnsi="맑은 고딕" w:hint="eastAsia"/>
          <w:lang w:val="ko-KR"/>
        </w:rPr>
        <w:t>을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사용하고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있으며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/</w:t>
      </w:r>
      <w:r w:rsidRPr="004142CE">
        <w:rPr>
          <w:rFonts w:ascii="맑은 고딕" w:eastAsia="맑은 고딕" w:hAnsi="맑은 고딕" w:hint="eastAsia"/>
        </w:rPr>
        <w:t>src/main/webapp/resources/jquery/</w:t>
      </w:r>
      <w:r w:rsidRPr="004142CE">
        <w:rPr>
          <w:rFonts w:ascii="맑은 고딕" w:eastAsia="맑은 고딕" w:hAnsi="맑은 고딕"/>
        </w:rPr>
        <w:t xml:space="preserve">uploader-3.1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INCLUDE</w:t>
      </w:r>
      <w:r w:rsidRPr="004142CE">
        <w:rPr>
          <w:rFonts w:ascii="맑은 고딕" w:eastAsia="맑은 고딕" w:hAnsi="맑은 고딕" w:hint="eastAsia"/>
          <w:lang w:val="ko-KR"/>
        </w:rPr>
        <w:t>하고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다중파일 업로드 시에 사용되는Plugin 으로, 단순히 단일 파일 하나를 업로드 하기 위해선 별도의 </w:t>
      </w:r>
      <w:r w:rsidRPr="004142CE">
        <w:rPr>
          <w:rFonts w:ascii="맑은 고딕" w:eastAsia="맑은 고딕" w:hAnsi="맑은 고딕"/>
        </w:rPr>
        <w:t xml:space="preserve">Plugin </w:t>
      </w:r>
      <w:r w:rsidRPr="004142CE">
        <w:rPr>
          <w:rFonts w:ascii="맑은 고딕" w:eastAsia="맑은 고딕" w:hAnsi="맑은 고딕" w:hint="eastAsia"/>
        </w:rPr>
        <w:t>없이 사용하도록 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현재 다중파일 업로드는 게시판 영역에 구현되어 있으며,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단일 파일 업로드는 코드엑셀로더를 참고하도록 한다.</w:t>
      </w:r>
    </w:p>
    <w:p w:rsidR="008E7231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다중파일 업로드 기능 추가 방법</w:t>
      </w:r>
      <w:r w:rsidRPr="004142CE">
        <w:rPr>
          <w:rFonts w:ascii="맑은 고딕" w:eastAsia="맑은 고딕" w:hAnsi="맑은 고딕"/>
          <w:b/>
        </w:rPr>
        <w:t xml:space="preserve"> </w:t>
      </w:r>
      <w:r w:rsidR="00A0677A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5943600" cy="1162050"/>
            <wp:effectExtent l="19050" t="19050" r="19050" b="19050"/>
            <wp:docPr id="54" name="그림 54" descr="C:\Users\carmine\Desktop\가이드문서작업\첨부파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armine\Desktop\가이드문서작업\첨부파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3"/>
                      </a:solidFill>
                    </a:ln>
                  </pic:spPr>
                </pic:pic>
              </a:graphicData>
            </a:graphic>
          </wp:inline>
        </w:drawing>
      </w:r>
    </w:p>
    <w:p w:rsidR="00910F4F" w:rsidRPr="004142CE" w:rsidRDefault="00910F4F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F</w:t>
      </w:r>
      <w:r w:rsidRPr="004142CE">
        <w:rPr>
          <w:rFonts w:ascii="맑은 고딕" w:eastAsia="맑은 고딕" w:hAnsi="맑은 고딕"/>
        </w:rPr>
        <w:t xml:space="preserve">ileDirectory </w:t>
      </w:r>
      <w:r w:rsidRPr="004142CE">
        <w:rPr>
          <w:rFonts w:ascii="맑은 고딕" w:eastAsia="맑은 고딕" w:hAnsi="맑은 고딕" w:hint="eastAsia"/>
        </w:rPr>
        <w:t>클래스에 추가할 문서그룹에 해당되는 경로정보를 하나 추가한다.</w:t>
      </w:r>
    </w:p>
    <w:p w:rsidR="00910F4F" w:rsidRPr="004142CE" w:rsidRDefault="00910F4F" w:rsidP="00910F4F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b/>
          <w:bCs/>
          <w:i/>
          <w:iCs/>
          <w:color w:val="0000C0"/>
          <w:szCs w:val="18"/>
        </w:rPr>
        <w:t>BOARD_EMAIL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"/board07"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"B07"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"전자메일"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</w:t>
      </w:r>
    </w:p>
    <w:p w:rsidR="00910F4F" w:rsidRPr="004142CE" w:rsidRDefault="00910F4F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Service </w:t>
      </w:r>
      <w:r w:rsidRPr="004142CE">
        <w:rPr>
          <w:rFonts w:ascii="맑은 고딕" w:eastAsia="맑은 고딕" w:hAnsi="맑은 고딕" w:hint="eastAsia"/>
        </w:rPr>
        <w:t>클래스에 저장 시 첨부파일 정보가 저장될 수 있도록 다음과 같은 코드를 추가한다.</w:t>
      </w:r>
      <w:r w:rsidR="00002DFD" w:rsidRPr="004142CE">
        <w:rPr>
          <w:rFonts w:ascii="맑은 고딕" w:eastAsia="맑은 고딕" w:hAnsi="맑은 고딕"/>
        </w:rPr>
        <w:t xml:space="preserve"> params </w:t>
      </w:r>
      <w:r w:rsidR="00002DFD" w:rsidRPr="004142CE">
        <w:rPr>
          <w:rFonts w:ascii="맑은 고딕" w:eastAsia="맑은 고딕" w:hAnsi="맑은 고딕" w:hint="eastAsia"/>
        </w:rPr>
        <w:t xml:space="preserve">에는 반드시 </w:t>
      </w:r>
      <w:r w:rsidR="00002DFD" w:rsidRPr="004142CE">
        <w:rPr>
          <w:rFonts w:ascii="맑은 고딕" w:eastAsia="맑은 고딕" w:hAnsi="맑은 고딕"/>
        </w:rPr>
        <w:t>“</w:t>
      </w:r>
      <w:r w:rsidR="00002DFD" w:rsidRPr="004142CE">
        <w:rPr>
          <w:rFonts w:ascii="맑은 고딕" w:eastAsia="맑은 고딕" w:hAnsi="맑은 고딕" w:hint="eastAsia"/>
        </w:rPr>
        <w:t>atchGrup</w:t>
      </w:r>
      <w:r w:rsidR="00002DFD" w:rsidRPr="004142CE">
        <w:rPr>
          <w:rFonts w:ascii="맑은 고딕" w:eastAsia="맑은 고딕" w:hAnsi="맑은 고딕"/>
        </w:rPr>
        <w:t xml:space="preserve">” </w:t>
      </w:r>
      <w:r w:rsidR="00002DFD" w:rsidRPr="004142CE">
        <w:rPr>
          <w:rFonts w:ascii="맑은 고딕" w:eastAsia="맑은 고딕" w:hAnsi="맑은 고딕" w:hint="eastAsia"/>
        </w:rPr>
        <w:t xml:space="preserve">와 </w:t>
      </w:r>
      <w:r w:rsidR="00002DFD" w:rsidRPr="004142CE">
        <w:rPr>
          <w:rFonts w:ascii="맑은 고딕" w:eastAsia="맑은 고딕" w:hAnsi="맑은 고딕"/>
        </w:rPr>
        <w:t xml:space="preserve">“atchNo” </w:t>
      </w:r>
      <w:r w:rsidR="00002DFD" w:rsidRPr="004142CE">
        <w:rPr>
          <w:rFonts w:ascii="맑은 고딕" w:eastAsia="맑은 고딕" w:hAnsi="맑은 고딕" w:hint="eastAsia"/>
        </w:rPr>
        <w:t>가 존재해야 한다.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C0"/>
          <w:szCs w:val="18"/>
        </w:rPr>
        <w:t>fileService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lightGray"/>
        </w:rPr>
        <w:t>saveFile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params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업로드 컨트롤 표시영역에 </w:t>
      </w:r>
      <w:r w:rsidRPr="004142CE">
        <w:rPr>
          <w:rFonts w:ascii="맑은 고딕" w:eastAsia="맑은 고딕" w:hAnsi="맑은 고딕"/>
        </w:rPr>
        <w:t xml:space="preserve">DIV </w:t>
      </w:r>
      <w:r w:rsidRPr="004142CE">
        <w:rPr>
          <w:rFonts w:ascii="맑은 고딕" w:eastAsia="맑은 고딕" w:hAnsi="맑은 고딕" w:hint="eastAsia"/>
        </w:rPr>
        <w:t xml:space="preserve">태그를 설정하며 </w:t>
      </w:r>
      <w:r w:rsidRPr="004142CE">
        <w:rPr>
          <w:rFonts w:ascii="맑은 고딕" w:eastAsia="맑은 고딕" w:hAnsi="맑은 고딕"/>
        </w:rPr>
        <w:t>id</w:t>
      </w:r>
      <w:r w:rsidRPr="004142CE">
        <w:rPr>
          <w:rFonts w:ascii="맑은 고딕" w:eastAsia="맑은 고딕" w:hAnsi="맑은 고딕" w:hint="eastAsia"/>
        </w:rPr>
        <w:t>는 원하는 대로 설정한다.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910F4F" w:rsidRPr="004142CE" w:rsidRDefault="00002DFD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${model.atchGrup}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"r_atchNo"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${model.atchNo}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스크립트에 다음의 코드를 추가한다.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using(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'../jquery.upload.js'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업무 스크립트에서 초기화 함수에 다음과 같이 </w:t>
      </w:r>
      <w:r w:rsidR="00910F4F" w:rsidRPr="004142CE">
        <w:rPr>
          <w:rFonts w:ascii="맑은 고딕" w:eastAsia="맑은 고딕" w:hAnsi="맑은 고딕" w:hint="eastAsia"/>
        </w:rPr>
        <w:t>upload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객체를 생성한다.</w:t>
      </w:r>
      <w:r w:rsidR="00910F4F" w:rsidRPr="004142CE">
        <w:rPr>
          <w:rFonts w:ascii="맑은 고딕" w:eastAsia="맑은 고딕" w:hAnsi="맑은 고딕"/>
        </w:rPr>
        <w:t xml:space="preserve"> </w:t>
      </w:r>
      <w:r w:rsidR="00910F4F" w:rsidRPr="004142CE">
        <w:rPr>
          <w:rFonts w:ascii="맑은 고딕" w:eastAsia="맑은 고딕" w:hAnsi="맑은 고딕" w:hint="eastAsia"/>
        </w:rPr>
        <w:t>객체 생성시 업로드인지 상세인지를 구분하도록 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0000"/>
          <w:szCs w:val="18"/>
        </w:rPr>
        <w:t>uploadObj = jupload.init({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mode: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"regist"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     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 xml:space="preserve">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//업로드: "</w:t>
      </w:r>
      <w:r w:rsidRPr="004142CE">
        <w:rPr>
          <w:rFonts w:ascii="맑은 고딕" w:eastAsia="맑은 고딕" w:hAnsi="맑은 고딕" w:cs="Consolas"/>
          <w:color w:val="3F7F5F"/>
          <w:szCs w:val="18"/>
          <w:u w:val="single"/>
        </w:rPr>
        <w:t>regist</w:t>
      </w:r>
      <w:r w:rsidRPr="004142CE">
        <w:rPr>
          <w:rFonts w:ascii="맑은 고딕" w:eastAsia="맑은 고딕" w:hAnsi="맑은 고딕" w:cs="Consolas"/>
          <w:color w:val="3F7F5F"/>
          <w:szCs w:val="18"/>
        </w:rPr>
        <w:t>", 검색: "select"</w:t>
      </w:r>
      <w:r w:rsidRPr="004142CE">
        <w:rPr>
          <w:rFonts w:ascii="맑은 고딕" w:eastAsia="맑은 고딕" w:hAnsi="맑은 고딕" w:cs="Consolas"/>
          <w:color w:val="3F7F5F"/>
          <w:szCs w:val="18"/>
        </w:rPr>
        <w:tab/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layoutKey: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//파일업로드영역 ID (필수)</w:t>
      </w:r>
      <w:r w:rsidRPr="004142CE">
        <w:rPr>
          <w:rFonts w:ascii="맑은 고딕" w:eastAsia="맑은 고딕" w:hAnsi="맑은 고딕" w:cs="Consolas"/>
          <w:color w:val="3F7F5F"/>
          <w:szCs w:val="18"/>
        </w:rPr>
        <w:tab/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fileName: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   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//파일박스 NAME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gridKey: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"uploaded-files"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//파일그리드 ID (필수)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loaderKey: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"uploadfile"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 xml:space="preserve">//파일업로드박스 ID </w:t>
      </w:r>
    </w:p>
    <w:p w:rsidR="008E7231" w:rsidRPr="004142CE" w:rsidRDefault="008E7231" w:rsidP="008E7231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loaderText: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"Add Files"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//파일업로드버튼 명칭</w:t>
      </w:r>
    </w:p>
    <w:p w:rsidR="008E7231" w:rsidRPr="004142CE" w:rsidRDefault="008E7231" w:rsidP="008E7231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}, {</w:t>
      </w:r>
    </w:p>
    <w:p w:rsidR="00910F4F" w:rsidRPr="004142CE" w:rsidRDefault="00910F4F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lastRenderedPageBreak/>
        <w:tab/>
        <w:t>atchGrup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: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$</w:t>
      </w:r>
      <w:proofErr w:type="gramEnd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(</w:t>
      </w:r>
      <w:r w:rsidR="00002DFD"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"#r_atchGrup"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).val()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</w:t>
      </w:r>
      <w:r w:rsidR="00002DFD" w:rsidRPr="004142CE">
        <w:rPr>
          <w:rFonts w:ascii="맑은 고딕" w:eastAsia="맑은 고딕" w:hAnsi="맑은 고딕" w:cs="Consolas"/>
          <w:color w:val="3F7F5F"/>
          <w:szCs w:val="18"/>
        </w:rPr>
        <w:t>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첨부파일 문서유형</w:t>
      </w:r>
    </w:p>
    <w:p w:rsidR="00910F4F" w:rsidRPr="004142CE" w:rsidRDefault="00910F4F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atchNo: 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 xml:space="preserve"> $(</w:t>
      </w:r>
      <w:r w:rsidR="00002DFD"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"#r_atchNo"</w:t>
      </w:r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)</w:t>
      </w:r>
      <w:proofErr w:type="gramStart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.val</w:t>
      </w:r>
      <w:proofErr w:type="gramEnd"/>
      <w:r w:rsidR="00002DFD" w:rsidRPr="004142CE">
        <w:rPr>
          <w:rFonts w:ascii="맑은 고딕" w:eastAsia="맑은 고딕" w:hAnsi="맑은 고딕" w:cs="Consolas"/>
          <w:color w:val="000000"/>
          <w:szCs w:val="18"/>
        </w:rPr>
        <w:t>()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첨부파일 문서번호</w:t>
      </w:r>
    </w:p>
    <w:p w:rsidR="008E7231" w:rsidRPr="004142CE" w:rsidRDefault="008E7231" w:rsidP="00910F4F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>});</w:t>
      </w:r>
    </w:p>
    <w:p w:rsidR="008E7231" w:rsidRPr="004142CE" w:rsidRDefault="008E7231" w:rsidP="00263435">
      <w:pPr>
        <w:pStyle w:val="af2"/>
        <w:numPr>
          <w:ilvl w:val="0"/>
          <w:numId w:val="1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업무 스크립트에서 저장 시 해당 값을 가져오기 위해서 다음과 같이 사용한다.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var</w:t>
      </w:r>
      <w:proofErr w:type="gramEnd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>files</w:t>
      </w:r>
      <w:r w:rsidRPr="004142CE">
        <w:rPr>
          <w:rFonts w:ascii="맑은 고딕" w:eastAsia="맑은 고딕" w:hAnsi="맑은 고딕" w:cs="Consolas" w:hint="eastAsia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 xml:space="preserve">= </w:t>
      </w:r>
      <w:r w:rsidR="00910F4F" w:rsidRPr="004142CE">
        <w:rPr>
          <w:rFonts w:ascii="맑은 고딕" w:eastAsia="맑은 고딕" w:hAnsi="맑은 고딕" w:cs="Consolas"/>
          <w:color w:val="000000"/>
          <w:szCs w:val="18"/>
        </w:rPr>
        <w:t>uploadObj.upload.getFiles();</w:t>
      </w:r>
    </w:p>
    <w:p w:rsidR="008E7231" w:rsidRPr="004142CE" w:rsidRDefault="008E7231" w:rsidP="008E7231">
      <w:pPr>
        <w:pStyle w:val="af2"/>
        <w:spacing w:after="0"/>
        <w:ind w:leftChars="0" w:left="1120"/>
        <w:rPr>
          <w:rFonts w:ascii="맑은 고딕" w:eastAsia="맑은 고딕" w:hAnsi="맑은 고딕"/>
        </w:rPr>
      </w:pPr>
    </w:p>
    <w:p w:rsidR="00002DFD" w:rsidRPr="004142CE" w:rsidRDefault="008E723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단일파일 업로드 기능 추가 방법</w:t>
      </w:r>
      <w:r w:rsidR="00910F4F" w:rsidRPr="004142CE">
        <w:rPr>
          <w:rFonts w:ascii="맑은 고딕" w:eastAsia="맑은 고딕" w:hAnsi="맑은 고딕"/>
          <w:b/>
        </w:rPr>
        <w:t xml:space="preserve"> 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F</w:t>
      </w:r>
      <w:r w:rsidRPr="004142CE">
        <w:rPr>
          <w:rFonts w:ascii="맑은 고딕" w:eastAsia="맑은 고딕" w:hAnsi="맑은 고딕"/>
        </w:rPr>
        <w:t xml:space="preserve">ileDirectory </w:t>
      </w:r>
      <w:r w:rsidRPr="004142CE">
        <w:rPr>
          <w:rFonts w:ascii="맑은 고딕" w:eastAsia="맑은 고딕" w:hAnsi="맑은 고딕" w:hint="eastAsia"/>
        </w:rPr>
        <w:t>클래스에 추가할 문서그룹에 해당되는 경로정보를 하나 추가한다.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b/>
          <w:bCs/>
          <w:i/>
          <w:iCs/>
          <w:color w:val="0000C0"/>
          <w:szCs w:val="18"/>
        </w:rPr>
        <w:t>BOARD_EMAIL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 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"/board07"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"B07"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,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"전자메일"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</w:t>
      </w:r>
    </w:p>
    <w:p w:rsidR="008E6825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Controller 클래스에서 업로드 실행 메서드에 다음과 같이 코드를 입력한다.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MultipartFile </w:t>
      </w:r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= </w:t>
      </w:r>
      <w:proofErr w:type="gramStart"/>
      <w:r w:rsidRPr="004142CE">
        <w:rPr>
          <w:rFonts w:ascii="맑은 고딕" w:eastAsia="맑은 고딕" w:hAnsi="맑은 고딕" w:cs="Consolas"/>
          <w:color w:val="6A3E3E"/>
          <w:szCs w:val="18"/>
        </w:rPr>
        <w:t>request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.getFile(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atch</w:t>
      </w:r>
      <w:r w:rsidRPr="004142CE">
        <w:rPr>
          <w:rFonts w:ascii="맑은 고딕" w:eastAsia="맑은 고딕" w:hAnsi="맑은 고딕" w:cs="Consolas"/>
          <w:color w:val="2A00FF"/>
          <w:szCs w:val="18"/>
        </w:rPr>
        <w:t>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0000"/>
          <w:szCs w:val="18"/>
        </w:rPr>
      </w:pP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if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!=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null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&amp;&amp; </w:t>
      </w:r>
      <w:r w:rsidRPr="004142CE">
        <w:rPr>
          <w:rFonts w:ascii="맑은 고딕" w:eastAsia="맑은 고딕" w:hAnsi="맑은 고딕" w:cs="Consolas"/>
          <w:color w:val="6A3E3E"/>
          <w:szCs w:val="18"/>
        </w:rPr>
        <w:t>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.isEmpty() ==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false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 {</w:t>
      </w:r>
    </w:p>
    <w:p w:rsidR="008E6825" w:rsidRPr="004142CE" w:rsidRDefault="008E6825" w:rsidP="008E6825">
      <w:pPr>
        <w:pStyle w:val="af2"/>
        <w:spacing w:after="0"/>
        <w:ind w:leftChars="0" w:left="1120" w:firstLineChars="200" w:firstLine="360"/>
        <w:rPr>
          <w:rFonts w:ascii="맑은 고딕" w:eastAsia="맑은 고딕" w:hAnsi="맑은 고딕" w:cs="Consolas"/>
          <w:color w:val="3F7F5F"/>
          <w:szCs w:val="18"/>
        </w:rPr>
      </w:pP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Pr="004142CE">
        <w:rPr>
          <w:rFonts w:ascii="맑은 고딕" w:eastAsia="맑은 고딕" w:hAnsi="맑은 고딕" w:cs="Consolas" w:hint="eastAsia"/>
          <w:color w:val="3F7F5F"/>
          <w:szCs w:val="18"/>
        </w:rPr>
        <w:t>필요한 파일정보 처리</w:t>
      </w:r>
    </w:p>
    <w:p w:rsidR="008E6825" w:rsidRPr="004142CE" w:rsidRDefault="008E6825" w:rsidP="008E6825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}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Service </w:t>
      </w:r>
      <w:r w:rsidRPr="004142CE">
        <w:rPr>
          <w:rFonts w:ascii="맑은 고딕" w:eastAsia="맑은 고딕" w:hAnsi="맑은 고딕" w:hint="eastAsia"/>
        </w:rPr>
        <w:t>클래스에 저장 시 첨부파일 정보가 저장될 수 있도록 다음과 같은 코드를 추가한다.</w:t>
      </w:r>
      <w:r w:rsidRPr="004142CE">
        <w:rPr>
          <w:rFonts w:ascii="맑은 고딕" w:eastAsia="맑은 고딕" w:hAnsi="맑은 고딕"/>
        </w:rPr>
        <w:t xml:space="preserve"> params </w:t>
      </w:r>
      <w:r w:rsidRPr="004142CE">
        <w:rPr>
          <w:rFonts w:ascii="맑은 고딕" w:eastAsia="맑은 고딕" w:hAnsi="맑은 고딕" w:hint="eastAsia"/>
        </w:rPr>
        <w:t xml:space="preserve">에는 반드시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atchGrup</w:t>
      </w:r>
      <w:r w:rsidRPr="004142CE">
        <w:rPr>
          <w:rFonts w:ascii="맑은 고딕" w:eastAsia="맑은 고딕" w:hAnsi="맑은 고딕"/>
        </w:rPr>
        <w:t xml:space="preserve">” </w:t>
      </w:r>
      <w:r w:rsidRPr="004142CE">
        <w:rPr>
          <w:rFonts w:ascii="맑은 고딕" w:eastAsia="맑은 고딕" w:hAnsi="맑은 고딕" w:hint="eastAsia"/>
        </w:rPr>
        <w:t xml:space="preserve">와 </w:t>
      </w:r>
      <w:r w:rsidRPr="004142CE">
        <w:rPr>
          <w:rFonts w:ascii="맑은 고딕" w:eastAsia="맑은 고딕" w:hAnsi="맑은 고딕"/>
        </w:rPr>
        <w:t xml:space="preserve">“atchNo” </w:t>
      </w:r>
      <w:r w:rsidRPr="004142CE">
        <w:rPr>
          <w:rFonts w:ascii="맑은 고딕" w:eastAsia="맑은 고딕" w:hAnsi="맑은 고딕" w:hint="eastAsia"/>
        </w:rPr>
        <w:t>가 존재해야 한다.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C0"/>
          <w:szCs w:val="18"/>
        </w:rPr>
        <w:t>fileService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</w:t>
      </w:r>
      <w:r w:rsidRPr="004142CE">
        <w:rPr>
          <w:rFonts w:ascii="맑은 고딕" w:eastAsia="맑은 고딕" w:hAnsi="맑은 고딕" w:cs="Consolas"/>
          <w:color w:val="000000"/>
          <w:szCs w:val="18"/>
          <w:highlight w:val="lightGray"/>
        </w:rPr>
        <w:t>saveFile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proofErr w:type="gramEnd"/>
      <w:r w:rsidRPr="004142CE">
        <w:rPr>
          <w:rFonts w:ascii="맑은 고딕" w:eastAsia="맑은 고딕" w:hAnsi="맑은 고딕" w:cs="Consolas"/>
          <w:color w:val="6A3E3E"/>
          <w:szCs w:val="18"/>
        </w:rPr>
        <w:t>params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사용할 화면의 JSP 의 업로드 컨트롤 표시영역에 다음과 같이 필요한 </w:t>
      </w:r>
      <w:r w:rsidRPr="004142CE">
        <w:rPr>
          <w:rFonts w:ascii="맑은 고딕" w:eastAsia="맑은 고딕" w:hAnsi="맑은 고딕"/>
        </w:rPr>
        <w:t>Input Box</w:t>
      </w:r>
      <w:r w:rsidRPr="004142CE">
        <w:rPr>
          <w:rFonts w:ascii="맑은 고딕" w:eastAsia="맑은 고딕" w:hAnsi="맑은 고딕" w:hint="eastAsia"/>
        </w:rPr>
        <w:t>를 추가한다.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"fileupload"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&gt;&lt;/</w:t>
      </w:r>
      <w:r w:rsidRPr="004142CE">
        <w:rPr>
          <w:rFonts w:ascii="맑은 고딕" w:eastAsia="맑은 고딕" w:hAnsi="맑은 고딕" w:cs="Consolas"/>
          <w:color w:val="3F7F7F"/>
          <w:szCs w:val="18"/>
        </w:rPr>
        <w:t>div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"file"</w:t>
      </w:r>
      <w:r w:rsidRPr="004142CE">
        <w:rPr>
          <w:rFonts w:ascii="맑은 고딕" w:eastAsia="맑은 고딕" w:hAnsi="맑은 고딕" w:cs="Consolas"/>
          <w:szCs w:val="18"/>
        </w:rPr>
        <w:t xml:space="preserve">  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"atchF</w:t>
      </w:r>
      <w:r w:rsidRPr="004142CE">
        <w:rPr>
          <w:rFonts w:ascii="맑은 고딕" w:eastAsia="맑은 고딕" w:hAnsi="맑은 고딕" w:cs="Consolas" w:hint="eastAsia"/>
          <w:i/>
          <w:iCs/>
          <w:color w:val="2A00FF"/>
          <w:szCs w:val="18"/>
        </w:rPr>
        <w:t>ile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"r_atchFile"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size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"40"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"r_atchGrup"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${model.atchGrup}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002DFD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"hidden"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 xml:space="preserve">"r_atchNo"  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0000"/>
          <w:szCs w:val="18"/>
        </w:rPr>
        <w:t>${model.atchNo}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002DFD" w:rsidRPr="004142CE" w:rsidRDefault="00002DFD" w:rsidP="00263435">
      <w:pPr>
        <w:pStyle w:val="af2"/>
        <w:numPr>
          <w:ilvl w:val="0"/>
          <w:numId w:val="18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사용할 화면의 업무 스크립트</w:t>
      </w:r>
      <w:r w:rsidRPr="004142CE">
        <w:rPr>
          <w:rFonts w:ascii="맑은 고딕" w:eastAsia="맑은 고딕" w:hAnsi="맑은 고딕"/>
          <w:lang w:val="ko-KR"/>
        </w:rPr>
        <w:t xml:space="preserve">에서 </w:t>
      </w:r>
      <w:r w:rsidRPr="004142CE">
        <w:rPr>
          <w:rFonts w:ascii="맑은 고딕" w:eastAsia="맑은 고딕" w:hAnsi="맑은 고딕" w:hint="eastAsia"/>
          <w:lang w:val="ko-KR"/>
        </w:rPr>
        <w:t xml:space="preserve">업로드 Action 에 다음과 같이 </w:t>
      </w:r>
      <w:r w:rsidRPr="004142CE">
        <w:rPr>
          <w:rFonts w:ascii="맑은 고딕" w:eastAsia="맑은 고딕" w:hAnsi="맑은 고딕"/>
          <w:lang w:val="ko-KR"/>
        </w:rPr>
        <w:t xml:space="preserve">ajaxForm </w:t>
      </w:r>
      <w:r w:rsidRPr="004142CE">
        <w:rPr>
          <w:rFonts w:ascii="맑은 고딕" w:eastAsia="맑은 고딕" w:hAnsi="맑은 고딕" w:hint="eastAsia"/>
          <w:lang w:val="ko-KR"/>
        </w:rPr>
        <w:t>을 사용하여 업로드 및 저장을 수행한다.</w:t>
      </w:r>
      <w:r w:rsidR="00710E46" w:rsidRPr="004142CE">
        <w:rPr>
          <w:rFonts w:ascii="맑은 고딕" w:eastAsia="맑은 고딕" w:hAnsi="맑은 고딕"/>
          <w:lang w:val="ko-KR"/>
        </w:rPr>
        <w:t>s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$(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'#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regist</w:t>
      </w:r>
      <w:r w:rsidRPr="004142CE">
        <w:rPr>
          <w:rFonts w:ascii="맑은 고딕" w:eastAsia="맑은 고딕" w:hAnsi="맑은 고딕" w:cs="Consolas"/>
          <w:color w:val="2A00FF"/>
          <w:szCs w:val="18"/>
        </w:rPr>
        <w:t>-form'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).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ajaxForm({</w:t>
      </w:r>
      <w:proofErr w:type="gramEnd"/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url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this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.url.upload,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beforeSubmit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()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if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($(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"#</w:t>
      </w:r>
      <w:r w:rsidRPr="004142CE">
        <w:rPr>
          <w:rFonts w:ascii="맑은 고딕" w:eastAsia="맑은 고딕" w:hAnsi="맑은 고딕" w:cs="Consolas" w:hint="eastAsia"/>
          <w:color w:val="2A00FF"/>
          <w:szCs w:val="18"/>
        </w:rPr>
        <w:t>r_atch</w:t>
      </w:r>
      <w:r w:rsidRPr="004142CE">
        <w:rPr>
          <w:rFonts w:ascii="맑은 고딕" w:eastAsia="맑은 고딕" w:hAnsi="맑은 고딕" w:cs="Consolas"/>
          <w:color w:val="2A00FF"/>
          <w:szCs w:val="18"/>
        </w:rPr>
        <w:t>File"</w:t>
      </w:r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).val() == 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$.messager.alert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(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'Warning'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'업로드파일을 선택하세요.'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,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'warning'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return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false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return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true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;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3F7F5F"/>
          <w:szCs w:val="18"/>
        </w:rPr>
        <w:t>//submit이후의 처리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success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(data)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color w:val="000000"/>
          <w:szCs w:val="18"/>
        </w:rPr>
        <w:tab/>
        <w:t>},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   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//</w:t>
      </w:r>
      <w:r w:rsidR="00E56CB4" w:rsidRPr="004142CE">
        <w:rPr>
          <w:rFonts w:ascii="맑은 고딕" w:eastAsia="맑은 고딕" w:hAnsi="맑은 고딕" w:cs="Consolas"/>
          <w:color w:val="3F7F5F"/>
          <w:szCs w:val="18"/>
        </w:rPr>
        <w:t xml:space="preserve">ajax </w:t>
      </w:r>
      <w:r w:rsidRPr="004142CE">
        <w:rPr>
          <w:rFonts w:ascii="맑은 고딕" w:eastAsia="맑은 고딕" w:hAnsi="맑은 고딕" w:cs="Consolas"/>
          <w:color w:val="3F7F5F"/>
          <w:szCs w:val="18"/>
        </w:rPr>
        <w:t>error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lastRenderedPageBreak/>
        <w:tab/>
        <w:t xml:space="preserve">        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error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 xml:space="preserve">: </w:t>
      </w:r>
      <w:r w:rsidRPr="004142CE">
        <w:rPr>
          <w:rFonts w:ascii="맑은 고딕" w:eastAsia="맑은 고딕" w:hAnsi="맑은 고딕" w:cs="Consolas"/>
          <w:b/>
          <w:bCs/>
          <w:color w:val="7F0055"/>
          <w:szCs w:val="18"/>
        </w:rPr>
        <w:t>function</w:t>
      </w:r>
      <w:r w:rsidRPr="004142CE">
        <w:rPr>
          <w:rFonts w:ascii="맑은 고딕" w:eastAsia="맑은 고딕" w:hAnsi="맑은 고딕" w:cs="Consolas"/>
          <w:color w:val="000000"/>
          <w:szCs w:val="18"/>
        </w:rPr>
        <w:t>() {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    }</w:t>
      </w:r>
    </w:p>
    <w:p w:rsidR="00002DFD" w:rsidRPr="004142CE" w:rsidRDefault="00002DFD" w:rsidP="00002DFD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  <w:t xml:space="preserve">    }).</w:t>
      </w: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submit(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196548" w:rsidRPr="004142CE" w:rsidRDefault="007D104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19" w:name="_Toc470509911"/>
      <w:r w:rsidR="00196548" w:rsidRPr="004142CE">
        <w:rPr>
          <w:rFonts w:ascii="맑은 고딕" w:eastAsia="맑은 고딕" w:hAnsi="맑은 고딕" w:hint="eastAsia"/>
        </w:rPr>
        <w:t xml:space="preserve">Combo Box </w:t>
      </w:r>
      <w:r w:rsidR="00245861" w:rsidRPr="004142CE">
        <w:rPr>
          <w:rFonts w:ascii="맑은 고딕" w:eastAsia="맑은 고딕" w:hAnsi="맑은 고딕"/>
        </w:rPr>
        <w:t xml:space="preserve">&amp; </w:t>
      </w:r>
      <w:r w:rsidR="00245861" w:rsidRPr="004142CE">
        <w:rPr>
          <w:rFonts w:ascii="맑은 고딕" w:eastAsia="맑은 고딕" w:hAnsi="맑은 고딕" w:hint="eastAsia"/>
        </w:rPr>
        <w:t>Combo Grid 기능</w:t>
      </w:r>
      <w:bookmarkEnd w:id="19"/>
    </w:p>
    <w:p w:rsidR="00196548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콤보 박스 구현 방법</w:t>
      </w:r>
    </w:p>
    <w:p w:rsidR="00277F37" w:rsidRPr="004142CE" w:rsidRDefault="00277F37" w:rsidP="00277F37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아래의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예제와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같이</w:t>
      </w:r>
      <w:r w:rsidRPr="004142CE">
        <w:rPr>
          <w:rFonts w:ascii="맑은 고딕" w:eastAsia="맑은 고딕" w:hAnsi="맑은 고딕" w:hint="eastAsia"/>
        </w:rPr>
        <w:t xml:space="preserve"> input box </w:t>
      </w:r>
      <w:r w:rsidRPr="004142CE">
        <w:rPr>
          <w:rFonts w:ascii="맑은 고딕" w:eastAsia="맑은 고딕" w:hAnsi="맑은 고딕" w:hint="eastAsia"/>
          <w:lang w:val="ko-KR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class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easyui-combobox </w:t>
      </w:r>
      <w:r w:rsidRPr="004142CE">
        <w:rPr>
          <w:rFonts w:ascii="맑은 고딕" w:eastAsia="맑은 고딕" w:hAnsi="맑은 고딕" w:hint="eastAsia"/>
          <w:lang w:val="ko-KR"/>
        </w:rPr>
        <w:t xml:space="preserve">를 설정하고 </w:t>
      </w:r>
      <w:r w:rsidRPr="004142CE">
        <w:rPr>
          <w:rFonts w:ascii="맑은 고딕" w:eastAsia="맑은 고딕" w:hAnsi="맑은 고딕"/>
          <w:lang w:val="ko-KR"/>
        </w:rPr>
        <w:t xml:space="preserve">data-options </w:t>
      </w:r>
      <w:r w:rsidRPr="004142CE">
        <w:rPr>
          <w:rFonts w:ascii="맑은 고딕" w:eastAsia="맑은 고딕" w:hAnsi="맑은 고딕" w:hint="eastAsia"/>
          <w:lang w:val="ko-KR"/>
        </w:rPr>
        <w:t>를 설정하면 간단하게 공통코드를 활용한 콤보박스를 구현할 수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여기에서 반드시 필요한 부분은 </w:t>
      </w:r>
      <w:r w:rsidRPr="004142CE">
        <w:rPr>
          <w:rFonts w:ascii="맑은 고딕" w:eastAsia="맑은 고딕" w:hAnsi="맑은 고딕"/>
          <w:lang w:val="ko-KR"/>
        </w:rPr>
        <w:t xml:space="preserve">loader </w:t>
      </w:r>
      <w:r w:rsidRPr="004142CE">
        <w:rPr>
          <w:rFonts w:ascii="맑은 고딕" w:eastAsia="맑은 고딕" w:hAnsi="맑은 고딕" w:hint="eastAsia"/>
          <w:lang w:val="ko-KR"/>
        </w:rPr>
        <w:t xml:space="preserve">를 </w:t>
      </w:r>
      <w:r w:rsidRPr="004142CE">
        <w:rPr>
          <w:rFonts w:ascii="맑은 고딕" w:eastAsia="맑은 고딕" w:hAnsi="맑은 고딕"/>
          <w:lang w:val="ko-KR"/>
        </w:rPr>
        <w:t xml:space="preserve">jcombo.loader </w:t>
      </w:r>
      <w:r w:rsidRPr="004142CE">
        <w:rPr>
          <w:rFonts w:ascii="맑은 고딕" w:eastAsia="맑은 고딕" w:hAnsi="맑은 고딕" w:hint="eastAsia"/>
          <w:lang w:val="ko-KR"/>
        </w:rPr>
        <w:t>라고 명시해야 하며,</w:t>
      </w:r>
      <w:r w:rsidRPr="004142CE">
        <w:rPr>
          <w:rFonts w:ascii="맑은 고딕" w:eastAsia="맑은 고딕" w:hAnsi="맑은 고딕"/>
          <w:lang w:val="ko-KR"/>
        </w:rPr>
        <w:t xml:space="preserve"> params </w:t>
      </w:r>
      <w:r w:rsidRPr="004142CE">
        <w:rPr>
          <w:rFonts w:ascii="맑은 고딕" w:eastAsia="맑은 고딕" w:hAnsi="맑은 고딕" w:hint="eastAsia"/>
          <w:lang w:val="ko-KR"/>
        </w:rPr>
        <w:t xml:space="preserve">항목에 </w:t>
      </w:r>
      <w:r w:rsidRPr="004142CE">
        <w:rPr>
          <w:rFonts w:ascii="맑은 고딕" w:eastAsia="맑은 고딕" w:hAnsi="맑은 고딕"/>
          <w:lang w:val="ko-KR"/>
        </w:rPr>
        <w:t xml:space="preserve">codeGrup </w:t>
      </w:r>
      <w:r w:rsidRPr="004142CE">
        <w:rPr>
          <w:rFonts w:ascii="맑은 고딕" w:eastAsia="맑은 고딕" w:hAnsi="맑은 고딕" w:hint="eastAsia"/>
          <w:lang w:val="ko-KR"/>
        </w:rPr>
        <w:t xml:space="preserve">이라는 </w:t>
      </w:r>
      <w:r w:rsidRPr="004142CE">
        <w:rPr>
          <w:rFonts w:ascii="맑은 고딕" w:eastAsia="맑은 고딕" w:hAnsi="맑은 고딕"/>
          <w:lang w:val="ko-KR"/>
        </w:rPr>
        <w:t xml:space="preserve">KEY </w:t>
      </w:r>
      <w:r w:rsidRPr="004142CE">
        <w:rPr>
          <w:rFonts w:ascii="맑은 고딕" w:eastAsia="맑은 고딕" w:hAnsi="맑은 고딕" w:hint="eastAsia"/>
          <w:lang w:val="ko-KR"/>
        </w:rPr>
        <w:t>가 반드시 설정되어야 한다.</w:t>
      </w:r>
    </w:p>
    <w:p w:rsidR="00277F37" w:rsidRPr="004142CE" w:rsidRDefault="00277F37" w:rsidP="00277F37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data-options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params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사용하지 않겠다면 </w:t>
      </w:r>
      <w:r w:rsidRPr="004142CE">
        <w:rPr>
          <w:rFonts w:ascii="맑은 고딕" w:eastAsia="맑은 고딕" w:hAnsi="맑은 고딕"/>
          <w:lang w:val="ko-KR"/>
        </w:rPr>
        <w:t xml:space="preserve">input box </w:t>
      </w:r>
      <w:r w:rsidRPr="004142CE">
        <w:rPr>
          <w:rFonts w:ascii="맑은 고딕" w:eastAsia="맑은 고딕" w:hAnsi="맑은 고딕" w:hint="eastAsia"/>
          <w:lang w:val="ko-KR"/>
        </w:rPr>
        <w:t>의 attribute 로 codeGrup=</w:t>
      </w:r>
      <w:r w:rsidRPr="004142CE">
        <w:rPr>
          <w:rFonts w:ascii="맑은 고딕" w:eastAsia="맑은 고딕" w:hAnsi="맑은 고딕"/>
          <w:lang w:val="ko-KR"/>
        </w:rPr>
        <w:t xml:space="preserve">”USER_TYPE” </w:t>
      </w:r>
      <w:r w:rsidRPr="004142CE">
        <w:rPr>
          <w:rFonts w:ascii="맑은 고딕" w:eastAsia="맑은 고딕" w:hAnsi="맑은 고딕" w:hint="eastAsia"/>
          <w:lang w:val="ko-KR"/>
        </w:rPr>
        <w:t>이라고 명시해도 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params </w:t>
      </w:r>
      <w:r w:rsidRPr="004142CE">
        <w:rPr>
          <w:rFonts w:ascii="맑은 고딕" w:eastAsia="맑은 고딕" w:hAnsi="맑은 고딕"/>
          <w:lang w:val="ko-KR"/>
        </w:rPr>
        <w:t xml:space="preserve">를 </w:t>
      </w:r>
      <w:r w:rsidRPr="004142CE">
        <w:rPr>
          <w:rFonts w:ascii="맑은 고딕" w:eastAsia="맑은 고딕" w:hAnsi="맑은 고딕" w:hint="eastAsia"/>
          <w:lang w:val="ko-KR"/>
        </w:rPr>
        <w:t xml:space="preserve">사용하는 이유는 </w:t>
      </w:r>
      <w:r w:rsidRPr="004142CE">
        <w:rPr>
          <w:rFonts w:ascii="맑은 고딕" w:eastAsia="맑은 고딕" w:hAnsi="맑은 고딕"/>
          <w:lang w:val="ko-KR"/>
        </w:rPr>
        <w:t xml:space="preserve">codeGrup </w:t>
      </w:r>
      <w:r w:rsidRPr="004142CE">
        <w:rPr>
          <w:rFonts w:ascii="맑은 고딕" w:eastAsia="맑은 고딕" w:hAnsi="맑은 고딕" w:hint="eastAsia"/>
          <w:lang w:val="ko-KR"/>
        </w:rPr>
        <w:t>외에 별도의 조건들이 더 필요할 수 있기 때문이다.</w:t>
      </w:r>
      <w:r w:rsidRPr="004142CE">
        <w:rPr>
          <w:rFonts w:ascii="맑은 고딕" w:eastAsia="맑은 고딕" w:hAnsi="맑은 고딕"/>
          <w:lang w:val="ko-KR"/>
        </w:rPr>
        <w:t xml:space="preserve"> code</w:t>
      </w:r>
      <w:r w:rsidRPr="004142CE">
        <w:rPr>
          <w:rFonts w:ascii="맑은 고딕" w:eastAsia="맑은 고딕" w:hAnsi="맑은 고딕" w:hint="eastAsia"/>
          <w:lang w:val="ko-KR"/>
        </w:rPr>
        <w:t>의 extChr01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 xml:space="preserve">, </w:t>
      </w:r>
      <w:r w:rsidRPr="004142CE">
        <w:rPr>
          <w:rFonts w:ascii="맑은 고딕" w:eastAsia="맑은 고딕" w:hAnsi="맑은 고딕"/>
          <w:lang w:val="ko-KR"/>
        </w:rPr>
        <w:t>…</w:t>
      </w:r>
      <w:proofErr w:type="gramEnd"/>
      <w:r w:rsidRPr="004142CE">
        <w:rPr>
          <w:rFonts w:ascii="맑은 고딕" w:eastAsia="맑은 고딕" w:hAnsi="맑은 고딕"/>
          <w:lang w:val="ko-KR"/>
        </w:rPr>
        <w:t xml:space="preserve">, </w:t>
      </w:r>
      <w:r w:rsidRPr="004142CE">
        <w:rPr>
          <w:rFonts w:ascii="맑은 고딕" w:eastAsia="맑은 고딕" w:hAnsi="맑은 고딕" w:hint="eastAsia"/>
          <w:lang w:val="ko-KR"/>
        </w:rPr>
        <w:t>extChr10 등의 선택적인 조건을 더 추가할 수 있다.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"s_userType"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"width:60,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editable: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false,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jcombo.loader,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{codeGrup:'USER_TYPE'}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277F37" w:rsidRPr="004142CE" w:rsidRDefault="00277F37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AC4264" w:rsidRPr="004142CE" w:rsidRDefault="00AC4264" w:rsidP="00277F37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277F37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단계 콤보 구현 방법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277F37" w:rsidRPr="004142CE" w:rsidRDefault="00AC4264" w:rsidP="00E2339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단계 콤보란 콤보간의 연동이 되어 </w:t>
      </w:r>
      <w:r w:rsidRPr="004142CE">
        <w:rPr>
          <w:rFonts w:ascii="맑은 고딕" w:eastAsia="맑은 고딕" w:hAnsi="맑은 고딕"/>
          <w:lang w:val="ko-KR"/>
        </w:rPr>
        <w:t>1</w:t>
      </w:r>
      <w:r w:rsidRPr="004142CE">
        <w:rPr>
          <w:rFonts w:ascii="맑은 고딕" w:eastAsia="맑은 고딕" w:hAnsi="맑은 고딕" w:hint="eastAsia"/>
          <w:lang w:val="ko-KR"/>
        </w:rPr>
        <w:t xml:space="preserve">단계 선택 시 </w:t>
      </w:r>
      <w:r w:rsidRPr="004142CE">
        <w:rPr>
          <w:rFonts w:ascii="맑은 고딕" w:eastAsia="맑은 고딕" w:hAnsi="맑은 고딕"/>
          <w:lang w:val="ko-KR"/>
        </w:rPr>
        <w:t>2</w:t>
      </w:r>
      <w:r w:rsidRPr="004142CE">
        <w:rPr>
          <w:rFonts w:ascii="맑은 고딕" w:eastAsia="맑은 고딕" w:hAnsi="맑은 고딕" w:hint="eastAsia"/>
          <w:lang w:val="ko-KR"/>
        </w:rPr>
        <w:t>단계의 옵션이 바뀌어야 하는 경우 사용되는 기능이다.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일반 콤보를 응용하여 사용되고 있으므로 기본 방식은 일반 콤보와 같다.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다만 </w:t>
      </w:r>
      <w:r w:rsidR="00E23394" w:rsidRPr="004142CE">
        <w:rPr>
          <w:rFonts w:ascii="맑은 고딕" w:eastAsia="맑은 고딕" w:hAnsi="맑은 고딕" w:hint="eastAsia"/>
          <w:lang w:val="ko-KR"/>
        </w:rPr>
        <w:t xml:space="preserve">상위 콤보에는 </w:t>
      </w:r>
      <w:r w:rsidR="00E23394" w:rsidRPr="004142CE">
        <w:rPr>
          <w:rFonts w:ascii="맑은 고딕" w:eastAsia="맑은 고딕" w:hAnsi="맑은 고딕"/>
          <w:lang w:val="ko-KR"/>
        </w:rPr>
        <w:t xml:space="preserve">child </w:t>
      </w:r>
      <w:r w:rsidR="00E23394" w:rsidRPr="004142CE">
        <w:rPr>
          <w:rFonts w:ascii="맑은 고딕" w:eastAsia="맑은 고딕" w:hAnsi="맑은 고딕" w:hint="eastAsia"/>
          <w:lang w:val="ko-KR"/>
        </w:rPr>
        <w:t>옵션과 onChange 옵션이 추가되며,</w:t>
      </w:r>
      <w:r w:rsidR="00E23394" w:rsidRPr="004142CE">
        <w:rPr>
          <w:rFonts w:ascii="맑은 고딕" w:eastAsia="맑은 고딕" w:hAnsi="맑은 고딕"/>
          <w:lang w:val="ko-KR"/>
        </w:rPr>
        <w:t xml:space="preserve"> </w:t>
      </w:r>
      <w:r w:rsidR="00E23394" w:rsidRPr="004142CE">
        <w:rPr>
          <w:rFonts w:ascii="맑은 고딕" w:eastAsia="맑은 고딕" w:hAnsi="맑은 고딕" w:hint="eastAsia"/>
          <w:lang w:val="ko-KR"/>
        </w:rPr>
        <w:t xml:space="preserve">하위 콤보에는 </w:t>
      </w:r>
      <w:r w:rsidR="00E23394" w:rsidRPr="004142CE">
        <w:rPr>
          <w:rFonts w:ascii="맑은 고딕" w:eastAsia="맑은 고딕" w:hAnsi="맑은 고딕"/>
          <w:lang w:val="ko-KR"/>
        </w:rPr>
        <w:t xml:space="preserve">parent </w:t>
      </w:r>
      <w:r w:rsidR="00E23394" w:rsidRPr="004142CE">
        <w:rPr>
          <w:rFonts w:ascii="맑은 고딕" w:eastAsia="맑은 고딕" w:hAnsi="맑은 고딕" w:hint="eastAsia"/>
          <w:lang w:val="ko-KR"/>
        </w:rPr>
        <w:t>옵션이 추가된다.</w:t>
      </w:r>
      <w:r w:rsidR="00E23394" w:rsidRPr="004142CE">
        <w:rPr>
          <w:rFonts w:ascii="맑은 고딕" w:eastAsia="맑은 고딕" w:hAnsi="맑은 고딕"/>
          <w:lang w:val="ko-KR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"deptPrnt"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"s_deptPrnt"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"width:120,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{codeGrup:'DEPT_CODE',extNum01:1},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child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: {id:'s_deptCode',name:'deptCode'},</w:t>
      </w:r>
    </w:p>
    <w:p w:rsidR="00AC4264" w:rsidRPr="004142CE" w:rsidRDefault="00AC426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onChange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: jcombo.select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easyui-combobox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"deptCode"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"s_deptCode"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"width:120,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mode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:'remote',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loader: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jcombo.loader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lastRenderedPageBreak/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{codeGrup:'DEPT_CODE',extNum01:2},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parent: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{i</w:t>
      </w:r>
      <w:r w:rsidR="00E23394"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green"/>
        </w:rPr>
        <w:t>d:'s_deptPrnt',name:'extChr01'}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>"</w:t>
      </w:r>
    </w:p>
    <w:p w:rsidR="00AC4264" w:rsidRPr="004142CE" w:rsidRDefault="00AC426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E23394" w:rsidRPr="004142CE" w:rsidRDefault="00E23394" w:rsidP="00AC426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277F37" w:rsidRPr="004142CE" w:rsidRDefault="00277F3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콤보 그리드 구현 방법</w:t>
      </w:r>
      <w:r w:rsidRPr="004142CE">
        <w:rPr>
          <w:rFonts w:ascii="맑은 고딕" w:eastAsia="맑은 고딕" w:hAnsi="맑은 고딕"/>
          <w:b/>
        </w:rPr>
        <w:t xml:space="preserve"> </w:t>
      </w:r>
    </w:p>
    <w:p w:rsidR="00E23394" w:rsidRPr="004142CE" w:rsidRDefault="00E23394" w:rsidP="00277F37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콤보가 그리드 형태로 표현되는 것을 콤보 그리드라고 하며,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</w:t>
      </w:r>
      <w:r w:rsidRPr="004142CE">
        <w:rPr>
          <w:rFonts w:ascii="맑은 고딕" w:eastAsia="맑은 고딕" w:hAnsi="맑은 고딕"/>
        </w:rPr>
        <w:t>EasyUI</w:t>
      </w:r>
      <w:r w:rsidRPr="004142CE">
        <w:rPr>
          <w:rFonts w:ascii="맑은 고딕" w:eastAsia="맑은 고딕" w:hAnsi="맑은 고딕" w:hint="eastAsia"/>
        </w:rPr>
        <w:t>에서 지원되는 기능이다.</w:t>
      </w:r>
    </w:p>
    <w:p w:rsidR="00E23394" w:rsidRPr="004142CE" w:rsidRDefault="00E23394" w:rsidP="00E23394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</w:rPr>
        <w:t xml:space="preserve">콤보의 </w:t>
      </w:r>
      <w:r w:rsidRPr="004142CE">
        <w:rPr>
          <w:rFonts w:ascii="맑은 고딕" w:eastAsia="맑은 고딕" w:hAnsi="맑은 고딕"/>
        </w:rPr>
        <w:t>class</w:t>
      </w:r>
      <w:r w:rsidRPr="004142CE">
        <w:rPr>
          <w:rFonts w:ascii="맑은 고딕" w:eastAsia="맑은 고딕" w:hAnsi="맑은 고딕" w:hint="eastAsia"/>
        </w:rPr>
        <w:t xml:space="preserve">가 </w:t>
      </w:r>
      <w:r w:rsidRPr="004142CE">
        <w:rPr>
          <w:rFonts w:ascii="맑은 고딕" w:eastAsia="맑은 고딕" w:hAnsi="맑은 고딕"/>
        </w:rPr>
        <w:t xml:space="preserve">easyui-combogrid </w:t>
      </w:r>
      <w:r w:rsidRPr="004142CE">
        <w:rPr>
          <w:rFonts w:ascii="맑은 고딕" w:eastAsia="맑은 고딕" w:hAnsi="맑은 고딕" w:hint="eastAsia"/>
        </w:rPr>
        <w:t xml:space="preserve">로 명시되며 </w:t>
      </w:r>
      <w:r w:rsidRPr="004142CE">
        <w:rPr>
          <w:rFonts w:ascii="맑은 고딕" w:eastAsia="맑은 고딕" w:hAnsi="맑은 고딕"/>
        </w:rPr>
        <w:t xml:space="preserve">data-options </w:t>
      </w:r>
      <w:r w:rsidRPr="004142CE">
        <w:rPr>
          <w:rFonts w:ascii="맑은 고딕" w:eastAsia="맑은 고딕" w:hAnsi="맑은 고딕" w:hint="eastAsia"/>
        </w:rPr>
        <w:t>는 그리드의 옵션들을 설정할 수 있다.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color w:val="000000"/>
          <w:szCs w:val="18"/>
        </w:rPr>
        <w:tab/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input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class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easyui-combogrid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name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id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"r_userType"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color w:val="7F007F"/>
          <w:szCs w:val="18"/>
        </w:rPr>
        <w:t>data-options</w:t>
      </w:r>
      <w:proofErr w:type="gramEnd"/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"width:100,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required: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true,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editable: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false,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fitColumns: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true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panelWidth: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150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textField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:'codeName',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idField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:'codeCd',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method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:'post'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url:'</w:t>
      </w:r>
      <w:r w:rsidRPr="004142CE">
        <w:rPr>
          <w:rFonts w:ascii="맑은 고딕" w:eastAsia="맑은 고딕" w:hAnsi="맑은 고딕" w:cs="Consolas"/>
          <w:color w:val="000000"/>
          <w:szCs w:val="18"/>
          <w:highlight w:val="yellow"/>
        </w:rPr>
        <w:t>${context}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/common/code/code.json'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queryParams: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{'codeGrup':'USER_TYPE'},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onChange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 function(newVal, oldVal) {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$('#r_userTypeCd').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textbox(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'setValue', newVal);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columns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 [[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{field:'codeCd'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,align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:'center',width:50,title:'코드'},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  <w:t xml:space="preserve">    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{field:'codeName'</w:t>
      </w:r>
      <w:proofErr w:type="gramStart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,align</w:t>
      </w:r>
      <w:proofErr w:type="gramEnd"/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:'left',width:100,title:'코드명'}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i/>
          <w:iCs/>
          <w:color w:val="2A00FF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ab/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  <w:highlight w:val="yellow"/>
        </w:rPr>
        <w:t>]]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ind w:left="2160" w:firstLine="72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맑은 고딕" w:eastAsia="맑은 고딕" w:hAnsi="맑은 고딕" w:cs="Consolas"/>
          <w:color w:val="008080"/>
          <w:szCs w:val="18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BF6C89" w:rsidRPr="004142CE" w:rsidRDefault="00060A0D" w:rsidP="00E23394">
      <w:pPr>
        <w:widowControl w:val="0"/>
        <w:autoSpaceDE w:val="0"/>
        <w:autoSpaceDN w:val="0"/>
        <w:adjustRightInd w:val="0"/>
        <w:spacing w:after="0" w:line="240" w:lineRule="auto"/>
        <w:ind w:firstLine="720"/>
        <w:rPr>
          <w:rFonts w:ascii="맑은 고딕" w:eastAsia="맑은 고딕" w:hAnsi="맑은 고딕" w:cs="Consolas"/>
          <w:color w:val="008080"/>
          <w:szCs w:val="18"/>
        </w:rPr>
      </w:pPr>
      <w:r>
        <w:rPr>
          <w:rFonts w:ascii="맑은 고딕" w:eastAsia="맑은 고딕" w:hAnsi="맑은 고딕" w:cs="Consolas"/>
          <w:noProof/>
          <w:color w:val="008080"/>
          <w:szCs w:val="18"/>
        </w:rPr>
        <w:lastRenderedPageBreak/>
        <w:pict>
          <v:roundrect id="모서리가 둥근 직사각형 53" o:spid="_x0000_s1054" style="position:absolute;left:0;text-align:left;margin-left:378.1pt;margin-top:39pt;width:148.5pt;height:147.75pt;flip:x;z-index:251722752;visibility:visible;mso-position-horizontal-relative:pag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" fillcolor="#fcf2d5 [662]" strokecolor="#f4bf2e [3206]" strokeweight=".5pt">
            <v:fill opacity="32125f"/>
            <v:stroke joinstyle="miter"/>
            <w10:wrap anchorx="page"/>
          </v:roundrect>
        </w:pict>
      </w:r>
      <w:r w:rsidR="00327834">
        <w:rPr>
          <w:rFonts w:ascii="맑은 고딕" w:eastAsia="맑은 고딕" w:hAnsi="맑은 고딕" w:cs="Consolas"/>
          <w:noProof/>
          <w:color w:val="008080"/>
          <w:szCs w:val="18"/>
        </w:rPr>
        <w:drawing>
          <wp:inline distT="0" distB="0" distL="0" distR="0">
            <wp:extent cx="5943600" cy="3863340"/>
            <wp:effectExtent l="19050" t="0" r="0" b="0"/>
            <wp:docPr id="6" name="그림 5" descr="사용자관리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사용자관리등록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94" w:rsidRPr="004142CE" w:rsidRDefault="00E23394" w:rsidP="00E23394">
      <w:pPr>
        <w:widowControl w:val="0"/>
        <w:autoSpaceDE w:val="0"/>
        <w:autoSpaceDN w:val="0"/>
        <w:adjustRightInd w:val="0"/>
        <w:spacing w:after="0" w:line="240" w:lineRule="auto"/>
        <w:rPr>
          <w:rFonts w:ascii="맑은 고딕" w:eastAsia="맑은 고딕" w:hAnsi="맑은 고딕" w:cs="Consolas"/>
          <w:szCs w:val="18"/>
        </w:rPr>
      </w:pPr>
    </w:p>
    <w:p w:rsidR="00196548" w:rsidRPr="004142CE" w:rsidRDefault="00E23394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20" w:name="_Toc470509912"/>
      <w:r w:rsidR="00245861" w:rsidRPr="004142CE">
        <w:rPr>
          <w:rFonts w:ascii="맑은 고딕" w:eastAsia="맑은 고딕" w:hAnsi="맑은 고딕" w:hint="eastAsia"/>
        </w:rPr>
        <w:t>Excel Download 기능</w:t>
      </w:r>
      <w:bookmarkEnd w:id="20"/>
    </w:p>
    <w:p w:rsidR="00196548" w:rsidRPr="004142CE" w:rsidRDefault="00CC073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다운로드는 </w:t>
      </w:r>
      <w:r w:rsidRPr="004142CE">
        <w:rPr>
          <w:rFonts w:ascii="맑은 고딕" w:eastAsia="맑은 고딕" w:hAnsi="맑은 고딕"/>
          <w:lang w:val="ko-KR"/>
        </w:rPr>
        <w:t xml:space="preserve">jxls </w:t>
      </w:r>
      <w:r w:rsidRPr="004142CE">
        <w:rPr>
          <w:rFonts w:ascii="맑은 고딕" w:eastAsia="맑은 고딕" w:hAnsi="맑은 고딕" w:hint="eastAsia"/>
          <w:lang w:val="ko-KR"/>
        </w:rPr>
        <w:t>라이브러리를 사용하였으며,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버전은 </w:t>
      </w:r>
      <w:r w:rsidRPr="004142CE">
        <w:rPr>
          <w:rFonts w:ascii="맑은 고딕" w:eastAsia="맑은 고딕" w:hAnsi="맑은 고딕"/>
          <w:lang w:val="ko-KR"/>
        </w:rPr>
        <w:t xml:space="preserve">1.0.5 </w:t>
      </w:r>
      <w:r w:rsidRPr="004142CE">
        <w:rPr>
          <w:rFonts w:ascii="맑은 고딕" w:eastAsia="맑은 고딕" w:hAnsi="맑은 고딕" w:hint="eastAsia"/>
          <w:lang w:val="ko-KR"/>
        </w:rPr>
        <w:t>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 기능은 서버에서 검색한 데이터를 사전 정의된 템플릿과 병합하여 </w:t>
      </w:r>
      <w:r w:rsidR="000902F2" w:rsidRPr="004142CE">
        <w:rPr>
          <w:rFonts w:ascii="맑은 고딕" w:eastAsia="맑은 고딕" w:hAnsi="맑은 고딕" w:hint="eastAsia"/>
          <w:lang w:val="ko-KR"/>
        </w:rPr>
        <w:t>엑셀파일을 생성하여 내려주는 기능이다.</w:t>
      </w:r>
      <w:r w:rsidR="000902F2" w:rsidRPr="004142CE">
        <w:rPr>
          <w:rFonts w:ascii="맑은 고딕" w:eastAsia="맑은 고딕" w:hAnsi="맑은 고딕"/>
          <w:lang w:val="ko-KR"/>
        </w:rPr>
        <w:t xml:space="preserve"> </w:t>
      </w:r>
      <w:r w:rsidR="000902F2" w:rsidRPr="004142CE">
        <w:rPr>
          <w:rFonts w:ascii="맑은 고딕" w:eastAsia="맑은 고딕" w:hAnsi="맑은 고딕" w:hint="eastAsia"/>
          <w:lang w:val="ko-KR"/>
        </w:rPr>
        <w:t>따라서,</w:t>
      </w:r>
      <w:r w:rsidR="000902F2" w:rsidRPr="004142CE">
        <w:rPr>
          <w:rFonts w:ascii="맑은 고딕" w:eastAsia="맑은 고딕" w:hAnsi="맑은 고딕"/>
          <w:lang w:val="ko-KR"/>
        </w:rPr>
        <w:t xml:space="preserve"> </w:t>
      </w:r>
      <w:r w:rsidR="000902F2" w:rsidRPr="004142CE">
        <w:rPr>
          <w:rFonts w:ascii="맑은 고딕" w:eastAsia="맑은 고딕" w:hAnsi="맑은 고딕" w:hint="eastAsia"/>
          <w:lang w:val="ko-KR"/>
        </w:rPr>
        <w:t>엑셀 다운로드를 구현하기 위해선 반드시 해당 화면의 엑셀 템플릿 작업이 필요하다.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엑셀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템플릿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경로는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app.properties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정의되어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있으며</w:t>
      </w:r>
      <w:r w:rsidRPr="004142CE">
        <w:rPr>
          <w:rFonts w:ascii="맑은 고딕" w:eastAsia="맑은 고딕" w:hAnsi="맑은 고딕" w:hint="eastAsia"/>
        </w:rPr>
        <w:t>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현재는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src/main/webapp/WEB-INF/templates </w:t>
      </w:r>
      <w:r w:rsidRPr="004142CE">
        <w:rPr>
          <w:rFonts w:ascii="맑은 고딕" w:eastAsia="맑은 고딕" w:hAnsi="맑은 고딕" w:hint="eastAsia"/>
          <w:lang w:val="ko-KR"/>
        </w:rPr>
        <w:t>에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위치해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템플릿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명칭은</w:t>
      </w:r>
      <w:r w:rsidRPr="004142CE">
        <w:rPr>
          <w:rFonts w:ascii="맑은 고딕" w:eastAsia="맑은 고딕" w:hAnsi="맑은 고딕" w:hint="eastAsia"/>
        </w:rPr>
        <w:t xml:space="preserve"> 기본적으로 해당 </w:t>
      </w:r>
      <w:r w:rsidRPr="004142CE">
        <w:rPr>
          <w:rFonts w:ascii="맑은 고딕" w:eastAsia="맑은 고딕" w:hAnsi="맑은 고딕"/>
        </w:rPr>
        <w:t xml:space="preserve">Controller </w:t>
      </w:r>
      <w:r w:rsidRPr="004142CE">
        <w:rPr>
          <w:rFonts w:ascii="맑은 고딕" w:eastAsia="맑은 고딕" w:hAnsi="맑은 고딕" w:hint="eastAsia"/>
        </w:rPr>
        <w:t>클래스의 기본명칭을 사용한다.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예를 들면,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코드관리의 경우 </w:t>
      </w:r>
      <w:r w:rsidRPr="004142CE">
        <w:rPr>
          <w:rFonts w:ascii="맑은 고딕" w:eastAsia="맑은 고딕" w:hAnsi="맑은 고딕"/>
        </w:rPr>
        <w:t xml:space="preserve">CodeController </w:t>
      </w:r>
      <w:r w:rsidRPr="004142CE">
        <w:rPr>
          <w:rFonts w:ascii="맑은 고딕" w:eastAsia="맑은 고딕" w:hAnsi="맑은 고딕" w:hint="eastAsia"/>
        </w:rPr>
        <w:t xml:space="preserve">이므로 템플릿 명칭은 </w:t>
      </w:r>
      <w:r w:rsidRPr="004142CE">
        <w:rPr>
          <w:rFonts w:ascii="맑은 고딕" w:eastAsia="맑은 고딕" w:hAnsi="맑은 고딕"/>
        </w:rPr>
        <w:t xml:space="preserve">Code_Template.xlsx </w:t>
      </w:r>
      <w:r w:rsidRPr="004142CE">
        <w:rPr>
          <w:rFonts w:ascii="맑은 고딕" w:eastAsia="맑은 고딕" w:hAnsi="맑은 고딕" w:hint="eastAsia"/>
        </w:rPr>
        <w:t>이고,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다운로드시의 명칭은 </w:t>
      </w:r>
      <w:r w:rsidRPr="004142CE">
        <w:rPr>
          <w:rFonts w:ascii="맑은 고딕" w:eastAsia="맑은 고딕" w:hAnsi="맑은 고딕"/>
        </w:rPr>
        <w:t xml:space="preserve">Code.xlsx </w:t>
      </w:r>
      <w:r w:rsidRPr="004142CE">
        <w:rPr>
          <w:rFonts w:ascii="맑은 고딕" w:eastAsia="맑은 고딕" w:hAnsi="맑은 고딕" w:hint="eastAsia"/>
        </w:rPr>
        <w:t>가 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이를 변경하고자 한다면 다음과 같이 </w:t>
      </w:r>
      <w:r w:rsidRPr="004142CE">
        <w:rPr>
          <w:rFonts w:ascii="맑은 고딕" w:eastAsia="맑은 고딕" w:hAnsi="맑은 고딕"/>
        </w:rPr>
        <w:t>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 xml:space="preserve">download </w:t>
      </w:r>
      <w:r w:rsidRPr="004142CE">
        <w:rPr>
          <w:rFonts w:ascii="맑은 고딕" w:eastAsia="맑은 고딕" w:hAnsi="맑은 고딕" w:hint="eastAsia"/>
        </w:rPr>
        <w:t>메서드에 구현하면 된다.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0902F2">
        <w:trPr>
          <w:cnfStyle w:val="100000000000"/>
        </w:trPr>
        <w:tc>
          <w:tcPr>
            <w:tcW w:w="9350" w:type="dxa"/>
          </w:tcPr>
          <w:p w:rsidR="000902F2" w:rsidRPr="004142CE" w:rsidRDefault="000902F2" w:rsidP="000902F2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예제</w:t>
            </w:r>
          </w:p>
        </w:tc>
      </w:tr>
      <w:tr w:rsidR="000902F2" w:rsidRPr="004142CE" w:rsidTr="000902F2">
        <w:tc>
          <w:tcPr>
            <w:tcW w:w="9350" w:type="dxa"/>
          </w:tcPr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getService().search(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.addAttribute(JxlsView.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TEMPLATE_NAME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"Test_Template.xlsx"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.addAttribute(JxlsView.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DOWNLOAD_NAME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"Test.xlsx"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.addAttribute(BaseConstants.</w:t>
            </w:r>
            <w:r w:rsidRPr="004142CE">
              <w:rPr>
                <w:rFonts w:ascii="맑은 고딕" w:eastAsia="맑은 고딕" w:hAnsi="맑은 고딕" w:cs="Consolas"/>
                <w:b/>
                <w:bCs/>
                <w:i/>
                <w:iCs/>
                <w:color w:val="0000C0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"jxlsView"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</w:tc>
      </w:tr>
    </w:tbl>
    <w:p w:rsidR="000902F2" w:rsidRPr="004142CE" w:rsidRDefault="000902F2" w:rsidP="000902F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템플릿의 작성방법은 </w:t>
      </w:r>
      <w:r w:rsidRPr="004142CE">
        <w:rPr>
          <w:rFonts w:ascii="맑은 고딕" w:eastAsia="맑은 고딕" w:hAnsi="맑은 고딕"/>
          <w:lang w:val="ko-KR"/>
        </w:rPr>
        <w:t xml:space="preserve">jxls </w:t>
      </w:r>
      <w:r w:rsidRPr="004142CE">
        <w:rPr>
          <w:rFonts w:ascii="맑은 고딕" w:eastAsia="맑은 고딕" w:hAnsi="맑은 고딕" w:hint="eastAsia"/>
          <w:lang w:val="ko-KR"/>
        </w:rPr>
        <w:t xml:space="preserve">라이브러리의 </w:t>
      </w:r>
      <w:r w:rsidRPr="004142CE">
        <w:rPr>
          <w:rFonts w:ascii="맑은 고딕" w:eastAsia="맑은 고딕" w:hAnsi="맑은 고딕"/>
          <w:lang w:val="ko-KR"/>
        </w:rPr>
        <w:t xml:space="preserve">API </w:t>
      </w:r>
      <w:r w:rsidRPr="004142CE">
        <w:rPr>
          <w:rFonts w:ascii="맑은 고딕" w:eastAsia="맑은 고딕" w:hAnsi="맑은 고딕" w:hint="eastAsia"/>
          <w:lang w:val="ko-KR"/>
        </w:rPr>
        <w:t>를 참고하도록 한다.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엑셀 다운로드를 위해서</w:t>
      </w:r>
      <w:r w:rsidR="00331AEF" w:rsidRPr="004142CE">
        <w:rPr>
          <w:rFonts w:ascii="맑은 고딕" w:eastAsia="맑은 고딕" w:hAnsi="맑은 고딕" w:hint="eastAsia"/>
          <w:lang w:val="ko-KR"/>
        </w:rPr>
        <w:t xml:space="preserve"> </w:t>
      </w:r>
      <w:r w:rsidR="00331AEF" w:rsidRPr="004142CE">
        <w:rPr>
          <w:rFonts w:ascii="맑은 고딕" w:eastAsia="맑은 고딕" w:hAnsi="맑은 고딕"/>
          <w:lang w:val="ko-KR"/>
        </w:rPr>
        <w:t xml:space="preserve">JxlsView </w:t>
      </w:r>
      <w:r w:rsidR="00331AEF" w:rsidRPr="004142CE">
        <w:rPr>
          <w:rFonts w:ascii="맑은 고딕" w:eastAsia="맑은 고딕" w:hAnsi="맑은 고딕" w:hint="eastAsia"/>
          <w:lang w:val="ko-KR"/>
        </w:rPr>
        <w:t>가 사용된다.</w:t>
      </w:r>
    </w:p>
    <w:p w:rsidR="000902F2" w:rsidRPr="004142CE" w:rsidRDefault="000902F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다음은 엑셀 다운로드 기능을 구현할 경우의 절차이다.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DF5C49">
        <w:trPr>
          <w:cnfStyle w:val="100000000000"/>
        </w:trPr>
        <w:tc>
          <w:tcPr>
            <w:tcW w:w="9350" w:type="dxa"/>
          </w:tcPr>
          <w:p w:rsidR="000902F2" w:rsidRPr="004142CE" w:rsidRDefault="000902F2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업무의 Controller Class에 다음과 같이 추가한다.</w:t>
            </w:r>
            <w:r w:rsidR="00331AEF" w:rsidRPr="004142CE">
              <w:rPr>
                <w:rFonts w:ascii="맑은 고딕" w:eastAsia="맑은 고딕" w:hAnsi="맑은 고딕"/>
              </w:rPr>
              <w:t xml:space="preserve"> </w:t>
            </w:r>
            <w:r w:rsidR="00331AEF" w:rsidRPr="004142CE">
              <w:rPr>
                <w:rFonts w:ascii="맑은 고딕" w:eastAsia="맑은 고딕" w:hAnsi="맑은 고딕" w:hint="eastAsia"/>
              </w:rPr>
              <w:t xml:space="preserve">검색 기능은 </w:t>
            </w:r>
            <w:r w:rsidR="00331AEF" w:rsidRPr="004142CE">
              <w:rPr>
                <w:rFonts w:ascii="맑은 고딕" w:eastAsia="맑은 고딕" w:hAnsi="맑은 고딕"/>
              </w:rPr>
              <w:t xml:space="preserve">search </w:t>
            </w:r>
            <w:r w:rsidR="00331AEF" w:rsidRPr="004142CE">
              <w:rPr>
                <w:rFonts w:ascii="맑은 고딕" w:eastAsia="맑은 고딕" w:hAnsi="맑은 고딕" w:hint="eastAsia"/>
              </w:rPr>
              <w:t xml:space="preserve">메서드를 기본적으로 사용하므로 만약 검색 메서드가 다르게 구현되어야 할 경우엔 </w:t>
            </w:r>
            <w:r w:rsidR="00331AEF" w:rsidRPr="004142CE">
              <w:rPr>
                <w:rFonts w:ascii="맑은 고딕" w:eastAsia="맑은 고딕" w:hAnsi="맑은 고딕"/>
              </w:rPr>
              <w:t xml:space="preserve">super.download </w:t>
            </w:r>
            <w:r w:rsidR="00331AEF" w:rsidRPr="004142CE">
              <w:rPr>
                <w:rFonts w:ascii="맑은 고딕" w:eastAsia="맑은 고딕" w:hAnsi="맑은 고딕" w:hint="eastAsia"/>
              </w:rPr>
              <w:t>의 내용을 응용하여 구현하도록 한다.</w:t>
            </w:r>
          </w:p>
        </w:tc>
      </w:tr>
      <w:tr w:rsidR="000902F2" w:rsidRPr="004142CE" w:rsidTr="00DF5C49">
        <w:tc>
          <w:tcPr>
            <w:tcW w:w="9350" w:type="dxa"/>
          </w:tcPr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"/download.do"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download(HttpServletRequest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0902F2" w:rsidRPr="004142CE" w:rsidRDefault="000902F2" w:rsidP="000902F2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super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.download(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0902F2" w:rsidRPr="004142CE" w:rsidRDefault="000902F2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}</w:t>
            </w:r>
          </w:p>
        </w:tc>
      </w:tr>
    </w:tbl>
    <w:p w:rsidR="000902F2" w:rsidRDefault="000902F2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4416CC" w:rsidRPr="004142CE" w:rsidTr="00CB39D8">
        <w:trPr>
          <w:cnfStyle w:val="100000000000"/>
        </w:trPr>
        <w:tc>
          <w:tcPr>
            <w:tcW w:w="9350" w:type="dxa"/>
          </w:tcPr>
          <w:p w:rsidR="004416CC" w:rsidRPr="004416CC" w:rsidRDefault="004416CC" w:rsidP="004416CC">
            <w:pPr>
              <w:pStyle w:val="af2"/>
              <w:numPr>
                <w:ilvl w:val="1"/>
                <w:numId w:val="3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</w:rPr>
              <w:t xml:space="preserve"> 특정 쿼리문과 파일을 선택해야 하는 경우 다음과 같이 추가한다. 검색 기능은 sqlName을 기반으로 xml에서 조회하며 엑셀 템플릿 파일은 excelFileName을 기반으로 다운로드된다.</w:t>
            </w:r>
          </w:p>
        </w:tc>
      </w:tr>
      <w:tr w:rsidR="004416CC" w:rsidRPr="004142CE" w:rsidTr="00CB39D8">
        <w:tc>
          <w:tcPr>
            <w:tcW w:w="9350" w:type="dxa"/>
          </w:tcPr>
          <w:p w:rsidR="004416CC" w:rsidRDefault="004416CC" w:rsidP="004416C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sz w:val="20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</w:rPr>
              <w:t>@RequestMapping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(value = </w:t>
            </w:r>
            <w:r>
              <w:rPr>
                <w:rFonts w:ascii="Courier New" w:hAnsi="Courier New" w:cs="Courier New"/>
                <w:color w:val="2A00FF"/>
                <w:sz w:val="20"/>
              </w:rPr>
              <w:t>"/download2.do"</w:t>
            </w:r>
            <w:r>
              <w:rPr>
                <w:rFonts w:ascii="Courier New" w:hAnsi="Courier New" w:cs="Courier New"/>
                <w:color w:val="000000"/>
                <w:sz w:val="20"/>
              </w:rPr>
              <w:t>)</w:t>
            </w:r>
          </w:p>
          <w:p w:rsidR="004416CC" w:rsidRDefault="004416CC" w:rsidP="004416C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 String download2(HttpServletRequest </w:t>
            </w:r>
            <w:r>
              <w:rPr>
                <w:rFonts w:ascii="Courier New" w:hAnsi="Courier New" w:cs="Courier New"/>
                <w:color w:val="6A3E3E"/>
                <w:sz w:val="20"/>
              </w:rPr>
              <w:t>request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, Model </w:t>
            </w:r>
            <w:r>
              <w:rPr>
                <w:rFonts w:ascii="Courier New" w:hAnsi="Courier New" w:cs="Courier New"/>
                <w:color w:val="6A3E3E"/>
                <w:sz w:val="20"/>
              </w:rPr>
              <w:t>model</w:t>
            </w:r>
            <w:r>
              <w:rPr>
                <w:rFonts w:ascii="Courier New" w:hAnsi="Courier New" w:cs="Courier New"/>
                <w:color w:val="000000"/>
                <w:sz w:val="20"/>
              </w:rPr>
              <w:t>) {</w:t>
            </w:r>
          </w:p>
          <w:p w:rsidR="004416CC" w:rsidRDefault="004416CC" w:rsidP="004416C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</w:rPr>
              <w:t>super</w:t>
            </w:r>
            <w:r>
              <w:rPr>
                <w:rFonts w:ascii="Courier New" w:hAnsi="Courier New" w:cs="Courier New"/>
                <w:color w:val="000000"/>
                <w:sz w:val="20"/>
              </w:rPr>
              <w:t>.download(</w:t>
            </w:r>
            <w:r>
              <w:rPr>
                <w:rFonts w:ascii="Courier New" w:hAnsi="Courier New" w:cs="Courier New"/>
                <w:color w:val="6A3E3E"/>
                <w:sz w:val="20"/>
              </w:rPr>
              <w:t>request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, </w:t>
            </w:r>
            <w:r>
              <w:rPr>
                <w:rFonts w:ascii="Courier New" w:hAnsi="Courier New" w:cs="Courier New"/>
                <w:color w:val="6A3E3E"/>
                <w:sz w:val="20"/>
              </w:rPr>
              <w:t>model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, </w:t>
            </w:r>
            <w:r>
              <w:rPr>
                <w:rFonts w:ascii="Courier New" w:hAnsi="Courier New" w:cs="Courier New"/>
                <w:color w:val="2A00FF"/>
                <w:sz w:val="20"/>
              </w:rPr>
              <w:t>"</w:t>
            </w:r>
            <w:r>
              <w:rPr>
                <w:rFonts w:ascii="Courier New" w:hAnsi="Courier New" w:cs="Courier New" w:hint="eastAsia"/>
                <w:color w:val="2A00FF"/>
                <w:sz w:val="20"/>
              </w:rPr>
              <w:t>sqlName</w:t>
            </w:r>
            <w:r>
              <w:rPr>
                <w:rFonts w:ascii="Courier New" w:hAnsi="Courier New" w:cs="Courier New"/>
                <w:color w:val="2A00FF"/>
                <w:sz w:val="20"/>
              </w:rPr>
              <w:t>"</w:t>
            </w:r>
            <w:r>
              <w:rPr>
                <w:rFonts w:ascii="Courier New" w:hAnsi="Courier New" w:cs="Courier New"/>
                <w:color w:val="000000"/>
                <w:sz w:val="20"/>
              </w:rPr>
              <w:t xml:space="preserve"> , </w:t>
            </w:r>
            <w:r>
              <w:rPr>
                <w:rFonts w:ascii="Courier New" w:hAnsi="Courier New" w:cs="Courier New"/>
                <w:color w:val="2A00FF"/>
                <w:sz w:val="20"/>
              </w:rPr>
              <w:t>"</w:t>
            </w:r>
            <w:r>
              <w:rPr>
                <w:rFonts w:ascii="Courier New" w:hAnsi="Courier New" w:cs="Courier New" w:hint="eastAsia"/>
                <w:color w:val="2A00FF"/>
                <w:sz w:val="20"/>
              </w:rPr>
              <w:t>excelFileName</w:t>
            </w:r>
            <w:r>
              <w:rPr>
                <w:rFonts w:ascii="Courier New" w:hAnsi="Courier New" w:cs="Courier New"/>
                <w:color w:val="2A00FF"/>
                <w:sz w:val="20"/>
              </w:rPr>
              <w:t>"</w:t>
            </w:r>
            <w:r>
              <w:rPr>
                <w:rFonts w:ascii="Courier New" w:hAnsi="Courier New" w:cs="Courier New"/>
                <w:color w:val="000000"/>
                <w:sz w:val="20"/>
              </w:rPr>
              <w:t>);</w:t>
            </w:r>
          </w:p>
          <w:p w:rsidR="004416CC" w:rsidRPr="004142CE" w:rsidRDefault="004416CC" w:rsidP="004416C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20"/>
              </w:rPr>
              <w:tab/>
              <w:t>}</w:t>
            </w:r>
          </w:p>
        </w:tc>
      </w:tr>
    </w:tbl>
    <w:p w:rsidR="004416CC" w:rsidRDefault="004416CC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p w:rsidR="004416CC" w:rsidRPr="004142CE" w:rsidRDefault="004416CC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0902F2" w:rsidRPr="004142CE" w:rsidTr="00DF5C49">
        <w:trPr>
          <w:cnfStyle w:val="100000000000"/>
        </w:trPr>
        <w:tc>
          <w:tcPr>
            <w:tcW w:w="9350" w:type="dxa"/>
          </w:tcPr>
          <w:p w:rsidR="000902F2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아래의 예제와 같이 엑셀 템플릿을 엑셀 파일로 생성한다.</w:t>
            </w:r>
          </w:p>
        </w:tc>
      </w:tr>
      <w:tr w:rsidR="000902F2" w:rsidRPr="004142CE" w:rsidTr="00DF5C49">
        <w:tc>
          <w:tcPr>
            <w:tcW w:w="9350" w:type="dxa"/>
          </w:tcPr>
          <w:p w:rsidR="00331AEF" w:rsidRPr="004142CE" w:rsidRDefault="00331AEF" w:rsidP="00331AEF">
            <w:pPr>
              <w:rPr>
                <w:rFonts w:ascii="맑은 고딕" w:eastAsia="맑은 고딕" w:hAnsi="맑은 고딕"/>
              </w:rPr>
            </w:pPr>
          </w:p>
          <w:tbl>
            <w:tblPr>
              <w:tblW w:w="8297" w:type="dxa"/>
              <w:tblCellMar>
                <w:left w:w="99" w:type="dxa"/>
                <w:right w:w="99" w:type="dxa"/>
              </w:tblCellMar>
              <w:tblLook w:val="04A0"/>
            </w:tblPr>
            <w:tblGrid>
              <w:gridCol w:w="1651"/>
              <w:gridCol w:w="1525"/>
              <w:gridCol w:w="1719"/>
              <w:gridCol w:w="1758"/>
              <w:gridCol w:w="1644"/>
            </w:tblGrid>
            <w:tr w:rsidR="00331AEF" w:rsidRPr="004142CE" w:rsidTr="00DF5C49">
              <w:trPr>
                <w:trHeight w:val="161"/>
              </w:trPr>
              <w:tc>
                <w:tcPr>
                  <w:tcW w:w="8297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nil"/>
                    <w:right w:val="nil"/>
                  </w:tcBorders>
                  <w:shd w:val="clear" w:color="000000" w:fill="333F4F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FFFFFF"/>
                      <w:sz w:val="28"/>
                      <w:szCs w:val="28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FFFFFF"/>
                      <w:sz w:val="28"/>
                      <w:szCs w:val="28"/>
                    </w:rPr>
                    <w:t>코드목록</w:t>
                  </w:r>
                </w:p>
              </w:tc>
            </w:tr>
            <w:tr w:rsidR="00331AEF" w:rsidRPr="004142CE" w:rsidTr="00DF5C49">
              <w:trPr>
                <w:trHeight w:val="234"/>
              </w:trPr>
              <w:tc>
                <w:tcPr>
                  <w:tcW w:w="1651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코드그룹</w:t>
                  </w:r>
                </w:p>
              </w:tc>
              <w:tc>
                <w:tcPr>
                  <w:tcW w:w="1525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</w:t>
                  </w:r>
                </w:p>
              </w:tc>
              <w:tc>
                <w:tcPr>
                  <w:tcW w:w="1719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코드명칭</w:t>
                  </w:r>
                </w:p>
              </w:tc>
              <w:tc>
                <w:tcPr>
                  <w:tcW w:w="1758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순서</w:t>
                  </w:r>
                </w:p>
              </w:tc>
              <w:tc>
                <w:tcPr>
                  <w:tcW w:w="1644" w:type="dxa"/>
                  <w:tcBorders>
                    <w:top w:val="single" w:sz="8" w:space="0" w:color="auto"/>
                    <w:left w:val="nil"/>
                    <w:bottom w:val="nil"/>
                    <w:right w:val="single" w:sz="4" w:space="0" w:color="auto"/>
                  </w:tcBorders>
                  <w:shd w:val="clear" w:color="000000" w:fill="D6DCE4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b/>
                      <w:bCs/>
                      <w:color w:val="000000"/>
                      <w:sz w:val="20"/>
                    </w:rPr>
                  </w:pPr>
                  <w:r w:rsidRPr="004142CE">
                    <w:rPr>
                      <w:rFonts w:ascii="맑은 고딕" w:eastAsia="맑은 고딕" w:hAnsi="맑은 고딕" w:cs="굴림" w:hint="eastAsia"/>
                      <w:b/>
                      <w:bCs/>
                      <w:color w:val="000000"/>
                      <w:sz w:val="20"/>
                    </w:rPr>
                    <w:t>코드설명</w:t>
                  </w:r>
                </w:p>
              </w:tc>
            </w:tr>
            <w:tr w:rsidR="00331AEF" w:rsidRPr="004142CE" w:rsidTr="00DF5C49">
              <w:trPr>
                <w:trHeight w:val="399"/>
              </w:trPr>
              <w:tc>
                <w:tcPr>
                  <w:tcW w:w="8297" w:type="dxa"/>
                  <w:gridSpan w:val="5"/>
                  <w:tcBorders>
                    <w:top w:val="single" w:sz="4" w:space="0" w:color="808080"/>
                    <w:left w:val="single" w:sz="8" w:space="0" w:color="auto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&lt;jx</w:t>
                  </w:r>
                  <w:proofErr w:type="gramStart"/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:forEach</w:t>
                  </w:r>
                  <w:proofErr w:type="gramEnd"/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 xml:space="preserve"> var="data" items="${rows}"&gt;</w:t>
                  </w: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 xml:space="preserve">　</w:t>
                  </w:r>
                </w:p>
              </w:tc>
            </w:tr>
            <w:tr w:rsidR="00331AEF" w:rsidRPr="004142CE" w:rsidTr="00DF5C49">
              <w:trPr>
                <w:trHeight w:val="293"/>
              </w:trPr>
              <w:tc>
                <w:tcPr>
                  <w:tcW w:w="1651" w:type="dxa"/>
                  <w:tcBorders>
                    <w:top w:val="nil"/>
                    <w:left w:val="single" w:sz="8" w:space="0" w:color="auto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jc w:val="center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${data.codeGrup}</w:t>
                  </w:r>
                </w:p>
              </w:tc>
              <w:tc>
                <w:tcPr>
                  <w:tcW w:w="1525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${data.codeCd}</w:t>
                  </w:r>
                </w:p>
              </w:tc>
              <w:tc>
                <w:tcPr>
                  <w:tcW w:w="1719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${data.codeName}</w:t>
                  </w:r>
                </w:p>
              </w:tc>
              <w:tc>
                <w:tcPr>
                  <w:tcW w:w="1758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${data.sortSeq}</w:t>
                  </w:r>
                </w:p>
              </w:tc>
              <w:tc>
                <w:tcPr>
                  <w:tcW w:w="1644" w:type="dxa"/>
                  <w:tcBorders>
                    <w:top w:val="nil"/>
                    <w:left w:val="nil"/>
                    <w:bottom w:val="single" w:sz="4" w:space="0" w:color="808080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굴림"/>
                      <w:color w:val="000000"/>
                      <w:sz w:val="16"/>
                      <w:szCs w:val="16"/>
                    </w:rPr>
                    <w:t>${data.codeDesc}</w:t>
                  </w:r>
                </w:p>
              </w:tc>
            </w:tr>
            <w:tr w:rsidR="00331AEF" w:rsidRPr="004142CE" w:rsidTr="00DF5C49">
              <w:trPr>
                <w:trHeight w:val="343"/>
              </w:trPr>
              <w:tc>
                <w:tcPr>
                  <w:tcW w:w="8297" w:type="dxa"/>
                  <w:gridSpan w:val="5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4" w:space="0" w:color="808080"/>
                  </w:tcBorders>
                  <w:shd w:val="clear" w:color="auto" w:fill="auto"/>
                  <w:noWrap/>
                  <w:vAlign w:val="center"/>
                  <w:hideMark/>
                </w:tcPr>
                <w:p w:rsidR="00331AEF" w:rsidRPr="004142CE" w:rsidRDefault="00331AEF" w:rsidP="00331AEF">
                  <w:pPr>
                    <w:spacing w:after="0" w:line="240" w:lineRule="auto"/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</w:pPr>
                  <w:r w:rsidRPr="004142CE">
                    <w:rPr>
                      <w:rFonts w:ascii="맑은 고딕" w:eastAsia="맑은 고딕" w:hAnsi="맑은 고딕" w:cs="Arial Unicode MS"/>
                      <w:color w:val="000000"/>
                      <w:sz w:val="16"/>
                      <w:szCs w:val="16"/>
                    </w:rPr>
                    <w:t>&lt;/jx:forEach&gt;</w:t>
                  </w:r>
                </w:p>
              </w:tc>
            </w:tr>
          </w:tbl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 xml:space="preserve">  </w:t>
            </w:r>
          </w:p>
        </w:tc>
      </w:tr>
    </w:tbl>
    <w:p w:rsidR="000902F2" w:rsidRPr="004142CE" w:rsidRDefault="00331AEF" w:rsidP="000902F2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331AEF" w:rsidRPr="004142CE" w:rsidTr="00331AEF">
        <w:trPr>
          <w:cnfStyle w:val="100000000000"/>
        </w:trPr>
        <w:tc>
          <w:tcPr>
            <w:tcW w:w="8590" w:type="dxa"/>
          </w:tcPr>
          <w:p w:rsidR="00331AEF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해당 업무 화면의 </w:t>
            </w:r>
            <w:r w:rsidRPr="004142CE">
              <w:rPr>
                <w:rFonts w:ascii="맑은 고딕" w:eastAsia="맑은 고딕" w:hAnsi="맑은 고딕"/>
              </w:rPr>
              <w:t>JSP</w:t>
            </w:r>
            <w:r w:rsidRPr="004142CE">
              <w:rPr>
                <w:rFonts w:ascii="맑은 고딕" w:eastAsia="맑은 고딕" w:hAnsi="맑은 고딕" w:hint="eastAsia"/>
              </w:rPr>
              <w:t>에 다음과 같이 엑셀 버튼을 추가한다.</w:t>
            </w:r>
          </w:p>
        </w:tc>
      </w:tr>
      <w:tr w:rsidR="00331AEF" w:rsidRPr="004142CE" w:rsidTr="00331AEF">
        <w:tc>
          <w:tcPr>
            <w:tcW w:w="8590" w:type="dxa"/>
          </w:tcPr>
          <w:p w:rsidR="00331AEF" w:rsidRPr="004142CE" w:rsidRDefault="00331AEF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a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href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"javascript</w:t>
            </w:r>
            <w:proofErr w:type="gramStart"/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:void</w:t>
            </w:r>
            <w:proofErr w:type="gramEnd"/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(0)"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class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"easyui-linkbutton"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iconCls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"icon-excel"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"excel-button"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lastRenderedPageBreak/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엑셀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a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331AEF" w:rsidRPr="004142CE" w:rsidRDefault="00331AEF" w:rsidP="00331AE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331AEF" w:rsidRPr="004142CE" w:rsidTr="00DF5C49">
        <w:trPr>
          <w:cnfStyle w:val="100000000000"/>
        </w:trPr>
        <w:tc>
          <w:tcPr>
            <w:tcW w:w="9350" w:type="dxa"/>
          </w:tcPr>
          <w:p w:rsidR="00331AEF" w:rsidRPr="004142CE" w:rsidRDefault="00331AEF" w:rsidP="00263435">
            <w:pPr>
              <w:pStyle w:val="af2"/>
              <w:numPr>
                <w:ilvl w:val="0"/>
                <w:numId w:val="19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 화면의 스크립트에 다음과 같이 엑셀 버튼 클릭 이벤트를 추가한다.</w:t>
            </w:r>
          </w:p>
        </w:tc>
      </w:tr>
      <w:tr w:rsidR="00331AEF" w:rsidRPr="004142CE" w:rsidTr="00DF5C49">
        <w:tc>
          <w:tcPr>
            <w:tcW w:w="9350" w:type="dxa"/>
          </w:tcPr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$(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() {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//엑셀버튼 클릭시 이벤트 바인딩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$(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"#excel-button"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).bind(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"click"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, doExcel);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});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다운로드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doExcel() {</w:t>
            </w:r>
          </w:p>
          <w:p w:rsidR="00331AEF" w:rsidRPr="004142CE" w:rsidRDefault="00331AEF" w:rsidP="00331AE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consts.easygrid.download();</w:t>
            </w:r>
          </w:p>
          <w:p w:rsidR="00331AEF" w:rsidRPr="004142CE" w:rsidRDefault="00331AEF" w:rsidP="00DF5C4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331AEF" w:rsidRPr="004142CE" w:rsidRDefault="00331AEF" w:rsidP="00331AE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p w:rsidR="00331AEF" w:rsidRPr="004142CE" w:rsidRDefault="00331AEF" w:rsidP="00331AEF">
      <w:pPr>
        <w:spacing w:after="0"/>
        <w:rPr>
          <w:rFonts w:ascii="맑은 고딕" w:eastAsia="맑은 고딕" w:hAnsi="맑은 고딕" w:cs="Consolas"/>
          <w:szCs w:val="18"/>
        </w:rPr>
      </w:pPr>
    </w:p>
    <w:p w:rsidR="00196548" w:rsidRPr="004142CE" w:rsidRDefault="000902F2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 </w:t>
      </w:r>
      <w:bookmarkStart w:id="21" w:name="_Toc470509913"/>
      <w:r w:rsidR="00245861" w:rsidRPr="004142CE">
        <w:rPr>
          <w:rFonts w:ascii="맑은 고딕" w:eastAsia="맑은 고딕" w:hAnsi="맑은 고딕" w:hint="eastAsia"/>
        </w:rPr>
        <w:t>Excel Loader 기능</w:t>
      </w:r>
      <w:bookmarkEnd w:id="21"/>
    </w:p>
    <w:p w:rsidR="00196548" w:rsidRPr="004142CE" w:rsidRDefault="00DF5C4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>엑셀 파일을 업로드 하여 해당 내용을 라인단위로 읽어서 로드한 후에 화면에서 필요한 부분을 편집 후 저장하는 기능이다.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이는 코드엑셀로더에 구현되어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="009A41CE" w:rsidRPr="004142CE">
        <w:rPr>
          <w:rFonts w:ascii="맑은 고딕" w:eastAsia="맑은 고딕" w:hAnsi="맑은 고딕" w:hint="eastAsia"/>
          <w:lang w:val="ko-KR"/>
        </w:rPr>
        <w:t xml:space="preserve">jxls 라이브러리의 </w:t>
      </w:r>
      <w:r w:rsidR="009A41CE" w:rsidRPr="004142CE">
        <w:rPr>
          <w:rFonts w:ascii="맑은 고딕" w:eastAsia="맑은 고딕" w:hAnsi="맑은 고딕"/>
          <w:lang w:val="ko-KR"/>
        </w:rPr>
        <w:t xml:space="preserve">loader </w:t>
      </w:r>
      <w:r w:rsidR="009A41CE" w:rsidRPr="004142CE">
        <w:rPr>
          <w:rFonts w:ascii="맑은 고딕" w:eastAsia="맑은 고딕" w:hAnsi="맑은 고딕" w:hint="eastAsia"/>
          <w:lang w:val="ko-KR"/>
        </w:rPr>
        <w:t>기능을 사용하고 있다.</w:t>
      </w:r>
    </w:p>
    <w:p w:rsidR="00196548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엑셀 파일 로드시 필요한 항목에 대한 맵핑 설정파일을 </w:t>
      </w:r>
      <w:r w:rsidRPr="004142CE">
        <w:rPr>
          <w:rFonts w:ascii="맑은 고딕" w:eastAsia="맑은 고딕" w:hAnsi="맑은 고딕"/>
          <w:lang w:val="ko-KR"/>
        </w:rPr>
        <w:t>xml</w:t>
      </w:r>
      <w:r w:rsidRPr="004142CE">
        <w:rPr>
          <w:rFonts w:ascii="맑은 고딕" w:eastAsia="맑은 고딕" w:hAnsi="맑은 고딕" w:hint="eastAsia"/>
          <w:lang w:val="ko-KR"/>
        </w:rPr>
        <w:t xml:space="preserve">로 정의하여 이를 읽어 해당 엑셀을 파싱하고 내려주며 이 맵핑설정파일의 위치에 대한 정보는 </w:t>
      </w:r>
      <w:r w:rsidRPr="004142CE">
        <w:rPr>
          <w:rFonts w:ascii="맑은 고딕" w:eastAsia="맑은 고딕" w:hAnsi="맑은 고딕"/>
          <w:lang w:val="ko-KR"/>
        </w:rPr>
        <w:t>app.properties</w:t>
      </w:r>
      <w:r w:rsidRPr="004142CE">
        <w:rPr>
          <w:rFonts w:ascii="맑은 고딕" w:eastAsia="맑은 고딕" w:hAnsi="맑은 고딕" w:hint="eastAsia"/>
          <w:lang w:val="ko-KR"/>
        </w:rPr>
        <w:t>에 정의되어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현재 </w:t>
      </w:r>
      <w:proofErr w:type="gramStart"/>
      <w:r w:rsidRPr="004142CE">
        <w:rPr>
          <w:rFonts w:ascii="맑은 고딕" w:eastAsia="맑은 고딕" w:hAnsi="맑은 고딕" w:hint="eastAsia"/>
          <w:lang w:val="ko-KR"/>
        </w:rPr>
        <w:t xml:space="preserve">시스템에선  </w:t>
      </w:r>
      <w:r w:rsidRPr="004142CE">
        <w:rPr>
          <w:rFonts w:ascii="맑은 고딕" w:eastAsia="맑은 고딕" w:hAnsi="맑은 고딕"/>
          <w:lang w:val="ko-KR"/>
        </w:rPr>
        <w:t>src</w:t>
      </w:r>
      <w:proofErr w:type="gramEnd"/>
      <w:r w:rsidRPr="004142CE">
        <w:rPr>
          <w:rFonts w:ascii="맑은 고딕" w:eastAsia="맑은 고딕" w:hAnsi="맑은 고딕"/>
          <w:lang w:val="ko-KR"/>
        </w:rPr>
        <w:t xml:space="preserve">/main/resources/xlsloaders/ 에서 </w:t>
      </w:r>
      <w:r w:rsidRPr="004142CE">
        <w:rPr>
          <w:rFonts w:ascii="맑은 고딕" w:eastAsia="맑은 고딕" w:hAnsi="맑은 고딕" w:hint="eastAsia"/>
          <w:lang w:val="ko-KR"/>
        </w:rPr>
        <w:t>확인할 수 있다.</w:t>
      </w:r>
    </w:p>
    <w:p w:rsidR="009A41CE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현재 구현된 기능은 엑셀파일을 업로드하여 바로 </w:t>
      </w:r>
      <w:r w:rsidRPr="004142CE">
        <w:rPr>
          <w:rFonts w:ascii="맑은 고딕" w:eastAsia="맑은 고딕" w:hAnsi="맑은 고딕"/>
          <w:lang w:val="ko-KR"/>
        </w:rPr>
        <w:t xml:space="preserve">ExcelLoader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사용하여 파싱한 후 결과목록을 </w:t>
      </w:r>
      <w:r w:rsidRPr="004142CE">
        <w:rPr>
          <w:rFonts w:ascii="맑은 고딕" w:eastAsia="맑은 고딕" w:hAnsi="맑은 고딕"/>
          <w:lang w:val="ko-KR"/>
        </w:rPr>
        <w:t>Json</w:t>
      </w:r>
      <w:r w:rsidRPr="004142CE">
        <w:rPr>
          <w:rFonts w:ascii="맑은 고딕" w:eastAsia="맑은 고딕" w:hAnsi="맑은 고딕" w:hint="eastAsia"/>
          <w:lang w:val="ko-KR"/>
        </w:rPr>
        <w:t>으로 화면에 넘겨주도록 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따라서 별도로 파일이 서버에 저장되지 않는다.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서버에 저장되도록 하기 위해선 </w:t>
      </w:r>
      <w:r w:rsidRPr="004142CE">
        <w:rPr>
          <w:rFonts w:ascii="맑은 고딕" w:eastAsia="맑은 고딕" w:hAnsi="맑은 고딕"/>
          <w:lang w:val="ko-KR"/>
        </w:rPr>
        <w:t xml:space="preserve">ExcelLoader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load </w:t>
      </w:r>
      <w:r w:rsidRPr="004142CE">
        <w:rPr>
          <w:rFonts w:ascii="맑은 고딕" w:eastAsia="맑은 고딕" w:hAnsi="맑은 고딕" w:hint="eastAsia"/>
          <w:lang w:val="ko-KR"/>
        </w:rPr>
        <w:t>메서드에서 물리적 파일을 저장하는 로직이 구현되어야 한다.</w:t>
      </w:r>
    </w:p>
    <w:p w:rsidR="009A41CE" w:rsidRPr="004142CE" w:rsidRDefault="009A41CE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hint="eastAsia"/>
          <w:lang w:val="ko-KR"/>
        </w:rPr>
        <w:t>엑셀로더 기능을 사용하기 위한 절차는 다음과 같다.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9A41CE" w:rsidRPr="004142CE" w:rsidTr="005178E9">
        <w:trPr>
          <w:cnfStyle w:val="100000000000"/>
        </w:trPr>
        <w:tc>
          <w:tcPr>
            <w:tcW w:w="9350" w:type="dxa"/>
          </w:tcPr>
          <w:p w:rsidR="009A41CE" w:rsidRPr="004142CE" w:rsidRDefault="009A41CE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업무의 Controller Class에 다음과 같이 3개의 메서드가 추가되어야 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엑셀로더 화면 오픈 메서드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업로드후에 결과목록을 반환하는 메서드</w:t>
            </w:r>
          </w:p>
          <w:p w:rsidR="009A41CE" w:rsidRPr="004142CE" w:rsidRDefault="009A41CE" w:rsidP="00263435">
            <w:pPr>
              <w:pStyle w:val="af2"/>
              <w:numPr>
                <w:ilvl w:val="0"/>
                <w:numId w:val="21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편집된 목록을 받아 저장하는 메서드</w:t>
            </w:r>
          </w:p>
        </w:tc>
      </w:tr>
      <w:tr w:rsidR="009A41CE" w:rsidRPr="004142CE" w:rsidTr="005178E9">
        <w:tc>
          <w:tcPr>
            <w:tcW w:w="9350" w:type="dxa"/>
          </w:tcPr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//엑셀로더화면오픈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"/loader/open.do"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openLoader(HttpServletRequest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lastRenderedPageBreak/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super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.getViewName(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"codeLoader"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업로드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"/loader/upload.json"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uploadLoader(MultipartHttpServletRequest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업로드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MultipartFile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.getFile(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"excelFile"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if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!=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null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&amp;&amp;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.isEmpty() ==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false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loader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.load(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file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"jxls-code.xml"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addObject(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.get(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"list"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"jsonView"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3F7F5F"/>
                <w:szCs w:val="18"/>
              </w:rPr>
              <w:t>//엑셀 저장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(value =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"/loader/save.json"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saveLoader(HttpServletRequest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 {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  <w:t xml:space="preserve">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true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service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.save(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addObject(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result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9A41CE" w:rsidRPr="004142CE" w:rsidRDefault="009A41CE" w:rsidP="009A41CE">
            <w:pPr>
              <w:widowControl w:val="0"/>
              <w:autoSpaceDE w:val="0"/>
              <w:autoSpaceDN w:val="0"/>
              <w:adjustRightInd w:val="0"/>
              <w:spacing w:after="0"/>
              <w:ind w:firstLineChars="400" w:firstLine="72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"jsonView"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9A41CE" w:rsidRPr="004142CE" w:rsidRDefault="009A41CE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9A41CE" w:rsidRPr="004142CE" w:rsidRDefault="009A41CE" w:rsidP="009A41CE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9A41CE" w:rsidRPr="004142CE" w:rsidTr="005178E9">
        <w:trPr>
          <w:cnfStyle w:val="100000000000"/>
        </w:trPr>
        <w:tc>
          <w:tcPr>
            <w:tcW w:w="9350" w:type="dxa"/>
          </w:tcPr>
          <w:p w:rsidR="009A41CE" w:rsidRPr="004142CE" w:rsidRDefault="009A41CE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해당 업무의 </w:t>
            </w:r>
            <w:r w:rsidRPr="004142CE">
              <w:rPr>
                <w:rFonts w:ascii="맑은 고딕" w:eastAsia="맑은 고딕" w:hAnsi="맑은 고딕"/>
              </w:rPr>
              <w:t xml:space="preserve">JSP </w:t>
            </w:r>
            <w:r w:rsidRPr="004142CE">
              <w:rPr>
                <w:rFonts w:ascii="맑은 고딕" w:eastAsia="맑은 고딕" w:hAnsi="맑은 고딕" w:hint="eastAsia"/>
              </w:rPr>
              <w:t>와 스크립트를 구현한다.</w:t>
            </w:r>
          </w:p>
        </w:tc>
      </w:tr>
      <w:tr w:rsidR="009A41CE" w:rsidRPr="004142CE" w:rsidTr="005178E9">
        <w:tc>
          <w:tcPr>
            <w:tcW w:w="9350" w:type="dxa"/>
          </w:tcPr>
          <w:p w:rsidR="009A41CE" w:rsidRPr="004142CE" w:rsidRDefault="004F567F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codeLoader.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jsp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와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codeLoader.js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파일을 참고할것.</w:t>
            </w:r>
            <w:r w:rsidR="009A41CE" w:rsidRPr="004142CE">
              <w:rPr>
                <w:rFonts w:ascii="맑은 고딕" w:eastAsia="맑은 고딕" w:hAnsi="맑은 고딕" w:cs="Consolas" w:hint="eastAsia"/>
                <w:szCs w:val="18"/>
              </w:rPr>
              <w:t xml:space="preserve"> </w:t>
            </w:r>
          </w:p>
        </w:tc>
      </w:tr>
    </w:tbl>
    <w:p w:rsidR="00C321DC" w:rsidRPr="004142CE" w:rsidRDefault="009A41CE" w:rsidP="00C321DC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C321DC" w:rsidRPr="004142CE" w:rsidTr="005178E9">
        <w:trPr>
          <w:cnfStyle w:val="100000000000"/>
        </w:trPr>
        <w:tc>
          <w:tcPr>
            <w:tcW w:w="9350" w:type="dxa"/>
          </w:tcPr>
          <w:p w:rsidR="00C321DC" w:rsidRPr="004142CE" w:rsidRDefault="00C321DC" w:rsidP="00263435">
            <w:pPr>
              <w:pStyle w:val="af2"/>
              <w:numPr>
                <w:ilvl w:val="0"/>
                <w:numId w:val="20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엑셀에 맵핑되는 로더 설정 파일을 구현한다.</w:t>
            </w:r>
          </w:p>
        </w:tc>
      </w:tr>
      <w:tr w:rsidR="00C321DC" w:rsidRPr="004142CE" w:rsidTr="005178E9">
        <w:tc>
          <w:tcPr>
            <w:tcW w:w="9350" w:type="dxa"/>
          </w:tcPr>
          <w:p w:rsidR="00C321DC" w:rsidRPr="004142CE" w:rsidRDefault="00C321DC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j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xls-code.xml </w:t>
            </w:r>
            <w:r w:rsidRPr="004142CE">
              <w:rPr>
                <w:rFonts w:ascii="맑은 고딕" w:eastAsia="맑은 고딕" w:hAnsi="맑은 고딕" w:cs="Consolas" w:hint="eastAsia"/>
                <w:szCs w:val="18"/>
              </w:rPr>
              <w:t>참고할 것.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proofErr w:type="gramStart"/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&lt;?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xml</w:t>
            </w:r>
            <w:proofErr w:type="gramEnd"/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version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"1.0"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encoding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"UTF-8"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?&gt;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workbook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worksheet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"Sheet1"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lastRenderedPageBreak/>
              <w:tab/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header.codeGrup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header.codeCd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header.codeName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"3"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header.sortSeq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"4"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header.codeDesc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items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"list"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var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"item"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varType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"com.wsc.framework.model.RecordMap"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startRow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endRow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"0"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item.codeGrup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item.codeCd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item.codeName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"3"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item.sortSeq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row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"1"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col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"4"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item.codeDesc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mapping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section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loopbreakcondition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rowcheck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offset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cellcheck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offset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"2"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cellcheck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rowcheck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loopbreakcondition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loop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worksheet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C321DC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workbook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C321DC" w:rsidRPr="004142CE" w:rsidRDefault="00C321DC" w:rsidP="005178E9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</w:p>
        </w:tc>
      </w:tr>
    </w:tbl>
    <w:p w:rsidR="00C321DC" w:rsidRPr="004142CE" w:rsidRDefault="00C321DC" w:rsidP="00C321DC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 w:hint="eastAsia"/>
          <w:szCs w:val="18"/>
        </w:rPr>
        <w:lastRenderedPageBreak/>
        <w:t xml:space="preserve"> </w:t>
      </w:r>
    </w:p>
    <w:p w:rsidR="005909C3" w:rsidRPr="004142CE" w:rsidRDefault="005909C3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2" w:name="_Toc470509914"/>
      <w:r w:rsidRPr="004142CE">
        <w:rPr>
          <w:rFonts w:ascii="맑은 고딕" w:eastAsia="맑은 고딕" w:hAnsi="맑은 고딕" w:hint="eastAsia"/>
        </w:rPr>
        <w:t xml:space="preserve">Excel Loader </w:t>
      </w:r>
      <w:r>
        <w:rPr>
          <w:rFonts w:ascii="맑은 고딕" w:eastAsia="맑은 고딕" w:hAnsi="맑은 고딕" w:hint="eastAsia"/>
        </w:rPr>
        <w:t xml:space="preserve">맵핑 </w:t>
      </w:r>
      <w:r w:rsidRPr="004142CE">
        <w:rPr>
          <w:rFonts w:ascii="맑은 고딕" w:eastAsia="맑은 고딕" w:hAnsi="맑은 고딕" w:hint="eastAsia"/>
        </w:rPr>
        <w:t>기능</w:t>
      </w:r>
      <w:bookmarkEnd w:id="22"/>
    </w:p>
    <w:p w:rsidR="007B2AD9" w:rsidRDefault="007B2AD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위에서 설명한 엑셀로더의 확장판으로 엑셀양식을 설정하는 관리 기능이 별도로 존재하며,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엑셀파일을 업로드시에 설정되어 있는 맵핑정보에 따라 엑셀을 읽어들이는 기능이다.</w:t>
      </w: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양식 종류 관리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lastRenderedPageBreak/>
        <w:t>주문 또는 출고 등의 양식의 그룹과 맵핑할 변수명을 정의하는 부분으로 해당 맵핑변수를 대상</w:t>
      </w:r>
      <w:r>
        <w:rPr>
          <w:rFonts w:ascii="맑은 고딕" w:eastAsia="맑은 고딕" w:hAnsi="맑은 고딕" w:hint="eastAsia"/>
        </w:rPr>
        <w:t xml:space="preserve"> </w:t>
      </w:r>
      <w:r w:rsidRPr="004F29A4">
        <w:rPr>
          <w:rFonts w:ascii="맑은 고딕" w:eastAsia="맑은 고딕" w:hAnsi="맑은 고딕" w:hint="eastAsia"/>
        </w:rPr>
        <w:t xml:space="preserve">테이블의 칼럼에 대입하여 저장처리 기능을 </w:t>
      </w:r>
      <w:r>
        <w:rPr>
          <w:rFonts w:ascii="맑은 고딕" w:eastAsia="맑은 고딕" w:hAnsi="맑은 고딕" w:hint="eastAsia"/>
        </w:rPr>
        <w:t>개발자가 구현할 수 있도록 기본 구조를 설정한다.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해당 내용은 코드테이블에 저장되며,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별도의 관리페이지를 만들어 설정이 용이하게 하였다.</w:t>
      </w:r>
    </w:p>
    <w:p w:rsidR="004F29A4" w:rsidRDefault="00707507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2987675"/>
            <wp:effectExtent l="19050" t="0" r="0" b="0"/>
            <wp:docPr id="9" name="그림 8" descr="양식종류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양식종류관리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A4" w:rsidRPr="00707507" w:rsidRDefault="004F29A4" w:rsidP="00707507">
      <w:pPr>
        <w:spacing w:after="0"/>
        <w:rPr>
          <w:rFonts w:ascii="맑은 고딕" w:eastAsia="맑은 고딕" w:hAnsi="맑은 고딕"/>
        </w:rPr>
      </w:pP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엑셀 양식 관리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t xml:space="preserve">각 </w:t>
      </w:r>
      <w:r>
        <w:rPr>
          <w:rFonts w:ascii="맑은 고딕" w:eastAsia="맑은 고딕" w:hAnsi="맑은 고딕" w:hint="eastAsia"/>
        </w:rPr>
        <w:t xml:space="preserve">엑셀의 </w:t>
      </w:r>
      <w:r w:rsidRPr="004F29A4">
        <w:rPr>
          <w:rFonts w:ascii="맑은 고딕" w:eastAsia="맑은 고딕" w:hAnsi="맑은 고딕" w:hint="eastAsia"/>
        </w:rPr>
        <w:t xml:space="preserve">양식그룹에 해당하는 종류(오픈마켓)별 엑셀양식을 등록하고 개별 칼럼을 설정한다. 이 부분에서 1)번에서 정의한 맵핑변수와 개별 칼럼을 </w:t>
      </w:r>
      <w:r>
        <w:rPr>
          <w:rFonts w:ascii="맑은 고딕" w:eastAsia="맑은 고딕" w:hAnsi="맑은 고딕" w:hint="eastAsia"/>
        </w:rPr>
        <w:t>맵핑하도록 한다.</w:t>
      </w:r>
    </w:p>
    <w:p w:rsidR="004F29A4" w:rsidRDefault="00B74918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2994660"/>
            <wp:effectExtent l="19050" t="0" r="0" b="0"/>
            <wp:docPr id="455" name="그림 454" descr="엑셀양식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엑셀양식관리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A4" w:rsidRPr="00B74918" w:rsidRDefault="004F29A4" w:rsidP="00B74918">
      <w:pPr>
        <w:spacing w:after="0"/>
        <w:rPr>
          <w:rFonts w:ascii="맑은 고딕" w:eastAsia="맑은 고딕" w:hAnsi="맑은 고딕"/>
        </w:rPr>
      </w:pPr>
    </w:p>
    <w:p w:rsidR="004F29A4" w:rsidRDefault="004F29A4" w:rsidP="00263435">
      <w:pPr>
        <w:pStyle w:val="af2"/>
        <w:numPr>
          <w:ilvl w:val="0"/>
          <w:numId w:val="31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주문 엑셀 로더 </w:t>
      </w:r>
      <w:r>
        <w:rPr>
          <w:rFonts w:ascii="맑은 고딕" w:eastAsia="맑은 고딕" w:hAnsi="맑은 고딕"/>
        </w:rPr>
        <w:t>(</w:t>
      </w:r>
      <w:r>
        <w:rPr>
          <w:rFonts w:ascii="맑은 고딕" w:eastAsia="맑은 고딕" w:hAnsi="맑은 고딕" w:hint="eastAsia"/>
        </w:rPr>
        <w:t>예제)</w:t>
      </w:r>
    </w:p>
    <w:p w:rsidR="004F29A4" w:rsidRDefault="004F29A4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F29A4">
        <w:rPr>
          <w:rFonts w:ascii="맑은 고딕" w:eastAsia="맑은 고딕" w:hAnsi="맑은 고딕" w:hint="eastAsia"/>
        </w:rPr>
        <w:lastRenderedPageBreak/>
        <w:t>엑셀양식의 샘플로서 양식에 맞는 엑셀파일을 업로드하고 해당 데이터를 읽어 화면에 그리드형태로 display 하는 기능까지 개발되어 있으며, 저장버튼 클릭 후에 실제 저장을 처리하는 로직은 업무적인 요청에 따라 별도의 개발이 필요하다.</w:t>
      </w:r>
    </w:p>
    <w:p w:rsidR="004F29A4" w:rsidRDefault="00B74918" w:rsidP="004F29A4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2990215"/>
            <wp:effectExtent l="19050" t="0" r="0" b="0"/>
            <wp:docPr id="467" name="그림 466" descr="주문엑셀로더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주문엑셀로더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CE" w:rsidRPr="005909C3" w:rsidRDefault="009A41CE" w:rsidP="009A41CE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96548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3" w:name="_Toc470509915"/>
      <w:r w:rsidRPr="004142CE">
        <w:rPr>
          <w:rFonts w:ascii="맑은 고딕" w:eastAsia="맑은 고딕" w:hAnsi="맑은 고딕" w:hint="eastAsia"/>
        </w:rPr>
        <w:t>EasyUI Grid 기능</w:t>
      </w:r>
      <w:bookmarkEnd w:id="23"/>
    </w:p>
    <w:p w:rsidR="00586AB0" w:rsidRPr="004142CE" w:rsidRDefault="00586AB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화면의 목록은 모두 </w:t>
      </w:r>
      <w:r w:rsidRPr="004142CE">
        <w:rPr>
          <w:rFonts w:ascii="맑은 고딕" w:eastAsia="맑은 고딕" w:hAnsi="맑은 고딕"/>
          <w:lang w:val="ko-KR"/>
        </w:rPr>
        <w:t>EasyUI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Grid </w:t>
      </w:r>
      <w:r w:rsidRPr="004142CE">
        <w:rPr>
          <w:rFonts w:ascii="맑은 고딕" w:eastAsia="맑은 고딕" w:hAnsi="맑은 고딕" w:hint="eastAsia"/>
          <w:lang w:val="ko-KR"/>
        </w:rPr>
        <w:t>를 사용하여 구현되어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해당 </w:t>
      </w:r>
      <w:r w:rsidRPr="004142CE">
        <w:rPr>
          <w:rFonts w:ascii="맑은 고딕" w:eastAsia="맑은 고딕" w:hAnsi="맑은 고딕"/>
          <w:lang w:val="ko-KR"/>
        </w:rPr>
        <w:t xml:space="preserve">Grid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Control </w:t>
      </w:r>
      <w:r w:rsidRPr="004142CE">
        <w:rPr>
          <w:rFonts w:ascii="맑은 고딕" w:eastAsia="맑은 고딕" w:hAnsi="맑은 고딕" w:hint="eastAsia"/>
          <w:lang w:val="ko-KR"/>
        </w:rPr>
        <w:t xml:space="preserve">을 위해서 </w:t>
      </w:r>
      <w:r w:rsidRPr="004142CE">
        <w:rPr>
          <w:rFonts w:ascii="맑은 고딕" w:eastAsia="맑은 고딕" w:hAnsi="맑은 고딕"/>
          <w:lang w:val="ko-KR"/>
        </w:rPr>
        <w:t xml:space="preserve">business.js </w:t>
      </w:r>
      <w:r w:rsidRPr="004142CE">
        <w:rPr>
          <w:rFonts w:ascii="맑은 고딕" w:eastAsia="맑은 고딕" w:hAnsi="맑은 고딕" w:hint="eastAsia"/>
          <w:lang w:val="ko-KR"/>
        </w:rPr>
        <w:t xml:space="preserve">에 </w:t>
      </w:r>
      <w:r w:rsidRPr="004142CE">
        <w:rPr>
          <w:rFonts w:ascii="맑은 고딕" w:eastAsia="맑은 고딕" w:hAnsi="맑은 고딕"/>
          <w:lang w:val="ko-KR"/>
        </w:rPr>
        <w:t xml:space="preserve">jeasygrid </w:t>
      </w:r>
      <w:r w:rsidRPr="004142CE">
        <w:rPr>
          <w:rFonts w:ascii="맑은 고딕" w:eastAsia="맑은 고딕" w:hAnsi="맑은 고딕" w:hint="eastAsia"/>
          <w:lang w:val="ko-KR"/>
        </w:rPr>
        <w:t>라는 컴포넌트를 만들어 사용하고 있다.</w:t>
      </w:r>
      <w:r w:rsidRPr="004142CE">
        <w:rPr>
          <w:rFonts w:ascii="맑은 고딕" w:eastAsia="맑은 고딕" w:hAnsi="맑은 고딕"/>
          <w:lang w:val="ko-KR"/>
        </w:rPr>
        <w:t xml:space="preserve"> jeasygrid </w:t>
      </w:r>
      <w:r w:rsidRPr="004142CE">
        <w:rPr>
          <w:rFonts w:ascii="맑은 고딕" w:eastAsia="맑은 고딕" w:hAnsi="맑은 고딕" w:hint="eastAsia"/>
          <w:lang w:val="ko-KR"/>
        </w:rPr>
        <w:t>는 그리드의 검색 외에도 그리드의 편집,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행</w:t>
      </w:r>
      <w:r w:rsidR="00EF62C6" w:rsidRPr="004142CE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삭제,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저장 등의 처리를 수행하는 함수들이 구현되어 있다.</w:t>
      </w:r>
    </w:p>
    <w:p w:rsidR="00586AB0" w:rsidRPr="004142CE" w:rsidRDefault="00586AB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각 관리 기능별로 사용된 그리드의 유형은 다음과 같으며,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해당 기능이 필요할 경우 각 예제를 참고하여 구현하도록 한다.</w:t>
      </w:r>
    </w:p>
    <w:tbl>
      <w:tblPr>
        <w:tblStyle w:val="ae"/>
        <w:tblW w:w="8591" w:type="dxa"/>
        <w:tblInd w:w="760" w:type="dxa"/>
        <w:tblLook w:val="04A0"/>
      </w:tblPr>
      <w:tblGrid>
        <w:gridCol w:w="1571"/>
        <w:gridCol w:w="1694"/>
        <w:gridCol w:w="1383"/>
        <w:gridCol w:w="3943"/>
      </w:tblGrid>
      <w:tr w:rsidR="00586AB0" w:rsidRPr="004142CE" w:rsidTr="00EF62C6">
        <w:trPr>
          <w:cnfStyle w:val="100000000000"/>
        </w:trPr>
        <w:tc>
          <w:tcPr>
            <w:tcW w:w="1612" w:type="dxa"/>
          </w:tcPr>
          <w:p w:rsidR="00586AB0" w:rsidRPr="004142CE" w:rsidRDefault="0047288D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 유형</w:t>
            </w:r>
          </w:p>
        </w:tc>
        <w:tc>
          <w:tcPr>
            <w:tcW w:w="1592" w:type="dxa"/>
          </w:tcPr>
          <w:p w:rsidR="00586AB0" w:rsidRPr="004142CE" w:rsidRDefault="00EF62C6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메뉴</w:t>
            </w:r>
          </w:p>
        </w:tc>
        <w:tc>
          <w:tcPr>
            <w:tcW w:w="1284" w:type="dxa"/>
          </w:tcPr>
          <w:p w:rsidR="00586AB0" w:rsidRPr="004142CE" w:rsidRDefault="00EF62C6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구현소스</w:t>
            </w:r>
          </w:p>
        </w:tc>
        <w:tc>
          <w:tcPr>
            <w:tcW w:w="4103" w:type="dxa"/>
          </w:tcPr>
          <w:p w:rsidR="00586AB0" w:rsidRPr="004142CE" w:rsidRDefault="0047288D" w:rsidP="00586AB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기능 특징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팝업폼 그리드</w:t>
            </w:r>
          </w:p>
        </w:tc>
        <w:tc>
          <w:tcPr>
            <w:tcW w:w="1592" w:type="dxa"/>
          </w:tcPr>
          <w:p w:rsidR="00586AB0" w:rsidRPr="004142CE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사용자관리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user.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기본적인 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행선택시 상세내용 레이어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팝업 보기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추가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시 팝업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폼으로 입력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F142F9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strike/>
                <w:lang w:val="ko-KR"/>
              </w:rPr>
            </w:pP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트리형 그리드</w:t>
            </w:r>
          </w:p>
        </w:tc>
        <w:tc>
          <w:tcPr>
            <w:tcW w:w="1592" w:type="dxa"/>
          </w:tcPr>
          <w:p w:rsidR="00586AB0" w:rsidRPr="00F142F9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strike/>
                <w:lang w:val="ko-KR"/>
              </w:rPr>
            </w:pPr>
            <w:r w:rsidRPr="00F142F9">
              <w:rPr>
                <w:rFonts w:ascii="맑은 고딕" w:eastAsia="맑은 고딕" w:hAnsi="맑은 고딕"/>
                <w:strike/>
                <w:lang w:val="ko-KR"/>
              </w:rPr>
              <w:t>Q&amp;A</w:t>
            </w:r>
          </w:p>
        </w:tc>
        <w:tc>
          <w:tcPr>
            <w:tcW w:w="1284" w:type="dxa"/>
          </w:tcPr>
          <w:p w:rsidR="00586AB0" w:rsidRPr="00F142F9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strike/>
                <w:lang w:val="ko-KR"/>
              </w:rPr>
            </w:pPr>
            <w:r w:rsidRPr="00F142F9">
              <w:rPr>
                <w:rFonts w:ascii="맑은 고딕" w:eastAsia="맑은 고딕" w:hAnsi="맑은 고딕"/>
                <w:strike/>
                <w:lang w:val="ko-KR"/>
              </w:rPr>
              <w:t>r</w:t>
            </w: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eply.</w:t>
            </w:r>
            <w:r w:rsidRPr="00F142F9">
              <w:rPr>
                <w:rFonts w:ascii="맑은 고딕" w:eastAsia="맑은 고딕" w:hAnsi="맑은 고딕"/>
                <w:strike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F142F9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strike/>
                <w:lang w:val="ko-KR"/>
              </w:rPr>
            </w:pP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트리</w:t>
            </w:r>
            <w:r w:rsidR="00EF62C6" w:rsidRPr="00F142F9">
              <w:rPr>
                <w:rFonts w:ascii="맑은 고딕" w:eastAsia="맑은 고딕" w:hAnsi="맑은 고딕" w:hint="eastAsia"/>
                <w:strike/>
                <w:lang w:val="ko-KR"/>
              </w:rPr>
              <w:t xml:space="preserve"> </w:t>
            </w: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형태의 페이징 그리드</w:t>
            </w:r>
          </w:p>
          <w:p w:rsidR="0047288D" w:rsidRPr="00F142F9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strike/>
                <w:lang w:val="ko-KR"/>
              </w:rPr>
            </w:pP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상세 및 등록은 팝업</w:t>
            </w:r>
            <w:r w:rsidR="00EF62C6" w:rsidRPr="00F142F9">
              <w:rPr>
                <w:rFonts w:ascii="맑은 고딕" w:eastAsia="맑은 고딕" w:hAnsi="맑은 고딕" w:hint="eastAsia"/>
                <w:strike/>
                <w:lang w:val="ko-KR"/>
              </w:rPr>
              <w:t xml:space="preserve"> </w:t>
            </w:r>
            <w:r w:rsidRPr="00F142F9">
              <w:rPr>
                <w:rFonts w:ascii="맑은 고딕" w:eastAsia="맑은 고딕" w:hAnsi="맑은 고딕" w:hint="eastAsia"/>
                <w:strike/>
                <w:lang w:val="ko-KR"/>
              </w:rPr>
              <w:t>폼 그리드와 동일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폼패널 그리드</w:t>
            </w:r>
          </w:p>
        </w:tc>
        <w:tc>
          <w:tcPr>
            <w:tcW w:w="1592" w:type="dxa"/>
          </w:tcPr>
          <w:p w:rsidR="00586AB0" w:rsidRPr="004142CE" w:rsidRDefault="00586AB0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코드관리</w:t>
            </w:r>
            <w:r w:rsidR="00771B91">
              <w:rPr>
                <w:rFonts w:ascii="맑은 고딕" w:eastAsia="맑은 고딕" w:hAnsi="맑은 고딕" w:hint="eastAsia"/>
                <w:lang w:val="ko-KR"/>
              </w:rPr>
              <w:t>(</w:t>
            </w:r>
            <w:r w:rsidR="00790286">
              <w:rPr>
                <w:rFonts w:ascii="맑은 고딕" w:eastAsia="맑은 고딕" w:hAnsi="맑은 고딕" w:hint="eastAsia"/>
                <w:lang w:val="ko-KR"/>
              </w:rPr>
              <w:t>상세)-보관함</w:t>
            </w:r>
          </w:p>
        </w:tc>
        <w:tc>
          <w:tcPr>
            <w:tcW w:w="1284" w:type="dxa"/>
          </w:tcPr>
          <w:p w:rsidR="00586AB0" w:rsidRPr="004142CE" w:rsidRDefault="00365E4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c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ode</w:t>
            </w:r>
            <w:r>
              <w:rPr>
                <w:rFonts w:ascii="맑은 고딕" w:eastAsia="맑은 고딕" w:hAnsi="맑은 고딕" w:hint="eastAsia"/>
                <w:lang w:val="ko-KR"/>
              </w:rPr>
              <w:t>2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.</w:t>
            </w:r>
            <w:r w:rsidR="0047288D"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기본적인 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행선택시 상세내용 하단 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>폼 패널 표시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하단 폼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패널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등록 및 삭제 처리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검색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시 정렬옵션 선택</w:t>
            </w:r>
          </w:p>
        </w:tc>
      </w:tr>
      <w:tr w:rsidR="00586AB0" w:rsidRPr="004142CE" w:rsidTr="00EF62C6">
        <w:tc>
          <w:tcPr>
            <w:tcW w:w="161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행편집 그리드</w:t>
            </w:r>
          </w:p>
        </w:tc>
        <w:tc>
          <w:tcPr>
            <w:tcW w:w="1592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메뉴관리</w:t>
            </w:r>
          </w:p>
        </w:tc>
        <w:tc>
          <w:tcPr>
            <w:tcW w:w="1284" w:type="dxa"/>
          </w:tcPr>
          <w:p w:rsidR="00586AB0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menu.</w:t>
            </w:r>
            <w:r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586AB0" w:rsidRPr="004142CE" w:rsidRDefault="00EF62C6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 xml:space="preserve">기본적인 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페이징 그리드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행선택시 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단위 편집 기능</w:t>
            </w:r>
          </w:p>
        </w:tc>
      </w:tr>
      <w:tr w:rsidR="0047288D" w:rsidRPr="004142CE" w:rsidTr="00EF62C6">
        <w:tc>
          <w:tcPr>
            <w:tcW w:w="1612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lastRenderedPageBreak/>
              <w:t>다중 그리드</w:t>
            </w:r>
          </w:p>
        </w:tc>
        <w:tc>
          <w:tcPr>
            <w:tcW w:w="1592" w:type="dxa"/>
          </w:tcPr>
          <w:p w:rsidR="0047288D" w:rsidRPr="004142CE" w:rsidRDefault="0047288D" w:rsidP="0079028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사용자</w:t>
            </w:r>
            <w:r w:rsidR="00A230C5">
              <w:rPr>
                <w:rFonts w:ascii="맑은 고딕" w:eastAsia="맑은 고딕" w:hAnsi="맑은 고딕" w:hint="eastAsia"/>
                <w:lang w:val="ko-KR"/>
              </w:rPr>
              <w:t>/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그룹관리</w:t>
            </w:r>
            <w:r w:rsidR="00790286">
              <w:rPr>
                <w:rFonts w:ascii="맑은 고딕" w:eastAsia="맑은 고딕" w:hAnsi="맑은 고딕" w:hint="eastAsia"/>
                <w:lang w:val="ko-KR"/>
              </w:rPr>
              <w:t>-</w:t>
            </w:r>
            <w:r w:rsidR="008E1C2C">
              <w:rPr>
                <w:rFonts w:ascii="맑은 고딕" w:eastAsia="맑은 고딕" w:hAnsi="맑은 고딕" w:hint="eastAsia"/>
                <w:lang w:val="ko-KR"/>
              </w:rPr>
              <w:t>보관함</w:t>
            </w:r>
          </w:p>
        </w:tc>
        <w:tc>
          <w:tcPr>
            <w:tcW w:w="1284" w:type="dxa"/>
          </w:tcPr>
          <w:p w:rsidR="0047288D" w:rsidRPr="004142CE" w:rsidRDefault="00A53155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>
              <w:rPr>
                <w:rFonts w:ascii="맑은 고딕" w:eastAsia="맑은 고딕" w:hAnsi="맑은 고딕" w:hint="eastAsia"/>
                <w:lang w:val="ko-KR"/>
              </w:rPr>
              <w:t>u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sergroup</w:t>
            </w:r>
            <w:r w:rsidR="00C371EC">
              <w:rPr>
                <w:rFonts w:ascii="맑은 고딕" w:eastAsia="맑은 고딕" w:hAnsi="맑은 고딕" w:hint="eastAsia"/>
                <w:lang w:val="ko-KR"/>
              </w:rPr>
              <w:t>2</w:t>
            </w:r>
            <w:r w:rsidR="0047288D" w:rsidRPr="004142CE">
              <w:rPr>
                <w:rFonts w:ascii="맑은 고딕" w:eastAsia="맑은 고딕" w:hAnsi="맑은 고딕" w:hint="eastAsia"/>
                <w:lang w:val="ko-KR"/>
              </w:rPr>
              <w:t>.</w:t>
            </w:r>
            <w:r w:rsidR="0047288D" w:rsidRPr="004142CE">
              <w:rPr>
                <w:rFonts w:ascii="맑은 고딕" w:eastAsia="맑은 고딕" w:hAnsi="맑은 고딕"/>
                <w:lang w:val="ko-KR"/>
              </w:rPr>
              <w:t>js</w:t>
            </w:r>
          </w:p>
        </w:tc>
        <w:tc>
          <w:tcPr>
            <w:tcW w:w="4103" w:type="dxa"/>
          </w:tcPr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3개의 그리드 동시 표시</w:t>
            </w:r>
          </w:p>
          <w:p w:rsidR="0047288D" w:rsidRPr="004142CE" w:rsidRDefault="0047288D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그리드 행</w:t>
            </w:r>
            <w:r w:rsidR="00EF62C6" w:rsidRPr="004142CE">
              <w:rPr>
                <w:rFonts w:ascii="맑은 고딕" w:eastAsia="맑은 고딕" w:hAnsi="맑은 고딕" w:hint="eastAsia"/>
                <w:lang w:val="ko-KR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  <w:lang w:val="ko-KR"/>
              </w:rPr>
              <w:t>편집 기능</w:t>
            </w:r>
          </w:p>
          <w:p w:rsidR="00EF62C6" w:rsidRPr="004142CE" w:rsidRDefault="00EF62C6" w:rsidP="00EF62C6">
            <w:pPr>
              <w:pStyle w:val="af2"/>
              <w:spacing w:after="0" w:line="200" w:lineRule="exact"/>
              <w:ind w:leftChars="0" w:left="0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hint="eastAsia"/>
                <w:lang w:val="ko-KR"/>
              </w:rPr>
              <w:t>2개 그리드 선택 행을 하단 그리드에 행 추가</w:t>
            </w:r>
          </w:p>
        </w:tc>
      </w:tr>
    </w:tbl>
    <w:p w:rsidR="00196548" w:rsidRPr="004142CE" w:rsidRDefault="00EF62C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기본적으로 그리드는 페이징을 기본으로 하며 페이징이 필요없는 경우 </w:t>
      </w:r>
      <w:r w:rsidRPr="004142CE">
        <w:rPr>
          <w:rFonts w:ascii="맑은 고딕" w:eastAsia="맑은 고딕" w:hAnsi="맑은 고딕"/>
          <w:lang w:val="ko-KR"/>
        </w:rPr>
        <w:t xml:space="preserve">jeasygrid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init </w:t>
      </w:r>
      <w:r w:rsidRPr="004142CE">
        <w:rPr>
          <w:rFonts w:ascii="맑은 고딕" w:eastAsia="맑은 고딕" w:hAnsi="맑은 고딕" w:hint="eastAsia"/>
          <w:lang w:val="ko-KR"/>
        </w:rPr>
        <w:t xml:space="preserve">에 넘길 </w:t>
      </w:r>
      <w:r w:rsidRPr="004142CE">
        <w:rPr>
          <w:rFonts w:ascii="맑은 고딕" w:eastAsia="맑은 고딕" w:hAnsi="맑은 고딕"/>
          <w:lang w:val="ko-KR"/>
        </w:rPr>
        <w:t xml:space="preserve">Arguments </w:t>
      </w:r>
      <w:r w:rsidRPr="004142CE">
        <w:rPr>
          <w:rFonts w:ascii="맑은 고딕" w:eastAsia="맑은 고딕" w:hAnsi="맑은 고딕" w:hint="eastAsia"/>
          <w:lang w:val="ko-KR"/>
        </w:rPr>
        <w:t xml:space="preserve">에서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pagination</w:t>
      </w:r>
      <w:proofErr w:type="gramStart"/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:</w:t>
      </w:r>
      <w:r w:rsidRPr="004142CE">
        <w:rPr>
          <w:rFonts w:ascii="맑은 고딕" w:eastAsia="맑은 고딕" w:hAnsi="맑은 고딕" w:cs="Consolas"/>
          <w:b/>
          <w:bCs/>
          <w:color w:val="93C763"/>
          <w:szCs w:val="18"/>
        </w:rPr>
        <w:t>false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>로 설정한다.</w:t>
      </w:r>
    </w:p>
    <w:p w:rsidR="00245861" w:rsidRPr="004142CE" w:rsidRDefault="00EF62C6" w:rsidP="00263435">
      <w:pPr>
        <w:pStyle w:val="af2"/>
        <w:numPr>
          <w:ilvl w:val="0"/>
          <w:numId w:val="3"/>
        </w:numPr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그리드의 정렬은 Local 정렬을 기본으로 하며,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별도의 서버정렬이 필요한 경우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코드관리</w:t>
      </w:r>
      <w:r w:rsidRPr="004142CE">
        <w:rPr>
          <w:rFonts w:ascii="맑은 고딕" w:eastAsia="맑은 고딕" w:hAnsi="맑은 고딕"/>
        </w:rPr>
        <w:t>”</w:t>
      </w:r>
      <w:r w:rsidRPr="004142CE">
        <w:rPr>
          <w:rFonts w:ascii="맑은 고딕" w:eastAsia="맑은 고딕" w:hAnsi="맑은 고딕" w:hint="eastAsia"/>
        </w:rPr>
        <w:t>에 구현된 것과 같이 검색 옵션으로 처리하도록 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정렬할 칼럼은 다음과 같이 해당 항목의 </w:t>
      </w:r>
      <w:r w:rsidRPr="004142CE">
        <w:rPr>
          <w:rFonts w:ascii="맑은 고딕" w:eastAsia="맑은 고딕" w:hAnsi="맑은 고딕"/>
        </w:rPr>
        <w:t xml:space="preserve">data-options </w:t>
      </w:r>
      <w:r w:rsidRPr="004142CE">
        <w:rPr>
          <w:rFonts w:ascii="맑은 고딕" w:eastAsia="맑은 고딕" w:hAnsi="맑은 고딕" w:hint="eastAsia"/>
        </w:rPr>
        <w:t xml:space="preserve">에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sortable</w:t>
      </w:r>
      <w:proofErr w:type="gramStart"/>
      <w:r w:rsidRPr="004142CE">
        <w:rPr>
          <w:rFonts w:ascii="맑은 고딕" w:eastAsia="맑은 고딕" w:hAnsi="맑은 고딕" w:cs="Consolas"/>
          <w:color w:val="1F4E79" w:themeColor="accent1" w:themeShade="80"/>
          <w:szCs w:val="18"/>
        </w:rPr>
        <w:t>:</w:t>
      </w:r>
      <w:r w:rsidRPr="004142CE">
        <w:rPr>
          <w:rFonts w:ascii="맑은 고딕" w:eastAsia="맑은 고딕" w:hAnsi="맑은 고딕" w:cs="Consolas"/>
          <w:b/>
          <w:bCs/>
          <w:color w:val="93C763"/>
          <w:szCs w:val="18"/>
        </w:rPr>
        <w:t>true</w:t>
      </w:r>
      <w:proofErr w:type="gramEnd"/>
      <w:r w:rsidRPr="004142CE">
        <w:rPr>
          <w:rFonts w:ascii="맑은 고딕" w:eastAsia="맑은 고딕" w:hAnsi="맑은 고딕"/>
          <w:lang w:val="ko-KR"/>
        </w:rPr>
        <w:t>”</w:t>
      </w:r>
      <w:r w:rsidRPr="004142CE">
        <w:rPr>
          <w:rFonts w:ascii="맑은 고딕" w:eastAsia="맑은 고딕" w:hAnsi="맑은 고딕" w:hint="eastAsia"/>
          <w:lang w:val="ko-KR"/>
        </w:rPr>
        <w:t>를 추가하도록 한다.</w:t>
      </w:r>
    </w:p>
    <w:p w:rsidR="00245861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4" w:name="_Toc470509916"/>
      <w:r w:rsidRPr="004142CE">
        <w:rPr>
          <w:rFonts w:ascii="맑은 고딕" w:eastAsia="맑은 고딕" w:hAnsi="맑은 고딕"/>
        </w:rPr>
        <w:t xml:space="preserve">Context Menu </w:t>
      </w:r>
      <w:r w:rsidRPr="004142CE">
        <w:rPr>
          <w:rFonts w:ascii="맑은 고딕" w:eastAsia="맑은 고딕" w:hAnsi="맑은 고딕" w:hint="eastAsia"/>
        </w:rPr>
        <w:t>기능</w:t>
      </w:r>
      <w:bookmarkEnd w:id="24"/>
      <w:r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28073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205105</wp:posOffset>
            </wp:positionV>
            <wp:extent cx="1849120" cy="2933700"/>
            <wp:effectExtent l="19050" t="0" r="0" b="0"/>
            <wp:wrapSquare wrapText="bothSides"/>
            <wp:docPr id="458" name="그림 457" descr="핫메뉴추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핫메뉴추가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5612" w:rsidRPr="004142CE">
        <w:rPr>
          <w:rFonts w:ascii="맑은 고딕" w:eastAsia="맑은 고딕" w:hAnsi="맑은 고딕" w:hint="eastAsia"/>
          <w:lang w:val="ko-KR"/>
        </w:rPr>
        <w:t xml:space="preserve">좌측메뉴에 현재 </w:t>
      </w:r>
      <w:r w:rsidR="007E5612" w:rsidRPr="004142CE">
        <w:rPr>
          <w:rFonts w:ascii="맑은 고딕" w:eastAsia="맑은 고딕" w:hAnsi="맑은 고딕"/>
          <w:lang w:val="ko-KR"/>
        </w:rPr>
        <w:t xml:space="preserve">EasyUI </w:t>
      </w:r>
      <w:r w:rsidR="007E5612"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="007E5612" w:rsidRPr="004142CE">
        <w:rPr>
          <w:rFonts w:ascii="맑은 고딕" w:eastAsia="맑은 고딕" w:hAnsi="맑은 고딕"/>
          <w:lang w:val="ko-KR"/>
        </w:rPr>
        <w:t xml:space="preserve">Context Menu </w:t>
      </w:r>
      <w:r w:rsidR="007E5612" w:rsidRPr="004142CE">
        <w:rPr>
          <w:rFonts w:ascii="맑은 고딕" w:eastAsia="맑은 고딕" w:hAnsi="맑은 고딕" w:hint="eastAsia"/>
          <w:lang w:val="ko-KR"/>
        </w:rPr>
        <w:t>기능이 구현되어 있다.</w:t>
      </w:r>
      <w:r w:rsidR="007E5612" w:rsidRPr="004142CE">
        <w:rPr>
          <w:rFonts w:ascii="맑은 고딕" w:eastAsia="맑은 고딕" w:hAnsi="맑은 고딕"/>
          <w:lang w:val="ko-KR"/>
        </w:rPr>
        <w:t xml:space="preserve"> </w:t>
      </w:r>
      <w:r w:rsidR="007E5612" w:rsidRPr="004142CE">
        <w:rPr>
          <w:rFonts w:ascii="맑은 고딕" w:eastAsia="맑은 고딕" w:hAnsi="맑은 고딕" w:hint="eastAsia"/>
          <w:lang w:val="ko-KR"/>
        </w:rPr>
        <w:t xml:space="preserve">좌측메뉴에서 오른쪽마우스를 클릭하면 다음의 그림과 같이 </w:t>
      </w:r>
      <w:r w:rsidR="007E5612" w:rsidRPr="004142CE">
        <w:rPr>
          <w:rFonts w:ascii="맑은 고딕" w:eastAsia="맑은 고딕" w:hAnsi="맑은 고딕"/>
          <w:lang w:val="ko-KR"/>
        </w:rPr>
        <w:t>“</w:t>
      </w:r>
      <w:r w:rsidR="007E5612" w:rsidRPr="004142CE">
        <w:rPr>
          <w:rFonts w:ascii="맑은 고딕" w:eastAsia="맑은 고딕" w:hAnsi="맑은 고딕" w:hint="eastAsia"/>
          <w:lang w:val="ko-KR"/>
        </w:rPr>
        <w:t>핫메뉴추가</w:t>
      </w:r>
      <w:r w:rsidR="007E5612" w:rsidRPr="004142CE">
        <w:rPr>
          <w:rFonts w:ascii="맑은 고딕" w:eastAsia="맑은 고딕" w:hAnsi="맑은 고딕"/>
          <w:lang w:val="ko-KR"/>
        </w:rPr>
        <w:t xml:space="preserve">” </w:t>
      </w:r>
      <w:r w:rsidR="007E5612" w:rsidRPr="004142CE">
        <w:rPr>
          <w:rFonts w:ascii="맑은 고딕" w:eastAsia="맑은 고딕" w:hAnsi="맑은 고딕" w:hint="eastAsia"/>
          <w:lang w:val="ko-KR"/>
        </w:rPr>
        <w:t>라는 Context Menu가 보인다.</w:t>
      </w:r>
    </w:p>
    <w:tbl>
      <w:tblPr>
        <w:tblStyle w:val="ae"/>
        <w:tblpPr w:leftFromText="142" w:rightFromText="142" w:vertAnchor="text" w:horzAnchor="page" w:tblpX="4951" w:tblpY="1569"/>
        <w:tblW w:w="0" w:type="auto"/>
        <w:tblLayout w:type="fixed"/>
        <w:tblLook w:val="04A0"/>
      </w:tblPr>
      <w:tblGrid>
        <w:gridCol w:w="5665"/>
      </w:tblGrid>
      <w:tr w:rsidR="007E5612" w:rsidRPr="004142CE" w:rsidTr="007E5612">
        <w:trPr>
          <w:cnfStyle w:val="100000000000"/>
          <w:trHeight w:val="376"/>
        </w:trPr>
        <w:tc>
          <w:tcPr>
            <w:tcW w:w="5665" w:type="dxa"/>
            <w:shd w:val="clear" w:color="auto" w:fill="595959" w:themeFill="text1" w:themeFillTint="A6"/>
          </w:tcPr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Cs/>
                <w:color w:val="93C763"/>
                <w:szCs w:val="18"/>
              </w:rPr>
              <w:t>this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({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…,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onContextMenu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bCs/>
                <w:color w:val="93C763"/>
                <w:szCs w:val="18"/>
              </w:rPr>
              <w:t>function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node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{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preventDefault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$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bCs/>
                <w:color w:val="93C763"/>
                <w:szCs w:val="18"/>
              </w:rPr>
              <w:t>this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tree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'select'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node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target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ind w:firstLineChars="100" w:firstLine="18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mctx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menu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EC7600"/>
                <w:szCs w:val="18"/>
              </w:rPr>
              <w:t>'show'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,{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left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pageX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,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top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: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 xml:space="preserve"> e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.</w:t>
            </w:r>
            <w:r w:rsidRPr="004142CE">
              <w:rPr>
                <w:rFonts w:ascii="맑은 고딕" w:eastAsia="맑은 고딕" w:hAnsi="맑은 고딕" w:cs="Consolas"/>
                <w:color w:val="E0E2E4"/>
                <w:szCs w:val="18"/>
              </w:rPr>
              <w:t>pageY</w:t>
            </w: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});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</w:t>
            </w:r>
          </w:p>
          <w:p w:rsidR="007E5612" w:rsidRPr="004142CE" w:rsidRDefault="007E5612" w:rsidP="00631C58">
            <w:pPr>
              <w:widowControl w:val="0"/>
              <w:autoSpaceDE w:val="0"/>
              <w:autoSpaceDN w:val="0"/>
              <w:adjustRightInd w:val="0"/>
              <w:spacing w:after="0" w:line="160" w:lineRule="exact"/>
              <w:rPr>
                <w:rFonts w:ascii="맑은 고딕" w:eastAsia="맑은 고딕" w:hAnsi="맑은 고딕"/>
                <w:lang w:val="ko-KR"/>
              </w:rPr>
            </w:pPr>
            <w:r w:rsidRPr="004142CE">
              <w:rPr>
                <w:rFonts w:ascii="맑은 고딕" w:eastAsia="맑은 고딕" w:hAnsi="맑은 고딕" w:cs="Consolas"/>
                <w:color w:val="E8E2B7"/>
                <w:szCs w:val="18"/>
              </w:rPr>
              <w:t>});</w:t>
            </w:r>
          </w:p>
        </w:tc>
      </w:tr>
    </w:tbl>
    <w:p w:rsidR="00245861" w:rsidRPr="004142CE" w:rsidRDefault="007E5612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해당 항목에 대해 별도의 기능버튼이 필요한 경우에 사용할 수 있는 기능으로서 해당 부분을 참고하기 위해서 </w:t>
      </w:r>
      <w:r w:rsidRPr="004142CE">
        <w:rPr>
          <w:rFonts w:ascii="맑은 고딕" w:eastAsia="맑은 고딕" w:hAnsi="맑은 고딕"/>
          <w:lang w:val="ko-KR"/>
        </w:rPr>
        <w:t xml:space="preserve">widget.js 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submenu </w:t>
      </w:r>
      <w:r w:rsidRPr="004142CE">
        <w:rPr>
          <w:rFonts w:ascii="맑은 고딕" w:eastAsia="맑은 고딕" w:hAnsi="맑은 고딕" w:hint="eastAsia"/>
          <w:lang w:val="ko-KR"/>
        </w:rPr>
        <w:t>또는 hotmenu 를 확인하면 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</w:t>
      </w:r>
      <w:r w:rsidRPr="004142CE">
        <w:rPr>
          <w:rFonts w:ascii="맑은 고딕" w:eastAsia="맑은 고딕" w:hAnsi="맑은 고딕"/>
          <w:lang w:val="ko-KR"/>
        </w:rPr>
        <w:t xml:space="preserve">EasyUI </w:t>
      </w:r>
      <w:r w:rsidRPr="004142CE">
        <w:rPr>
          <w:rFonts w:ascii="맑은 고딕" w:eastAsia="맑은 고딕" w:hAnsi="맑은 고딕" w:hint="eastAsia"/>
          <w:lang w:val="ko-KR"/>
        </w:rPr>
        <w:t xml:space="preserve">에 있는 기능으로 </w:t>
      </w:r>
      <w:r w:rsidRPr="004142CE">
        <w:rPr>
          <w:rFonts w:ascii="맑은 고딕" w:eastAsia="맑은 고딕" w:hAnsi="맑은 고딕"/>
          <w:lang w:val="ko-KR"/>
        </w:rPr>
        <w:t>EasyUI</w:t>
      </w:r>
      <w:r w:rsidRPr="004142CE">
        <w:rPr>
          <w:rFonts w:ascii="맑은 고딕" w:eastAsia="맑은 고딕" w:hAnsi="맑은 고딕" w:hint="eastAsia"/>
          <w:lang w:val="ko-KR"/>
        </w:rPr>
        <w:t xml:space="preserve">의 </w:t>
      </w:r>
      <w:r w:rsidRPr="004142CE">
        <w:rPr>
          <w:rFonts w:ascii="맑은 고딕" w:eastAsia="맑은 고딕" w:hAnsi="맑은 고딕"/>
          <w:lang w:val="ko-KR"/>
        </w:rPr>
        <w:t xml:space="preserve">API </w:t>
      </w:r>
      <w:r w:rsidRPr="004142CE">
        <w:rPr>
          <w:rFonts w:ascii="맑은 고딕" w:eastAsia="맑은 고딕" w:hAnsi="맑은 고딕" w:hint="eastAsia"/>
          <w:lang w:val="ko-KR"/>
        </w:rPr>
        <w:t>를 참고하여 구현하도록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submenu 상에 구현된 예시는 다음과 같다.</w:t>
      </w:r>
    </w:p>
    <w:p w:rsidR="007E5612" w:rsidRPr="004142CE" w:rsidRDefault="007E5612" w:rsidP="007E5612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245861" w:rsidRPr="004142CE" w:rsidRDefault="003F24A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-664845</wp:posOffset>
            </wp:positionH>
            <wp:positionV relativeFrom="paragraph">
              <wp:posOffset>510540</wp:posOffset>
            </wp:positionV>
            <wp:extent cx="1801495" cy="1446530"/>
            <wp:effectExtent l="19050" t="0" r="8255" b="0"/>
            <wp:wrapSquare wrapText="bothSides"/>
            <wp:docPr id="472" name="그림 467" descr="핫메뉴추가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핫메뉴추가_s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_Toc470509917"/>
      <w:r w:rsidR="00631C58" w:rsidRPr="004142CE">
        <w:rPr>
          <w:rFonts w:ascii="맑은 고딕" w:eastAsia="맑은 고딕" w:hAnsi="맑은 고딕" w:hint="eastAsia"/>
        </w:rPr>
        <w:t>Hot</w:t>
      </w:r>
      <w:r w:rsidR="00245861" w:rsidRPr="004142CE">
        <w:rPr>
          <w:rFonts w:ascii="맑은 고딕" w:eastAsia="맑은 고딕" w:hAnsi="맑은 고딕"/>
        </w:rPr>
        <w:t xml:space="preserve"> Menu </w:t>
      </w:r>
      <w:r w:rsidR="00245861" w:rsidRPr="004142CE">
        <w:rPr>
          <w:rFonts w:ascii="맑은 고딕" w:eastAsia="맑은 고딕" w:hAnsi="맑은 고딕" w:hint="eastAsia"/>
        </w:rPr>
        <w:t>기능</w:t>
      </w:r>
      <w:bookmarkEnd w:id="25"/>
    </w:p>
    <w:p w:rsidR="00245861" w:rsidRPr="004142CE" w:rsidRDefault="00631C58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>H</w:t>
      </w:r>
      <w:r w:rsidRPr="004142CE">
        <w:rPr>
          <w:rFonts w:ascii="맑은 고딕" w:eastAsia="맑은 고딕" w:hAnsi="맑은 고딕" w:hint="eastAsia"/>
          <w:lang w:val="ko-KR"/>
        </w:rPr>
        <w:t xml:space="preserve">ot </w:t>
      </w:r>
      <w:r w:rsidRPr="004142CE">
        <w:rPr>
          <w:rFonts w:ascii="맑은 고딕" w:eastAsia="맑은 고딕" w:hAnsi="맑은 고딕"/>
          <w:lang w:val="ko-KR"/>
        </w:rPr>
        <w:t xml:space="preserve">Menu </w:t>
      </w:r>
      <w:r w:rsidRPr="004142CE">
        <w:rPr>
          <w:rFonts w:ascii="맑은 고딕" w:eastAsia="맑은 고딕" w:hAnsi="맑은 고딕" w:hint="eastAsia"/>
          <w:lang w:val="ko-KR"/>
        </w:rPr>
        <w:t>는 사용자가 자주 찾는 메뉴를 Hot Menu에 등록하고 해당 메뉴의 접근을 편하게 하기 위해 구현된 기능이다.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Hot Menu 의 추가는 좌측 메뉴의 </w:t>
      </w:r>
      <w:r w:rsidRPr="004142CE">
        <w:rPr>
          <w:rFonts w:ascii="맑은 고딕" w:eastAsia="맑은 고딕" w:hAnsi="맑은 고딕"/>
          <w:lang w:val="ko-KR"/>
        </w:rPr>
        <w:t>Context Menu</w:t>
      </w:r>
      <w:r w:rsidRPr="004142CE">
        <w:rPr>
          <w:rFonts w:ascii="맑은 고딕" w:eastAsia="맑은 고딕" w:hAnsi="맑은 고딕" w:hint="eastAsia"/>
          <w:lang w:val="ko-KR"/>
        </w:rPr>
        <w:t>를 이용해 추가할 수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이는 </w:t>
      </w:r>
      <w:r w:rsidRPr="004142CE">
        <w:rPr>
          <w:rFonts w:ascii="맑은 고딕" w:eastAsia="맑은 고딕" w:hAnsi="맑은 고딕"/>
          <w:lang w:val="ko-KR"/>
        </w:rPr>
        <w:t xml:space="preserve">widget.js </w:t>
      </w:r>
      <w:r w:rsidRPr="004142CE">
        <w:rPr>
          <w:rFonts w:ascii="맑은 고딕" w:eastAsia="맑은 고딕" w:hAnsi="맑은 고딕" w:hint="eastAsia"/>
          <w:lang w:val="ko-KR"/>
        </w:rPr>
        <w:t xml:space="preserve">안의 </w:t>
      </w:r>
      <w:r w:rsidRPr="004142CE">
        <w:rPr>
          <w:rFonts w:ascii="맑은 고딕" w:eastAsia="맑은 고딕" w:hAnsi="맑은 고딕"/>
          <w:lang w:val="ko-KR"/>
        </w:rPr>
        <w:t xml:space="preserve">hotmenu </w:t>
      </w:r>
      <w:r w:rsidRPr="004142CE">
        <w:rPr>
          <w:rFonts w:ascii="맑은 고딕" w:eastAsia="맑은 고딕" w:hAnsi="맑은 고딕" w:hint="eastAsia"/>
          <w:lang w:val="ko-KR"/>
        </w:rPr>
        <w:t>객체에 정의되어 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탭 패널과 Layout 의 </w:t>
      </w:r>
      <w:r w:rsidRPr="004142CE">
        <w:rPr>
          <w:rFonts w:ascii="맑은 고딕" w:eastAsia="맑은 고딕" w:hAnsi="맑은 고딕"/>
          <w:lang w:val="ko-KR"/>
        </w:rPr>
        <w:t xml:space="preserve">West Region </w:t>
      </w:r>
      <w:r w:rsidRPr="004142CE">
        <w:rPr>
          <w:rFonts w:ascii="맑은 고딕" w:eastAsia="맑은 고딕" w:hAnsi="맑은 고딕" w:hint="eastAsia"/>
          <w:lang w:val="ko-KR"/>
        </w:rPr>
        <w:t>을 이용하는 경우 별도의 설정 없이 기본적으로 사용된다.</w:t>
      </w:r>
    </w:p>
    <w:p w:rsidR="00245861" w:rsidRPr="004142CE" w:rsidRDefault="00245861" w:rsidP="00631C58">
      <w:pPr>
        <w:spacing w:after="0"/>
        <w:ind w:left="400"/>
        <w:rPr>
          <w:rFonts w:ascii="맑은 고딕" w:eastAsia="맑은 고딕" w:hAnsi="맑은 고딕"/>
          <w:lang w:val="ko-KR"/>
        </w:rPr>
      </w:pPr>
    </w:p>
    <w:p w:rsidR="00245861" w:rsidRPr="004142CE" w:rsidRDefault="0024586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6" w:name="_Toc470509918"/>
      <w:r w:rsidRPr="004142CE">
        <w:rPr>
          <w:rFonts w:ascii="맑은 고딕" w:eastAsia="맑은 고딕" w:hAnsi="맑은 고딕" w:hint="eastAsia"/>
        </w:rPr>
        <w:lastRenderedPageBreak/>
        <w:t>일정관리 기능</w:t>
      </w:r>
      <w:bookmarkEnd w:id="26"/>
      <w:r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BF6C8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일정관리는 </w:t>
      </w:r>
      <w:r w:rsidRPr="004142CE">
        <w:rPr>
          <w:rFonts w:ascii="맑은 고딕" w:eastAsia="맑은 고딕" w:hAnsi="맑은 고딕" w:hint="eastAsia"/>
          <w:lang w:val="ko-KR"/>
        </w:rPr>
        <w:t>Full Calendar jQuery Plugin을 사용하여 개발되었으며,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개인의 일정은 </w:t>
      </w:r>
      <w:r w:rsidRPr="004142CE">
        <w:rPr>
          <w:rFonts w:ascii="맑은 고딕" w:eastAsia="맑은 고딕" w:hAnsi="맑은 고딕"/>
          <w:lang w:val="ko-KR"/>
        </w:rPr>
        <w:t>Grid</w:t>
      </w:r>
      <w:r w:rsidRPr="004142CE">
        <w:rPr>
          <w:rFonts w:ascii="맑은 고딕" w:eastAsia="맑은 고딕" w:hAnsi="맑은 고딕" w:hint="eastAsia"/>
          <w:lang w:val="ko-KR"/>
        </w:rPr>
        <w:t>를 사용하여 관리되며,</w:t>
      </w:r>
      <w:r w:rsidRPr="004142CE">
        <w:rPr>
          <w:rFonts w:ascii="맑은 고딕" w:eastAsia="맑은 고딕" w:hAnsi="맑은 고딕"/>
          <w:lang w:val="ko-KR"/>
        </w:rPr>
        <w:t xml:space="preserve"> Full Calendar </w:t>
      </w:r>
      <w:r w:rsidRPr="004142CE">
        <w:rPr>
          <w:rFonts w:ascii="맑은 고딕" w:eastAsia="맑은 고딕" w:hAnsi="맑은 고딕" w:hint="eastAsia"/>
          <w:lang w:val="ko-KR"/>
        </w:rPr>
        <w:t>는 월별,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주별,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일별로 외부에서 공유한 일정까지 함께 조회되는 기능이다.</w:t>
      </w:r>
    </w:p>
    <w:p w:rsidR="00A0677A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일정달력의 표시예제는 다음과 같다.</w:t>
      </w:r>
    </w:p>
    <w:p w:rsidR="00A0677A" w:rsidRPr="004142CE" w:rsidRDefault="00DA1A51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3461385"/>
            <wp:effectExtent l="19050" t="0" r="0" b="0"/>
            <wp:docPr id="8" name="그림 7" descr="일정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관리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7A" w:rsidRPr="004142CE" w:rsidRDefault="00DA1A51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3445510"/>
            <wp:effectExtent l="19050" t="0" r="0" b="0"/>
            <wp:docPr id="20" name="그림 19" descr="일정관리_주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관리_주간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7A" w:rsidRPr="004142CE" w:rsidRDefault="00A0677A" w:rsidP="00A0677A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</w:p>
    <w:p w:rsidR="00A0677A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공유일정을 등록하기 위해서 공유 설정을 해야 하며,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그림과 같이 공유설정 버튼을 클릭하면 전체사용자에서 선택할 수 있는 레이어팝업이 띄워진다.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공유할 대상을 선택 후 확인버튼을 누르면 선택한 대상자가 표시된다.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 xml:space="preserve">만약 전체 사용자를 대상으로 공유할 경우엔 공유설정 팝업에서 하단의 </w:t>
      </w:r>
      <w:r w:rsidRPr="004142CE">
        <w:rPr>
          <w:rFonts w:ascii="맑은 고딕" w:eastAsia="맑은 고딕" w:hAnsi="맑은 고딕"/>
          <w:lang w:val="ko-KR"/>
        </w:rPr>
        <w:t>“</w:t>
      </w:r>
      <w:r w:rsidRPr="004142CE">
        <w:rPr>
          <w:rFonts w:ascii="맑은 고딕" w:eastAsia="맑은 고딕" w:hAnsi="맑은 고딕" w:hint="eastAsia"/>
          <w:lang w:val="ko-KR"/>
        </w:rPr>
        <w:t>전체공유</w:t>
      </w:r>
      <w:r w:rsidRPr="004142CE">
        <w:rPr>
          <w:rFonts w:ascii="맑은 고딕" w:eastAsia="맑은 고딕" w:hAnsi="맑은 고딕"/>
          <w:lang w:val="ko-KR"/>
        </w:rPr>
        <w:t xml:space="preserve">” </w:t>
      </w:r>
      <w:r w:rsidRPr="004142CE">
        <w:rPr>
          <w:rFonts w:ascii="맑은 고딕" w:eastAsia="맑은 고딕" w:hAnsi="맑은 고딕" w:hint="eastAsia"/>
          <w:lang w:val="ko-KR"/>
        </w:rPr>
        <w:t>버튼을 누르면 된다.</w:t>
      </w:r>
    </w:p>
    <w:p w:rsidR="00BF6C89" w:rsidRPr="004142CE" w:rsidRDefault="00DA1A51" w:rsidP="00BF6C89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>
            <wp:extent cx="2423584" cy="1908225"/>
            <wp:effectExtent l="19050" t="0" r="0" b="0"/>
            <wp:docPr id="25" name="그림 24" descr="일정관리_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관리_등록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762" cy="19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2628701" cy="1908314"/>
            <wp:effectExtent l="19050" t="0" r="199" b="0"/>
            <wp:docPr id="453" name="그림 452" descr="일정관리_공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일정관리_공유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616" cy="19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61" w:rsidRPr="004142CE" w:rsidRDefault="00A0677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추가적으로 일정관리 기능이 필요할 경우엔 </w:t>
      </w:r>
      <w:r w:rsidR="00D43165" w:rsidRPr="004142CE">
        <w:rPr>
          <w:rFonts w:ascii="맑은 고딕" w:eastAsia="맑은 고딕" w:hAnsi="맑은 고딕" w:hint="eastAsia"/>
          <w:lang w:val="ko-KR"/>
        </w:rPr>
        <w:t>게시판을 추가하는 방법과 동일한 패턴으로 구현하면 된다.</w:t>
      </w:r>
    </w:p>
    <w:p w:rsidR="00245861" w:rsidRPr="004142CE" w:rsidRDefault="00ED377B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27" w:name="_Toc470509919"/>
      <w:r>
        <w:rPr>
          <w:rFonts w:ascii="맑은 고딕" w:eastAsia="맑은 고딕" w:hAnsi="맑은 고딕" w:hint="eastAsia"/>
        </w:rPr>
        <w:t>공문 수/발신</w:t>
      </w:r>
      <w:r w:rsidR="00245861" w:rsidRPr="004142CE">
        <w:rPr>
          <w:rFonts w:ascii="맑은 고딕" w:eastAsia="맑은 고딕" w:hAnsi="맑은 고딕" w:hint="eastAsia"/>
        </w:rPr>
        <w:t xml:space="preserve"> 기능</w:t>
      </w:r>
      <w:bookmarkEnd w:id="27"/>
      <w:r w:rsidR="00245861" w:rsidRPr="004142CE">
        <w:rPr>
          <w:rFonts w:ascii="맑은 고딕" w:eastAsia="맑은 고딕" w:hAnsi="맑은 고딕"/>
        </w:rPr>
        <w:t xml:space="preserve"> </w:t>
      </w:r>
    </w:p>
    <w:p w:rsidR="00245861" w:rsidRPr="004142CE" w:rsidRDefault="00D43165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게시판을 활용한 기능으로 게시판 + 게시대상 설정의 기능을 가지고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다만,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="00E54B33">
        <w:rPr>
          <w:rFonts w:ascii="맑은 고딕" w:eastAsia="맑은 고딕" w:hAnsi="맑은 고딕" w:hint="eastAsia"/>
          <w:lang w:val="ko-KR"/>
        </w:rPr>
        <w:t>공문발신</w:t>
      </w:r>
      <w:r w:rsidRPr="004142CE">
        <w:rPr>
          <w:rFonts w:ascii="맑은 고딕" w:eastAsia="맑은 고딕" w:hAnsi="맑은 고딕" w:hint="eastAsia"/>
          <w:lang w:val="ko-KR"/>
        </w:rPr>
        <w:t xml:space="preserve">과 </w:t>
      </w:r>
      <w:r w:rsidR="00E54B33">
        <w:rPr>
          <w:rFonts w:ascii="맑은 고딕" w:eastAsia="맑은 고딕" w:hAnsi="맑은 고딕" w:hint="eastAsia"/>
          <w:lang w:val="ko-KR"/>
        </w:rPr>
        <w:t>공문수신</w:t>
      </w:r>
      <w:r w:rsidR="00AC053A">
        <w:rPr>
          <w:rFonts w:ascii="맑은 고딕" w:eastAsia="맑은 고딕" w:hAnsi="맑은 고딕" w:hint="eastAsia"/>
          <w:lang w:val="ko-KR"/>
        </w:rPr>
        <w:t>내역</w:t>
      </w:r>
      <w:r w:rsidRPr="004142CE">
        <w:rPr>
          <w:rFonts w:ascii="맑은 고딕" w:eastAsia="맑은 고딕" w:hAnsi="맑은 고딕" w:hint="eastAsia"/>
          <w:lang w:val="ko-KR"/>
        </w:rPr>
        <w:t xml:space="preserve">의 검색기준이 다르므로 별도의 </w:t>
      </w:r>
      <w:r w:rsidRPr="004142CE">
        <w:rPr>
          <w:rFonts w:ascii="맑은 고딕" w:eastAsia="맑은 고딕" w:hAnsi="맑은 고딕"/>
          <w:lang w:val="ko-KR"/>
        </w:rPr>
        <w:t>URL</w:t>
      </w:r>
      <w:r w:rsidRPr="004142CE">
        <w:rPr>
          <w:rFonts w:ascii="맑은 고딕" w:eastAsia="맑은 고딕" w:hAnsi="맑은 고딕" w:hint="eastAsia"/>
          <w:lang w:val="ko-KR"/>
        </w:rPr>
        <w:t>로 맵핑되어 구현되어 있다.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메일을 삭제시에도 받은 대상자는 해당 메일을 확인할 수 있어야 하므로 게시판과 다르게 삭제시엔 사용유무 플래그의 비활성화로 삭제처리가 실행된다.</w:t>
      </w:r>
    </w:p>
    <w:p w:rsidR="00D43165" w:rsidRPr="004142CE" w:rsidRDefault="00AC053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 w:hint="eastAsia"/>
          <w:lang w:val="ko-KR"/>
        </w:rPr>
        <w:t>공문발송</w:t>
      </w:r>
      <w:r w:rsidR="00D43165" w:rsidRPr="004142CE">
        <w:rPr>
          <w:rFonts w:ascii="맑은 고딕" w:eastAsia="맑은 고딕" w:hAnsi="맑은 고딕" w:hint="eastAsia"/>
          <w:lang w:val="ko-KR"/>
        </w:rPr>
        <w:t xml:space="preserve">의 경우 대상자가 다수이므로 </w:t>
      </w:r>
      <w:r w:rsidR="00A42849">
        <w:rPr>
          <w:rFonts w:ascii="맑은 고딕" w:eastAsia="맑은 고딕" w:hAnsi="맑은 고딕" w:hint="eastAsia"/>
          <w:lang w:val="ko-KR"/>
        </w:rPr>
        <w:t xml:space="preserve">받는사람 컬럼을 클릭 시 </w:t>
      </w:r>
      <w:r w:rsidR="00D43165" w:rsidRPr="004142CE">
        <w:rPr>
          <w:rFonts w:ascii="맑은 고딕" w:eastAsia="맑은 고딕" w:hAnsi="맑은 고딕" w:hint="eastAsia"/>
          <w:lang w:val="ko-KR"/>
        </w:rPr>
        <w:t xml:space="preserve">그림과 같이 </w:t>
      </w:r>
      <w:r w:rsidR="00A42849">
        <w:rPr>
          <w:rFonts w:ascii="맑은 고딕" w:eastAsia="맑은 고딕" w:hAnsi="맑은 고딕" w:hint="eastAsia"/>
          <w:lang w:val="ko-KR"/>
        </w:rPr>
        <w:t>팝업을</w:t>
      </w:r>
      <w:r w:rsidR="00D43165" w:rsidRPr="004142CE">
        <w:rPr>
          <w:rFonts w:ascii="맑은 고딕" w:eastAsia="맑은 고딕" w:hAnsi="맑은 고딕" w:hint="eastAsia"/>
          <w:lang w:val="ko-KR"/>
        </w:rPr>
        <w:t xml:space="preserve"> 활용한 방식으로 구현되어 있다.</w:t>
      </w:r>
    </w:p>
    <w:p w:rsidR="00D43165" w:rsidRPr="004142CE" w:rsidRDefault="00A42849" w:rsidP="00D43165">
      <w:pPr>
        <w:pStyle w:val="af2"/>
        <w:spacing w:after="0"/>
        <w:ind w:leftChars="0" w:left="760"/>
        <w:rPr>
          <w:rFonts w:ascii="맑은 고딕" w:eastAsia="맑은 고딕" w:hAnsi="맑은 고딕"/>
          <w:lang w:val="ko-KR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5943600" cy="3289935"/>
            <wp:effectExtent l="19050" t="0" r="0" b="0"/>
            <wp:docPr id="473" name="그림 472" descr="보낸메일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보낸메일함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165" w:rsidRPr="004142CE" w:rsidRDefault="00060A0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060A0D">
        <w:rPr>
          <w:rFonts w:ascii="맑은 고딕" w:eastAsia="맑은 고딕" w:hAnsi="맑은 고딕" w:cs="Consolas"/>
          <w:noProof/>
          <w:color w:val="008080"/>
          <w:szCs w:val="18"/>
        </w:rPr>
        <w:pict>
          <v:shape id="사각형 설명선 61" o:spid="_x0000_s1035" type="#_x0000_t61" style="position:absolute;left:0;text-align:left;margin-left:332.3pt;margin-top:108.1pt;width:105.75pt;height:20.25pt;flip:x;z-index:25173606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" adj="20027,-28640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사각형 설명선 61">
              <w:txbxContent>
                <w:p w:rsidR="00253A88" w:rsidRPr="005D2B10" w:rsidRDefault="008E77E1" w:rsidP="00093F52">
                  <w:pPr>
                    <w:jc w:val="center"/>
                    <w:rPr>
                      <w:rFonts w:ascii="맑은 고딕" w:eastAsia="맑은 고딕" w:hAnsi="맑은 고딕"/>
                      <w:sz w:val="16"/>
                      <w:szCs w:val="16"/>
                    </w:rPr>
                  </w:pP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주소록선택</w:t>
                  </w:r>
                  <w:r w:rsidR="00253A88"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 xml:space="preserve"> 클</w:t>
                  </w:r>
                  <w:r w:rsidR="00253A88">
                    <w:rPr>
                      <w:rFonts w:ascii="맑은 고딕" w:eastAsia="맑은 고딕" w:hAnsi="맑은 고딕"/>
                      <w:sz w:val="16"/>
                      <w:szCs w:val="16"/>
                    </w:rPr>
                    <w:t>릭</w:t>
                  </w:r>
                </w:p>
              </w:txbxContent>
            </v:textbox>
            <w10:wrap type="square" anchorx="margin"/>
          </v:shape>
        </w:pict>
      </w:r>
      <w:r w:rsidR="00793E35">
        <w:rPr>
          <w:rFonts w:ascii="맑은 고딕" w:eastAsia="맑은 고딕" w:hAnsi="맑은 고딕" w:cs="Consolas"/>
          <w:noProof/>
          <w:color w:val="008080"/>
          <w:szCs w:val="18"/>
        </w:rPr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-163830</wp:posOffset>
            </wp:positionH>
            <wp:positionV relativeFrom="paragraph">
              <wp:posOffset>468630</wp:posOffset>
            </wp:positionV>
            <wp:extent cx="5944235" cy="3299460"/>
            <wp:effectExtent l="19050" t="0" r="0" b="0"/>
            <wp:wrapTight wrapText="bothSides">
              <wp:wrapPolygon edited="0">
                <wp:start x="-69" y="0"/>
                <wp:lineTo x="-69" y="21450"/>
                <wp:lineTo x="21598" y="21450"/>
                <wp:lineTo x="21598" y="0"/>
                <wp:lineTo x="-69" y="0"/>
              </wp:wrapPolygon>
            </wp:wrapTight>
            <wp:docPr id="474" name="그림 473" descr="메일발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일발송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3165" w:rsidRPr="004142CE">
        <w:rPr>
          <w:rFonts w:ascii="맑은 고딕" w:eastAsia="맑은 고딕" w:hAnsi="맑은 고딕" w:hint="eastAsia"/>
          <w:lang w:val="ko-KR"/>
        </w:rPr>
        <w:t xml:space="preserve">게시대상 설정은 </w:t>
      </w:r>
      <w:r w:rsidR="00C25664">
        <w:rPr>
          <w:rFonts w:ascii="맑은 고딕" w:eastAsia="맑은 고딕" w:hAnsi="맑은 고딕" w:hint="eastAsia"/>
          <w:lang w:val="ko-KR"/>
        </w:rPr>
        <w:t>그리드에서 선택 후, 수신자 혹은 참조 리스트에 추가 및 삭제 후 확인버튼을 눌러 지정한다</w:t>
      </w:r>
      <w:r w:rsidR="00D43165" w:rsidRPr="004142CE">
        <w:rPr>
          <w:rFonts w:ascii="맑은 고딕" w:eastAsia="맑은 고딕" w:hAnsi="맑은 고딕" w:hint="eastAsia"/>
          <w:lang w:val="ko-KR"/>
        </w:rPr>
        <w:t>.</w:t>
      </w:r>
      <w:r w:rsidR="00D43165" w:rsidRPr="004142CE">
        <w:rPr>
          <w:rFonts w:ascii="맑은 고딕" w:eastAsia="맑은 고딕" w:hAnsi="맑은 고딕"/>
          <w:lang w:val="ko-KR"/>
        </w:rPr>
        <w:t xml:space="preserve"> </w:t>
      </w:r>
    </w:p>
    <w:p w:rsidR="00253A88" w:rsidRDefault="00253A88" w:rsidP="007D5D65">
      <w:pPr>
        <w:spacing w:after="0"/>
        <w:rPr>
          <w:rFonts w:ascii="맑은 고딕" w:eastAsia="맑은 고딕" w:hAnsi="맑은 고딕"/>
          <w:lang w:val="ko-KR"/>
        </w:rPr>
      </w:pPr>
    </w:p>
    <w:p w:rsidR="007906A3" w:rsidRDefault="00253A88" w:rsidP="00253A88">
      <w:pPr>
        <w:pStyle w:val="2"/>
        <w:rPr>
          <w:lang w:val="ko-KR"/>
        </w:rPr>
      </w:pPr>
      <w:bookmarkStart w:id="28" w:name="_Toc470509920"/>
      <w:r>
        <w:rPr>
          <w:rFonts w:hint="eastAsia"/>
          <w:lang w:val="ko-KR"/>
        </w:rPr>
        <w:lastRenderedPageBreak/>
        <w:t>외부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메일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연동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기능</w:t>
      </w:r>
      <w:bookmarkEnd w:id="28"/>
    </w:p>
    <w:p w:rsidR="00253A88" w:rsidRPr="00904FB4" w:rsidRDefault="00253A88" w:rsidP="00253A88">
      <w:pPr>
        <w:pStyle w:val="af2"/>
        <w:numPr>
          <w:ilvl w:val="0"/>
          <w:numId w:val="3"/>
        </w:numPr>
        <w:ind w:leftChars="0"/>
      </w:pPr>
      <w:r>
        <w:rPr>
          <w:rFonts w:hint="eastAsia"/>
        </w:rPr>
        <w:t>외부</w:t>
      </w:r>
      <w:r>
        <w:rPr>
          <w:rFonts w:hint="eastAsia"/>
        </w:rPr>
        <w:t xml:space="preserve"> SMTP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기능으로</w:t>
      </w:r>
      <w:r>
        <w:rPr>
          <w:rFonts w:hint="eastAsia"/>
        </w:rPr>
        <w:t xml:space="preserve"> </w:t>
      </w:r>
      <w:r>
        <w:rPr>
          <w:rFonts w:hint="eastAsia"/>
        </w:rPr>
        <w:t>발신내역과</w:t>
      </w:r>
      <w:r>
        <w:rPr>
          <w:rFonts w:hint="eastAsia"/>
        </w:rPr>
        <w:t xml:space="preserve"> </w:t>
      </w:r>
      <w:r>
        <w:rPr>
          <w:rFonts w:hint="eastAsia"/>
        </w:rPr>
        <w:t>수신확인</w:t>
      </w:r>
      <w:r>
        <w:rPr>
          <w:rFonts w:hint="eastAsia"/>
        </w:rPr>
        <w:t xml:space="preserve">, </w:t>
      </w:r>
      <w:r>
        <w:rPr>
          <w:rFonts w:hint="eastAsia"/>
        </w:rPr>
        <w:t>메일발송으로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Pr="00253A88">
        <w:rPr>
          <w:rFonts w:ascii="맑은 고딕" w:eastAsia="맑은 고딕" w:hAnsi="맑은 고딕" w:hint="eastAsia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삭제시엔 사용유무 플래그의 비활성화로 삭제처리가 실행된다.</w:t>
      </w:r>
    </w:p>
    <w:p w:rsidR="00904FB4" w:rsidRDefault="00904FB4" w:rsidP="00253A88">
      <w:pPr>
        <w:pStyle w:val="af2"/>
        <w:numPr>
          <w:ilvl w:val="0"/>
          <w:numId w:val="3"/>
        </w:numPr>
        <w:ind w:leftChars="0"/>
      </w:pP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메일을</w:t>
      </w:r>
      <w:r>
        <w:rPr>
          <w:rFonts w:hint="eastAsia"/>
        </w:rPr>
        <w:t xml:space="preserve"> </w:t>
      </w:r>
      <w:r>
        <w:rPr>
          <w:rFonts w:hint="eastAsia"/>
        </w:rPr>
        <w:t>연동하려면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 xml:space="preserve">. </w:t>
      </w:r>
      <w:r>
        <w:rPr>
          <w:rFonts w:hint="eastAsia"/>
        </w:rPr>
        <w:t>해당</w:t>
      </w:r>
      <w:r>
        <w:rPr>
          <w:rFonts w:hint="eastAsia"/>
        </w:rPr>
        <w:t xml:space="preserve"> SMTP </w:t>
      </w:r>
      <w:r>
        <w:rPr>
          <w:rFonts w:hint="eastAsia"/>
        </w:rPr>
        <w:t>호스트는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host</w:t>
      </w:r>
      <w:r>
        <w:t>”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정의하고</w:t>
      </w:r>
      <w:r>
        <w:rPr>
          <w:rFonts w:hint="eastAsia"/>
        </w:rPr>
        <w:t xml:space="preserve"> </w:t>
      </w:r>
      <w:r>
        <w:rPr>
          <w:rFonts w:hint="eastAsia"/>
        </w:rPr>
        <w:t>포트는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port</w:t>
      </w:r>
      <w:r>
        <w:t>”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정의한다</w:t>
      </w:r>
      <w:r>
        <w:rPr>
          <w:rFonts w:hint="eastAsia"/>
        </w:rPr>
        <w:t>.</w:t>
      </w:r>
    </w:p>
    <w:p w:rsidR="00904FB4" w:rsidRDefault="00904FB4" w:rsidP="00904FB4">
      <w:r>
        <w:rPr>
          <w:rFonts w:hint="eastAsia"/>
          <w:noProof/>
        </w:rPr>
        <w:drawing>
          <wp:inline distT="0" distB="0" distL="0" distR="0">
            <wp:extent cx="5475301" cy="2523552"/>
            <wp:effectExtent l="19050" t="0" r="0" b="0"/>
            <wp:docPr id="13" name="그림 12" descr="메일발송_smtp설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일발송_smtp설정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538" cy="25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92" w:rsidRDefault="00904FB4" w:rsidP="00246392">
      <w:pPr>
        <w:pStyle w:val="af2"/>
        <w:numPr>
          <w:ilvl w:val="0"/>
          <w:numId w:val="37"/>
        </w:numPr>
        <w:ind w:leftChars="0"/>
      </w:pP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rPr>
          <w:rFonts w:hint="eastAsia"/>
        </w:rPr>
        <w:t>계정과</w:t>
      </w:r>
      <w:r>
        <w:rPr>
          <w:rFonts w:hint="eastAsia"/>
        </w:rPr>
        <w:t xml:space="preserve"> </w:t>
      </w:r>
      <w:r>
        <w:rPr>
          <w:rFonts w:hint="eastAsia"/>
        </w:rPr>
        <w:t>비밀번호의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 w:rsidR="00246392">
        <w:rPr>
          <w:rFonts w:hint="eastAsia"/>
        </w:rPr>
        <w:t>app.properties</w:t>
      </w:r>
      <w:r w:rsidR="00246392">
        <w:rPr>
          <w:rFonts w:hint="eastAsia"/>
        </w:rPr>
        <w:t>에</w:t>
      </w:r>
      <w:r w:rsidR="00246392">
        <w:rPr>
          <w:rFonts w:hint="eastAsia"/>
        </w:rPr>
        <w:t xml:space="preserve"> </w:t>
      </w:r>
      <w:r w:rsidR="00246392">
        <w:rPr>
          <w:rFonts w:hint="eastAsia"/>
        </w:rPr>
        <w:t>정의하여</w:t>
      </w:r>
      <w:r w:rsidR="00246392">
        <w:rPr>
          <w:rFonts w:hint="eastAsia"/>
        </w:rPr>
        <w:t xml:space="preserve"> </w:t>
      </w:r>
      <w:r w:rsidR="00246392">
        <w:rPr>
          <w:rFonts w:hint="eastAsia"/>
        </w:rPr>
        <w:t>사용한다</w:t>
      </w:r>
      <w:r w:rsidR="00246392">
        <w:rPr>
          <w:rFonts w:hint="eastAsia"/>
        </w:rPr>
        <w:t xml:space="preserve">. </w:t>
      </w:r>
    </w:p>
    <w:p w:rsidR="00246392" w:rsidRDefault="00246392" w:rsidP="00246392">
      <w:pPr>
        <w:ind w:left="800"/>
      </w:pPr>
      <w:r>
        <w:rPr>
          <w:rFonts w:hint="eastAsia"/>
        </w:rPr>
        <w:t>smtp.id={</w:t>
      </w:r>
      <w:r>
        <w:rPr>
          <w:rFonts w:hint="eastAsia"/>
        </w:rPr>
        <w:t>메일계정</w:t>
      </w:r>
      <w:r>
        <w:rPr>
          <w:rFonts w:hint="eastAsia"/>
        </w:rPr>
        <w:t>}</w:t>
      </w:r>
    </w:p>
    <w:p w:rsidR="00246392" w:rsidRDefault="00246392" w:rsidP="00246392">
      <w:pPr>
        <w:ind w:left="800"/>
      </w:pPr>
      <w:r>
        <w:rPr>
          <w:rFonts w:hint="eastAsia"/>
        </w:rPr>
        <w:t>smtp.id={</w:t>
      </w:r>
      <w:r>
        <w:rPr>
          <w:rFonts w:hint="eastAsia"/>
        </w:rPr>
        <w:t>비밀번호</w:t>
      </w:r>
      <w:r>
        <w:rPr>
          <w:rFonts w:hint="eastAsia"/>
        </w:rPr>
        <w:t>}</w:t>
      </w:r>
    </w:p>
    <w:p w:rsidR="00246392" w:rsidRPr="00253A88" w:rsidRDefault="00246392" w:rsidP="00246392">
      <w:pPr>
        <w:ind w:left="800"/>
      </w:pPr>
      <w:r>
        <w:rPr>
          <w:rFonts w:hint="eastAsia"/>
        </w:rPr>
        <w:t>smtp.read={</w:t>
      </w:r>
      <w:r>
        <w:rPr>
          <w:rFonts w:hint="eastAsia"/>
        </w:rPr>
        <w:t>수신확인</w:t>
      </w:r>
      <w:r>
        <w:rPr>
          <w:rFonts w:hint="eastAsia"/>
        </w:rPr>
        <w:t xml:space="preserve"> Y/N}</w:t>
      </w:r>
    </w:p>
    <w:p w:rsidR="00253A88" w:rsidRPr="00253A88" w:rsidRDefault="00253A88" w:rsidP="00253A88">
      <w:pPr>
        <w:pStyle w:val="af2"/>
        <w:numPr>
          <w:ilvl w:val="0"/>
          <w:numId w:val="3"/>
        </w:numPr>
        <w:ind w:leftChars="0"/>
      </w:pPr>
      <w:r>
        <w:rPr>
          <w:rFonts w:ascii="맑은 고딕" w:eastAsia="맑은 고딕" w:hAnsi="맑은 고딕" w:hint="eastAsia"/>
          <w:lang w:val="ko-KR"/>
        </w:rPr>
        <w:t>메일발송</w:t>
      </w:r>
      <w:r w:rsidRPr="004142CE">
        <w:rPr>
          <w:rFonts w:ascii="맑은 고딕" w:eastAsia="맑은 고딕" w:hAnsi="맑은 고딕" w:hint="eastAsia"/>
          <w:lang w:val="ko-KR"/>
        </w:rPr>
        <w:t xml:space="preserve">의 경우 대상자가 다수이므로 </w:t>
      </w:r>
      <w:r>
        <w:rPr>
          <w:rFonts w:ascii="맑은 고딕" w:eastAsia="맑은 고딕" w:hAnsi="맑은 고딕" w:hint="eastAsia"/>
          <w:lang w:val="ko-KR"/>
        </w:rPr>
        <w:t xml:space="preserve">받는사람 컬럼을 클릭 시 </w:t>
      </w:r>
      <w:r w:rsidRPr="004142CE">
        <w:rPr>
          <w:rFonts w:ascii="맑은 고딕" w:eastAsia="맑은 고딕" w:hAnsi="맑은 고딕" w:hint="eastAsia"/>
          <w:lang w:val="ko-KR"/>
        </w:rPr>
        <w:t xml:space="preserve">그림과 같이 </w:t>
      </w:r>
      <w:r>
        <w:rPr>
          <w:rFonts w:ascii="맑은 고딕" w:eastAsia="맑은 고딕" w:hAnsi="맑은 고딕" w:hint="eastAsia"/>
          <w:lang w:val="ko-KR"/>
        </w:rPr>
        <w:t>팝업을</w:t>
      </w:r>
      <w:r w:rsidRPr="004142CE">
        <w:rPr>
          <w:rFonts w:ascii="맑은 고딕" w:eastAsia="맑은 고딕" w:hAnsi="맑은 고딕" w:hint="eastAsia"/>
          <w:lang w:val="ko-KR"/>
        </w:rPr>
        <w:t xml:space="preserve"> 활용한 방식으로 구현되어 있다.</w:t>
      </w:r>
    </w:p>
    <w:p w:rsidR="00253A88" w:rsidRPr="00253A88" w:rsidRDefault="008E77E1" w:rsidP="00253A88">
      <w:r>
        <w:rPr>
          <w:rFonts w:hint="eastAsia"/>
          <w:noProof/>
        </w:rPr>
        <w:lastRenderedPageBreak/>
        <w:drawing>
          <wp:inline distT="0" distB="0" distL="0" distR="0">
            <wp:extent cx="5943600" cy="3246755"/>
            <wp:effectExtent l="19050" t="0" r="0" b="0"/>
            <wp:docPr id="1" name="그림 0" descr="외부메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외부메일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A88" w:rsidRPr="00A000FA" w:rsidRDefault="00793E35" w:rsidP="00793E35">
      <w:pPr>
        <w:pStyle w:val="af2"/>
        <w:numPr>
          <w:ilvl w:val="0"/>
          <w:numId w:val="36"/>
        </w:numPr>
        <w:ind w:leftChars="0"/>
        <w:rPr>
          <w:lang w:val="ko-KR"/>
        </w:rPr>
      </w:pPr>
      <w:r>
        <w:rPr>
          <w:rFonts w:ascii="맑은 고딕" w:eastAsia="맑은 고딕" w:hAnsi="맑은 고딕" w:hint="eastAsia"/>
          <w:lang w:val="ko-KR"/>
        </w:rPr>
        <w:t>수신자</w:t>
      </w:r>
      <w:r w:rsidRPr="004142CE">
        <w:rPr>
          <w:rFonts w:ascii="맑은 고딕" w:eastAsia="맑은 고딕" w:hAnsi="맑은 고딕" w:hint="eastAsia"/>
          <w:lang w:val="ko-KR"/>
        </w:rPr>
        <w:t xml:space="preserve"> 설정은 </w:t>
      </w:r>
      <w:r>
        <w:rPr>
          <w:rFonts w:ascii="맑은 고딕" w:eastAsia="맑은 고딕" w:hAnsi="맑은 고딕" w:hint="eastAsia"/>
          <w:lang w:val="ko-KR"/>
        </w:rPr>
        <w:t>그리드에서 선택 후, 수신자 혹은 참조 리스트에 추가 및 삭제 후 확인버튼을 눌러 지정한다.</w:t>
      </w:r>
    </w:p>
    <w:p w:rsidR="00A000FA" w:rsidRDefault="00060A0D" w:rsidP="00A000FA">
      <w:pPr>
        <w:rPr>
          <w:lang w:val="ko-KR"/>
        </w:rPr>
      </w:pPr>
      <w:r w:rsidRPr="00060A0D">
        <w:rPr>
          <w:rFonts w:ascii="맑은 고딕" w:eastAsia="맑은 고딕" w:hAnsi="맑은 고딕" w:cs="Consolas"/>
          <w:noProof/>
          <w:color w:val="008080"/>
          <w:szCs w:val="18"/>
        </w:rPr>
        <w:pict>
          <v:shape id="_x0000_s1061" type="#_x0000_t61" style="position:absolute;margin-left:346.2pt;margin-top:75.4pt;width:105.75pt;height:20.25pt;flip:x;z-index:251748352;visibility:visible;mso-position-horizontal-relative:margin;mso-width-relative:margin;mso-height-relative:margin;v-text-anchor:middle" adj="20027,-28640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_x0000_s1061">
              <w:txbxContent>
                <w:p w:rsidR="00904FB4" w:rsidRPr="005D2B10" w:rsidRDefault="00904FB4" w:rsidP="00093F52">
                  <w:pPr>
                    <w:jc w:val="center"/>
                    <w:rPr>
                      <w:rFonts w:ascii="맑은 고딕" w:eastAsia="맑은 고딕" w:hAnsi="맑은 고딕"/>
                      <w:sz w:val="16"/>
                      <w:szCs w:val="16"/>
                    </w:rPr>
                  </w:pP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주소록선택 클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릭</w:t>
                  </w:r>
                </w:p>
              </w:txbxContent>
            </v:textbox>
            <w10:wrap anchorx="margin"/>
          </v:shape>
        </w:pict>
      </w:r>
      <w:r w:rsidR="00A000FA">
        <w:rPr>
          <w:noProof/>
        </w:rPr>
        <w:drawing>
          <wp:inline distT="0" distB="0" distL="0" distR="0">
            <wp:extent cx="5943600" cy="3239770"/>
            <wp:effectExtent l="19050" t="0" r="0" b="0"/>
            <wp:docPr id="3" name="그림 2" descr="외부메일_주소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외부메일_주소록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B1" w:rsidRDefault="00847CB1" w:rsidP="00A000FA">
      <w:pPr>
        <w:rPr>
          <w:lang w:val="ko-KR"/>
        </w:rPr>
      </w:pPr>
    </w:p>
    <w:p w:rsidR="00847CB1" w:rsidRDefault="00847CB1" w:rsidP="00847CB1">
      <w:pPr>
        <w:pStyle w:val="2"/>
        <w:rPr>
          <w:lang w:val="ko-KR"/>
        </w:rPr>
      </w:pPr>
      <w:bookmarkStart w:id="29" w:name="_Toc470509921"/>
      <w:r>
        <w:rPr>
          <w:rFonts w:hint="eastAsia"/>
          <w:lang w:val="ko-KR"/>
        </w:rPr>
        <w:t>한</w:t>
      </w:r>
      <w:r>
        <w:rPr>
          <w:rFonts w:hint="eastAsia"/>
          <w:lang w:val="ko-KR"/>
        </w:rPr>
        <w:t>/</w:t>
      </w:r>
      <w:r>
        <w:rPr>
          <w:rFonts w:hint="eastAsia"/>
          <w:lang w:val="ko-KR"/>
        </w:rPr>
        <w:t>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기능</w:t>
      </w:r>
      <w:bookmarkEnd w:id="29"/>
    </w:p>
    <w:p w:rsidR="00C61BF1" w:rsidRDefault="00C61BF1" w:rsidP="00C61BF1">
      <w:pPr>
        <w:pStyle w:val="af2"/>
        <w:numPr>
          <w:ilvl w:val="0"/>
          <w:numId w:val="36"/>
        </w:numPr>
        <w:ind w:leftChars="0"/>
        <w:rPr>
          <w:lang w:val="ko-KR"/>
        </w:rPr>
      </w:pPr>
      <w:r>
        <w:rPr>
          <w:rFonts w:hint="eastAsia"/>
          <w:lang w:val="ko-KR"/>
        </w:rPr>
        <w:t>한</w:t>
      </w:r>
      <w:r>
        <w:rPr>
          <w:rFonts w:hint="eastAsia"/>
          <w:lang w:val="ko-KR"/>
        </w:rPr>
        <w:t>/</w:t>
      </w:r>
      <w:r>
        <w:rPr>
          <w:rFonts w:hint="eastAsia"/>
          <w:lang w:val="ko-KR"/>
        </w:rPr>
        <w:t>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전환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구현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방법</w:t>
      </w:r>
    </w:p>
    <w:p w:rsidR="00847CB1" w:rsidRDefault="00C61BF1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lastRenderedPageBreak/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>(Grid, Button, Label)</w:t>
      </w:r>
      <w:r>
        <w:rPr>
          <w:rFonts w:hint="eastAsia"/>
          <w:lang w:val="ko-KR"/>
        </w:rPr>
        <w:t>에</w:t>
      </w:r>
      <w:r>
        <w:rPr>
          <w:rFonts w:hint="eastAsia"/>
          <w:lang w:val="ko-KR"/>
        </w:rPr>
        <w:t xml:space="preserve"> data-item(jsp), data_item(js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data-options), data-popup(</w:t>
      </w:r>
      <w:r>
        <w:rPr>
          <w:rFonts w:hint="eastAsia"/>
          <w:lang w:val="ko-KR"/>
        </w:rPr>
        <w:t>팝업화면</w:t>
      </w:r>
      <w:r>
        <w:rPr>
          <w:rFonts w:hint="eastAsia"/>
          <w:lang w:val="ko-KR"/>
        </w:rPr>
        <w:t>)</w:t>
      </w:r>
      <w:r>
        <w:rPr>
          <w:rFonts w:hint="eastAsia"/>
          <w:lang w:val="ko-KR"/>
        </w:rPr>
        <w:t>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각각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화면에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맞게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추가한다</w:t>
      </w:r>
      <w:r>
        <w:rPr>
          <w:rFonts w:hint="eastAsia"/>
          <w:lang w:val="ko-KR"/>
        </w:rPr>
        <w:t>.</w:t>
      </w:r>
    </w:p>
    <w:p w:rsidR="00C61BF1" w:rsidRDefault="00C61BF1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Grid</w:t>
      </w:r>
      <w:r>
        <w:rPr>
          <w:rFonts w:hint="eastAsia"/>
          <w:lang w:val="ko-KR"/>
        </w:rPr>
        <w:t>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data-item=</w:t>
      </w:r>
      <w:r>
        <w:rPr>
          <w:lang w:val="ko-KR"/>
        </w:rPr>
        <w:t>’</w:t>
      </w:r>
      <w:r>
        <w:rPr>
          <w:rFonts w:hint="eastAsia"/>
          <w:lang w:val="ko-KR"/>
        </w:rPr>
        <w:t>GRD_{</w:t>
      </w:r>
      <w:r>
        <w:rPr>
          <w:rFonts w:hint="eastAsia"/>
          <w:lang w:val="ko-KR"/>
        </w:rPr>
        <w:t>순서</w:t>
      </w:r>
      <w:r>
        <w:rPr>
          <w:rFonts w:hint="eastAsia"/>
          <w:lang w:val="ko-KR"/>
        </w:rPr>
        <w:t xml:space="preserve"> 001</w:t>
      </w:r>
      <w:r>
        <w:rPr>
          <w:rFonts w:hint="eastAsia"/>
          <w:lang w:val="ko-KR"/>
        </w:rPr>
        <w:t>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시작</w:t>
      </w:r>
      <w:r>
        <w:rPr>
          <w:rFonts w:hint="eastAsia"/>
          <w:lang w:val="ko-KR"/>
        </w:rPr>
        <w:t>}</w:t>
      </w:r>
      <w:r>
        <w:rPr>
          <w:lang w:val="ko-KR"/>
        </w:rPr>
        <w:t>’</w:t>
      </w:r>
    </w:p>
    <w:p w:rsidR="00C61BF1" w:rsidRPr="00C61BF1" w:rsidRDefault="00C61BF1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Button</w:t>
      </w:r>
      <w:r>
        <w:rPr>
          <w:rFonts w:hint="eastAsia"/>
          <w:lang w:val="ko-KR"/>
        </w:rPr>
        <w:t>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data-item=</w:t>
      </w:r>
      <w:r>
        <w:rPr>
          <w:lang w:val="ko-KR"/>
        </w:rPr>
        <w:t>’</w:t>
      </w:r>
      <w:r>
        <w:rPr>
          <w:rFonts w:hint="eastAsia"/>
          <w:lang w:val="ko-KR"/>
        </w:rPr>
        <w:t>BTN_{</w:t>
      </w:r>
      <w:r>
        <w:rPr>
          <w:rFonts w:hint="eastAsia"/>
          <w:lang w:val="ko-KR"/>
        </w:rPr>
        <w:t>순서</w:t>
      </w:r>
      <w:r>
        <w:rPr>
          <w:rFonts w:hint="eastAsia"/>
          <w:lang w:val="ko-KR"/>
        </w:rPr>
        <w:t xml:space="preserve"> 001</w:t>
      </w:r>
      <w:r>
        <w:rPr>
          <w:rFonts w:hint="eastAsia"/>
          <w:lang w:val="ko-KR"/>
        </w:rPr>
        <w:t>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시작</w:t>
      </w:r>
      <w:r>
        <w:rPr>
          <w:rFonts w:hint="eastAsia"/>
          <w:lang w:val="ko-KR"/>
        </w:rPr>
        <w:t>}</w:t>
      </w:r>
      <w:r>
        <w:rPr>
          <w:lang w:val="ko-KR"/>
        </w:rPr>
        <w:t>’</w:t>
      </w:r>
    </w:p>
    <w:p w:rsidR="00C61BF1" w:rsidRDefault="00C61BF1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Label</w:t>
      </w:r>
      <w:r>
        <w:rPr>
          <w:rFonts w:hint="eastAsia"/>
          <w:lang w:val="ko-KR"/>
        </w:rPr>
        <w:t>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data-item=</w:t>
      </w:r>
      <w:r>
        <w:rPr>
          <w:lang w:val="ko-KR"/>
        </w:rPr>
        <w:t>’</w:t>
      </w:r>
      <w:r>
        <w:rPr>
          <w:rFonts w:hint="eastAsia"/>
          <w:lang w:val="ko-KR"/>
        </w:rPr>
        <w:t>LAB_{</w:t>
      </w:r>
      <w:r>
        <w:rPr>
          <w:rFonts w:hint="eastAsia"/>
          <w:lang w:val="ko-KR"/>
        </w:rPr>
        <w:t>순서</w:t>
      </w:r>
      <w:r>
        <w:rPr>
          <w:rFonts w:hint="eastAsia"/>
          <w:lang w:val="ko-KR"/>
        </w:rPr>
        <w:t xml:space="preserve"> 001</w:t>
      </w:r>
      <w:r>
        <w:rPr>
          <w:rFonts w:hint="eastAsia"/>
          <w:lang w:val="ko-KR"/>
        </w:rPr>
        <w:t>부터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시작</w:t>
      </w:r>
      <w:r>
        <w:rPr>
          <w:rFonts w:hint="eastAsia"/>
          <w:lang w:val="ko-KR"/>
        </w:rPr>
        <w:t>}</w:t>
      </w:r>
    </w:p>
    <w:p w:rsidR="00D352DA" w:rsidRDefault="00D352DA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popup</w:t>
      </w:r>
      <w:r>
        <w:rPr>
          <w:rFonts w:hint="eastAsia"/>
          <w:lang w:val="ko-KR"/>
        </w:rPr>
        <w:t>창의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data-popup=</w:t>
      </w:r>
      <w:r>
        <w:rPr>
          <w:lang w:val="ko-KR"/>
        </w:rPr>
        <w:t>’</w:t>
      </w:r>
      <w:r>
        <w:rPr>
          <w:rFonts w:hint="eastAsia"/>
          <w:lang w:val="ko-KR"/>
        </w:rPr>
        <w:t>POP_{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>}_{</w:t>
      </w:r>
      <w:r>
        <w:rPr>
          <w:rFonts w:hint="eastAsia"/>
          <w:lang w:val="ko-KR"/>
        </w:rPr>
        <w:t>순</w:t>
      </w:r>
      <w:r w:rsidR="005B1B76">
        <w:rPr>
          <w:rFonts w:hint="eastAsia"/>
          <w:lang w:val="ko-KR"/>
        </w:rPr>
        <w:t>서</w:t>
      </w:r>
      <w:r>
        <w:rPr>
          <w:rFonts w:hint="eastAsia"/>
          <w:lang w:val="ko-KR"/>
        </w:rPr>
        <w:t>}</w:t>
      </w:r>
      <w:r>
        <w:rPr>
          <w:lang w:val="ko-KR"/>
        </w:rPr>
        <w:t>’</w:t>
      </w:r>
    </w:p>
    <w:p w:rsidR="005B1B76" w:rsidRDefault="005B1B76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 xml:space="preserve">javascript </w:t>
      </w:r>
      <w:r>
        <w:rPr>
          <w:rFonts w:hint="eastAsia"/>
          <w:lang w:val="ko-KR"/>
        </w:rPr>
        <w:t>및</w:t>
      </w:r>
      <w:r>
        <w:rPr>
          <w:rFonts w:hint="eastAsia"/>
          <w:lang w:val="ko-KR"/>
        </w:rPr>
        <w:t xml:space="preserve"> data-options</w:t>
      </w:r>
      <w:r>
        <w:rPr>
          <w:rFonts w:hint="eastAsia"/>
          <w:lang w:val="ko-KR"/>
        </w:rPr>
        <w:t>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data_item=</w:t>
      </w:r>
      <w:r>
        <w:rPr>
          <w:lang w:val="ko-KR"/>
        </w:rPr>
        <w:t>’</w:t>
      </w:r>
      <w:r>
        <w:rPr>
          <w:rFonts w:hint="eastAsia"/>
          <w:lang w:val="ko-KR"/>
        </w:rPr>
        <w:t>{</w:t>
      </w: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부분</w:t>
      </w:r>
      <w:r>
        <w:rPr>
          <w:rFonts w:hint="eastAsia"/>
          <w:lang w:val="ko-KR"/>
        </w:rPr>
        <w:t>}_{</w:t>
      </w:r>
      <w:r>
        <w:rPr>
          <w:rFonts w:hint="eastAsia"/>
          <w:lang w:val="ko-KR"/>
        </w:rPr>
        <w:t>순서</w:t>
      </w:r>
      <w:r>
        <w:rPr>
          <w:rFonts w:hint="eastAsia"/>
          <w:lang w:val="ko-KR"/>
        </w:rPr>
        <w:t>}</w:t>
      </w:r>
      <w:r>
        <w:rPr>
          <w:lang w:val="ko-KR"/>
        </w:rPr>
        <w:t>’</w:t>
      </w:r>
    </w:p>
    <w:p w:rsidR="0071306B" w:rsidRDefault="0082243A" w:rsidP="00C61BF1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팝업창의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“</w:t>
      </w:r>
      <w:r>
        <w:rPr>
          <w:rFonts w:hint="eastAsia"/>
          <w:lang w:val="ko-KR"/>
        </w:rPr>
        <w:t>언어저장</w:t>
      </w:r>
      <w:r>
        <w:rPr>
          <w:lang w:val="ko-KR"/>
        </w:rPr>
        <w:t>”</w:t>
      </w:r>
      <w:r>
        <w:rPr>
          <w:rFonts w:hint="eastAsia"/>
          <w:lang w:val="ko-KR"/>
        </w:rPr>
        <w:t>을</w:t>
      </w:r>
      <w:r>
        <w:rPr>
          <w:rFonts w:hint="eastAsia"/>
          <w:lang w:val="ko-KR"/>
        </w:rPr>
        <w:t xml:space="preserve">, </w:t>
      </w:r>
      <w:r>
        <w:rPr>
          <w:rFonts w:hint="eastAsia"/>
          <w:lang w:val="ko-KR"/>
        </w:rPr>
        <w:t>일반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화면의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경우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네비게이션바의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“</w:t>
      </w:r>
      <w:r>
        <w:rPr>
          <w:rFonts w:hint="eastAsia"/>
          <w:lang w:val="ko-KR"/>
        </w:rPr>
        <w:t>화면명</w:t>
      </w:r>
      <w:r>
        <w:rPr>
          <w:lang w:val="ko-KR"/>
        </w:rPr>
        <w:t>”</w:t>
      </w:r>
      <w:r>
        <w:rPr>
          <w:rFonts w:hint="eastAsia"/>
          <w:lang w:val="ko-KR"/>
        </w:rPr>
        <w:t>을</w:t>
      </w:r>
      <w:r w:rsidR="0071306B">
        <w:rPr>
          <w:rFonts w:hint="eastAsia"/>
          <w:lang w:val="ko-KR"/>
        </w:rPr>
        <w:t>클릭</w:t>
      </w:r>
      <w:r w:rsidR="0086576D">
        <w:rPr>
          <w:rFonts w:hint="eastAsia"/>
          <w:lang w:val="ko-KR"/>
        </w:rPr>
        <w:t>하면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데이터베이스에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해당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항목이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자동으로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추가된다</w:t>
      </w:r>
      <w:proofErr w:type="gramStart"/>
      <w:r w:rsidR="0086576D">
        <w:rPr>
          <w:rFonts w:hint="eastAsia"/>
          <w:lang w:val="ko-KR"/>
        </w:rPr>
        <w:t>.(</w:t>
      </w:r>
      <w:proofErr w:type="gramEnd"/>
      <w:r w:rsidR="0086576D">
        <w:rPr>
          <w:rFonts w:hint="eastAsia"/>
          <w:lang w:val="ko-KR"/>
        </w:rPr>
        <w:t>단</w:t>
      </w:r>
      <w:r w:rsidR="0086576D">
        <w:rPr>
          <w:rFonts w:hint="eastAsia"/>
          <w:lang w:val="ko-KR"/>
        </w:rPr>
        <w:t xml:space="preserve">, </w:t>
      </w:r>
      <w:r w:rsidR="0086576D">
        <w:rPr>
          <w:rFonts w:hint="eastAsia"/>
          <w:lang w:val="ko-KR"/>
        </w:rPr>
        <w:t>영어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항목은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직접</w:t>
      </w:r>
      <w:r w:rsidR="0086576D">
        <w:rPr>
          <w:rFonts w:hint="eastAsia"/>
          <w:lang w:val="ko-KR"/>
        </w:rPr>
        <w:t xml:space="preserve"> </w:t>
      </w:r>
      <w:r w:rsidR="0086576D">
        <w:rPr>
          <w:rFonts w:hint="eastAsia"/>
          <w:lang w:val="ko-KR"/>
        </w:rPr>
        <w:t>입력해야한다</w:t>
      </w:r>
      <w:r w:rsidR="0086576D">
        <w:rPr>
          <w:rFonts w:hint="eastAsia"/>
          <w:lang w:val="ko-KR"/>
        </w:rPr>
        <w:t>,)</w:t>
      </w:r>
    </w:p>
    <w:p w:rsidR="004C58F6" w:rsidRDefault="00060A0D" w:rsidP="004C58F6">
      <w:pPr>
        <w:rPr>
          <w:lang w:val="ko-KR"/>
        </w:rPr>
      </w:pPr>
      <w:r w:rsidRPr="00060A0D">
        <w:rPr>
          <w:rFonts w:ascii="맑은 고딕" w:eastAsia="맑은 고딕" w:hAnsi="맑은 고딕" w:cs="Consolas"/>
          <w:noProof/>
          <w:color w:val="008080"/>
          <w:szCs w:val="18"/>
        </w:rPr>
        <w:pict>
          <v:shape id="_x0000_s1063" type="#_x0000_t61" style="position:absolute;margin-left:81.45pt;margin-top:66.35pt;width:105.75pt;height:20.25pt;flip:x;z-index:251751424;visibility:visible;mso-position-horizontal-relative:margin;mso-width-relative:margin;mso-height-relative:margin;v-text-anchor:middle" adj="20027,-28640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_x0000_s1063">
              <w:txbxContent>
                <w:p w:rsidR="004C58F6" w:rsidRPr="005D2B10" w:rsidRDefault="004C58F6" w:rsidP="00093F52">
                  <w:pPr>
                    <w:jc w:val="center"/>
                    <w:rPr>
                      <w:rFonts w:ascii="맑은 고딕" w:eastAsia="맑은 고딕" w:hAnsi="맑은 고딕"/>
                      <w:sz w:val="16"/>
                      <w:szCs w:val="16"/>
                    </w:rPr>
                  </w:pP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언어저장 클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릭</w:t>
                  </w:r>
                </w:p>
              </w:txbxContent>
            </v:textbox>
            <w10:wrap anchorx="margin"/>
          </v:shape>
        </w:pict>
      </w:r>
      <w:r w:rsidRPr="00060A0D">
        <w:rPr>
          <w:rFonts w:ascii="맑은 고딕" w:eastAsia="맑은 고딕" w:hAnsi="맑은 고딕" w:cs="Consolas"/>
          <w:noProof/>
          <w:color w:val="008080"/>
          <w:szCs w:val="18"/>
        </w:rPr>
        <w:pict>
          <v:shape id="_x0000_s1062" type="#_x0000_t61" style="position:absolute;margin-left:431.4pt;margin-top:46.1pt;width:105.75pt;height:20.25pt;flip:x;z-index:251750400;visibility:visible;mso-position-horizontal-relative:margin;mso-width-relative:margin;mso-height-relative:margin;v-text-anchor:middle" adj="20027,-28640" fillcolor="#f7d373 [2166]" strokecolor="#f4bf2e [3206]" strokeweight=".5pt">
            <v:fill color2="#f6ca55 [2614]" rotate="t" colors="0 #fbdda4;.5 #fad695;1 #fdd380" focus="100%" type="gradient">
              <o:fill v:ext="view" type="gradientUnscaled"/>
            </v:fill>
            <v:textbox style="mso-next-textbox:#_x0000_s1062">
              <w:txbxContent>
                <w:p w:rsidR="004C58F6" w:rsidRPr="005D2B10" w:rsidRDefault="004C58F6" w:rsidP="00093F52">
                  <w:pPr>
                    <w:jc w:val="center"/>
                    <w:rPr>
                      <w:rFonts w:ascii="맑은 고딕" w:eastAsia="맑은 고딕" w:hAnsi="맑은 고딕"/>
                      <w:sz w:val="16"/>
                      <w:szCs w:val="16"/>
                    </w:rPr>
                  </w:pPr>
                  <w:r>
                    <w:rPr>
                      <w:rFonts w:ascii="맑은 고딕" w:eastAsia="맑은 고딕" w:hAnsi="맑은 고딕" w:hint="eastAsia"/>
                      <w:sz w:val="16"/>
                      <w:szCs w:val="16"/>
                    </w:rPr>
                    <w:t>화면명 클</w:t>
                  </w:r>
                  <w:r>
                    <w:rPr>
                      <w:rFonts w:ascii="맑은 고딕" w:eastAsia="맑은 고딕" w:hAnsi="맑은 고딕"/>
                      <w:sz w:val="16"/>
                      <w:szCs w:val="16"/>
                    </w:rPr>
                    <w:t>릭</w:t>
                  </w:r>
                </w:p>
              </w:txbxContent>
            </v:textbox>
            <w10:wrap anchorx="margin"/>
          </v:shape>
        </w:pict>
      </w:r>
      <w:r w:rsidR="004C58F6">
        <w:rPr>
          <w:noProof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posOffset>178075</wp:posOffset>
            </wp:positionH>
            <wp:positionV relativeFrom="paragraph">
              <wp:posOffset>214685</wp:posOffset>
            </wp:positionV>
            <wp:extent cx="3829381" cy="2878372"/>
            <wp:effectExtent l="19050" t="0" r="0" b="0"/>
            <wp:wrapNone/>
            <wp:docPr id="26" name="그림 25" descr="팝업용어DB입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팝업용어DB입력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9381" cy="287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8F6">
        <w:rPr>
          <w:noProof/>
        </w:rPr>
        <w:drawing>
          <wp:inline distT="0" distB="0" distL="0" distR="0">
            <wp:extent cx="5943600" cy="3246755"/>
            <wp:effectExtent l="19050" t="0" r="0" b="0"/>
            <wp:docPr id="24" name="그림 23" descr="화면용어DB입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화면용어DB입력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39" w:rsidRDefault="00D37257" w:rsidP="004C3239">
      <w:pPr>
        <w:pStyle w:val="af2"/>
        <w:numPr>
          <w:ilvl w:val="0"/>
          <w:numId w:val="38"/>
        </w:numPr>
        <w:ind w:leftChars="0"/>
        <w:rPr>
          <w:lang w:val="ko-KR"/>
        </w:rPr>
      </w:pPr>
      <w:r>
        <w:rPr>
          <w:rFonts w:hint="eastAsia"/>
          <w:lang w:val="ko-KR"/>
        </w:rPr>
        <w:t>해당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화면의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용어명</w:t>
      </w:r>
      <w:r>
        <w:rPr>
          <w:rFonts w:hint="eastAsia"/>
          <w:lang w:val="ko-KR"/>
        </w:rPr>
        <w:t>(</w:t>
      </w:r>
      <w:r>
        <w:rPr>
          <w:rFonts w:hint="eastAsia"/>
          <w:lang w:val="ko-KR"/>
        </w:rPr>
        <w:t>영문</w:t>
      </w:r>
      <w:r>
        <w:rPr>
          <w:rFonts w:hint="eastAsia"/>
          <w:lang w:val="ko-KR"/>
        </w:rPr>
        <w:t>)</w:t>
      </w:r>
      <w:r>
        <w:rPr>
          <w:rFonts w:hint="eastAsia"/>
          <w:lang w:val="ko-KR"/>
        </w:rPr>
        <w:t>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입력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후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저장한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후</w:t>
      </w:r>
      <w:r w:rsidR="00E264A4">
        <w:rPr>
          <w:rFonts w:hint="eastAsia"/>
          <w:lang w:val="ko-KR"/>
        </w:rPr>
        <w:t xml:space="preserve">, </w:t>
      </w:r>
      <w:r w:rsidR="00E264A4">
        <w:rPr>
          <w:rFonts w:hint="eastAsia"/>
          <w:lang w:val="ko-KR"/>
        </w:rPr>
        <w:t>다음을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화면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로딩이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끝난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후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실행되도록</w:t>
      </w:r>
      <w:r w:rsidR="00E264A4"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추가한다</w:t>
      </w:r>
      <w:r w:rsidR="00E264A4">
        <w:rPr>
          <w:rFonts w:hint="eastAsia"/>
          <w:lang w:val="ko-KR"/>
        </w:rPr>
        <w:t>.</w:t>
      </w:r>
    </w:p>
    <w:p w:rsidR="004C3239" w:rsidRDefault="004C3239" w:rsidP="004C3239">
      <w:pPr>
        <w:ind w:left="480" w:firstLine="720"/>
        <w:rPr>
          <w:lang w:val="ko-KR"/>
        </w:rPr>
      </w:pPr>
      <w:r>
        <w:rPr>
          <w:rFonts w:hint="eastAsia"/>
          <w:lang w:val="ko-KR"/>
        </w:rPr>
        <w:t>Grid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있는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화면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–</w:t>
      </w:r>
      <w:r>
        <w:rPr>
          <w:rFonts w:hint="eastAsia"/>
          <w:lang w:val="ko-KR"/>
        </w:rPr>
        <w:t xml:space="preserve"> doLangSettingTable();</w:t>
      </w:r>
    </w:p>
    <w:p w:rsidR="004C3239" w:rsidRDefault="004C3239" w:rsidP="004C3239">
      <w:pPr>
        <w:ind w:left="480" w:firstLine="720"/>
        <w:rPr>
          <w:lang w:val="ko-KR"/>
        </w:rPr>
      </w:pPr>
      <w:r>
        <w:rPr>
          <w:rFonts w:hint="eastAsia"/>
          <w:lang w:val="ko-KR"/>
        </w:rPr>
        <w:t>Grid</w:t>
      </w:r>
      <w:r>
        <w:rPr>
          <w:rFonts w:hint="eastAsia"/>
          <w:lang w:val="ko-KR"/>
        </w:rPr>
        <w:t>가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없는</w:t>
      </w:r>
      <w:r>
        <w:rPr>
          <w:rFonts w:hint="eastAsia"/>
          <w:lang w:val="ko-KR"/>
        </w:rPr>
        <w:t xml:space="preserve"> </w:t>
      </w:r>
      <w:r>
        <w:rPr>
          <w:rFonts w:hint="eastAsia"/>
          <w:lang w:val="ko-KR"/>
        </w:rPr>
        <w:t>화면</w:t>
      </w:r>
      <w:r>
        <w:rPr>
          <w:rFonts w:hint="eastAsia"/>
          <w:lang w:val="ko-KR"/>
        </w:rPr>
        <w:t xml:space="preserve"> </w:t>
      </w:r>
      <w:r w:rsidR="00E264A4">
        <w:rPr>
          <w:lang w:val="ko-KR"/>
        </w:rPr>
        <w:t>–</w:t>
      </w:r>
      <w:r>
        <w:rPr>
          <w:rFonts w:hint="eastAsia"/>
          <w:lang w:val="ko-KR"/>
        </w:rPr>
        <w:t xml:space="preserve"> </w:t>
      </w:r>
      <w:r w:rsidR="00E264A4">
        <w:rPr>
          <w:rFonts w:hint="eastAsia"/>
          <w:lang w:val="ko-KR"/>
        </w:rPr>
        <w:t>doLangSettingPage();</w:t>
      </w:r>
    </w:p>
    <w:p w:rsidR="00E264A4" w:rsidRPr="004C3239" w:rsidRDefault="00E264A4" w:rsidP="004C3239">
      <w:pPr>
        <w:ind w:left="480" w:firstLine="720"/>
        <w:rPr>
          <w:lang w:val="ko-KR"/>
        </w:rPr>
      </w:pPr>
      <w:r>
        <w:rPr>
          <w:rFonts w:hint="eastAsia"/>
          <w:lang w:val="ko-KR"/>
        </w:rPr>
        <w:t>popup</w:t>
      </w:r>
      <w:r>
        <w:rPr>
          <w:rFonts w:hint="eastAsia"/>
          <w:lang w:val="ko-KR"/>
        </w:rPr>
        <w:t>화면</w:t>
      </w:r>
      <w:r>
        <w:rPr>
          <w:rFonts w:hint="eastAsia"/>
          <w:lang w:val="ko-KR"/>
        </w:rPr>
        <w:t xml:space="preserve"> </w:t>
      </w:r>
      <w:r>
        <w:rPr>
          <w:lang w:val="ko-KR"/>
        </w:rPr>
        <w:t>–</w:t>
      </w:r>
      <w:r>
        <w:rPr>
          <w:rFonts w:hint="eastAsia"/>
          <w:lang w:val="ko-KR"/>
        </w:rPr>
        <w:t xml:space="preserve"> doLangSettingPopPage();</w:t>
      </w:r>
    </w:p>
    <w:p w:rsidR="00631918" w:rsidRPr="004142CE" w:rsidRDefault="00631918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30" w:name="_Toc470509922"/>
      <w:r w:rsidRPr="004142CE">
        <w:rPr>
          <w:rFonts w:ascii="맑은 고딕" w:eastAsia="맑은 고딕" w:hAnsi="맑은 고딕" w:hint="eastAsia"/>
        </w:rPr>
        <w:t>i</w:t>
      </w:r>
      <w:r w:rsidRPr="004142CE">
        <w:rPr>
          <w:rFonts w:ascii="맑은 고딕" w:eastAsia="맑은 고딕" w:hAnsi="맑은 고딕"/>
        </w:rPr>
        <w:t xml:space="preserve">Report </w:t>
      </w:r>
      <w:r w:rsidR="005D4F86" w:rsidRPr="004142CE">
        <w:rPr>
          <w:rFonts w:ascii="맑은 고딕" w:eastAsia="맑은 고딕" w:hAnsi="맑은 고딕" w:hint="eastAsia"/>
        </w:rPr>
        <w:t xml:space="preserve">연동 </w:t>
      </w:r>
      <w:r w:rsidRPr="004142CE">
        <w:rPr>
          <w:rFonts w:ascii="맑은 고딕" w:eastAsia="맑은 고딕" w:hAnsi="맑은 고딕" w:hint="eastAsia"/>
        </w:rPr>
        <w:t>기능</w:t>
      </w:r>
      <w:bookmarkEnd w:id="30"/>
      <w:r w:rsidRPr="004142CE">
        <w:rPr>
          <w:rFonts w:ascii="맑은 고딕" w:eastAsia="맑은 고딕" w:hAnsi="맑은 고딕"/>
        </w:rPr>
        <w:t xml:space="preserve"> </w:t>
      </w:r>
    </w:p>
    <w:p w:rsidR="00631918" w:rsidRPr="004142CE" w:rsidRDefault="005D4F8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i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연동은 현재 기본적인 개발만 이루어진 단계이므로, 추가적인 개발이 필요한 부분이다.</w:t>
      </w:r>
    </w:p>
    <w:p w:rsidR="005D4F86" w:rsidRPr="004142CE" w:rsidRDefault="005D4F86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현재까지 개발된 기능은 다음과 같다.</w:t>
      </w:r>
    </w:p>
    <w:p w:rsidR="005D4F86" w:rsidRPr="004142CE" w:rsidRDefault="005D4F86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iReport </w:t>
      </w:r>
      <w:r w:rsidRPr="004142CE">
        <w:rPr>
          <w:rFonts w:ascii="맑은 고딕" w:eastAsia="맑은 고딕" w:hAnsi="맑은 고딕" w:hint="eastAsia"/>
          <w:lang w:val="ko-KR"/>
        </w:rPr>
        <w:t xml:space="preserve">Libaray </w:t>
      </w:r>
      <w:r w:rsidR="00270EDF" w:rsidRPr="004142CE">
        <w:rPr>
          <w:rFonts w:ascii="맑은 고딕" w:eastAsia="맑은 고딕" w:hAnsi="맑은 고딕"/>
          <w:lang w:val="ko-KR"/>
        </w:rPr>
        <w:t>Import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Spring Framework 내의 </w:t>
      </w:r>
      <w:r w:rsidRPr="004142CE">
        <w:rPr>
          <w:rFonts w:ascii="맑은 고딕" w:eastAsia="맑은 고딕" w:hAnsi="맑은 고딕"/>
          <w:lang w:val="ko-KR"/>
        </w:rPr>
        <w:t xml:space="preserve">Report </w:t>
      </w:r>
      <w:r w:rsidRPr="004142CE">
        <w:rPr>
          <w:rFonts w:ascii="맑은 고딕" w:eastAsia="맑은 고딕" w:hAnsi="맑은 고딕" w:hint="eastAsia"/>
          <w:lang w:val="ko-KR"/>
        </w:rPr>
        <w:t>설정 파일 생성(</w:t>
      </w:r>
      <w:r w:rsidRPr="004142CE">
        <w:rPr>
          <w:rFonts w:ascii="맑은 고딕" w:eastAsia="맑은 고딕" w:hAnsi="맑은 고딕"/>
          <w:lang w:val="ko-KR"/>
        </w:rPr>
        <w:t>wsc-jasper.xml)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Spring Framework 의 </w:t>
      </w:r>
      <w:r w:rsidRPr="004142CE">
        <w:rPr>
          <w:rFonts w:ascii="맑은 고딕" w:eastAsia="맑은 고딕" w:hAnsi="맑은 고딕"/>
          <w:lang w:val="ko-KR"/>
        </w:rPr>
        <w:t xml:space="preserve">JasperReportsMultiFormatView </w:t>
      </w:r>
      <w:r w:rsidRPr="004142CE">
        <w:rPr>
          <w:rFonts w:ascii="맑은 고딕" w:eastAsia="맑은 고딕" w:hAnsi="맑은 고딕" w:hint="eastAsia"/>
          <w:lang w:val="ko-KR"/>
        </w:rPr>
        <w:t xml:space="preserve">를 사용한 PDF, HTML, XLS </w:t>
      </w:r>
      <w:r w:rsidRPr="004142CE">
        <w:rPr>
          <w:rFonts w:ascii="맑은 고딕" w:eastAsia="맑은 고딕" w:hAnsi="맑은 고딕"/>
          <w:lang w:val="ko-KR"/>
        </w:rPr>
        <w:t xml:space="preserve">Viewer </w:t>
      </w:r>
      <w:r w:rsidRPr="004142CE">
        <w:rPr>
          <w:rFonts w:ascii="맑은 고딕" w:eastAsia="맑은 고딕" w:hAnsi="맑은 고딕" w:hint="eastAsia"/>
          <w:lang w:val="ko-KR"/>
        </w:rPr>
        <w:t>설정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코드데이터 검색 샘플을 활용한 iReport 파일 생성</w:t>
      </w:r>
    </w:p>
    <w:p w:rsidR="00270EDF" w:rsidRPr="004142CE" w:rsidRDefault="00270EDF" w:rsidP="00263435">
      <w:pPr>
        <w:pStyle w:val="af2"/>
        <w:numPr>
          <w:ilvl w:val="0"/>
          <w:numId w:val="2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 xml:space="preserve">코드관리 내에 </w:t>
      </w:r>
      <w:r w:rsidRPr="004142CE">
        <w:rPr>
          <w:rFonts w:ascii="맑은 고딕" w:eastAsia="맑은 고딕" w:hAnsi="맑은 고딕"/>
          <w:lang w:val="ko-KR"/>
        </w:rPr>
        <w:t xml:space="preserve">PDF, XLS, HTML </w:t>
      </w:r>
      <w:r w:rsidRPr="004142CE">
        <w:rPr>
          <w:rFonts w:ascii="맑은 고딕" w:eastAsia="맑은 고딕" w:hAnsi="맑은 고딕" w:hint="eastAsia"/>
          <w:lang w:val="ko-KR"/>
        </w:rPr>
        <w:t>형태의 팝업보기 설정</w:t>
      </w:r>
    </w:p>
    <w:p w:rsidR="00631918" w:rsidRPr="004142CE" w:rsidRDefault="00270E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r w:rsidRPr="004142CE">
        <w:rPr>
          <w:rFonts w:ascii="맑은 고딕" w:eastAsia="맑은 고딕" w:hAnsi="맑은 고딕" w:hint="eastAsia"/>
          <w:b/>
          <w:lang w:val="ko-KR"/>
        </w:rPr>
        <w:t>개발이 필요한 부분</w:t>
      </w:r>
    </w:p>
    <w:p w:rsidR="00270EDF" w:rsidRPr="004142CE" w:rsidRDefault="00270EDF" w:rsidP="00263435">
      <w:pPr>
        <w:pStyle w:val="af2"/>
        <w:numPr>
          <w:ilvl w:val="0"/>
          <w:numId w:val="24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HTML </w:t>
      </w:r>
      <w:r w:rsidRPr="004142CE">
        <w:rPr>
          <w:rFonts w:ascii="맑은 고딕" w:eastAsia="맑은 고딕" w:hAnsi="맑은 고딕" w:hint="eastAsia"/>
          <w:lang w:val="ko-KR"/>
        </w:rPr>
        <w:t>방식의 리포트 이미지 표시 방법</w:t>
      </w:r>
    </w:p>
    <w:p w:rsidR="00270EDF" w:rsidRPr="004142CE" w:rsidRDefault="00270EDF" w:rsidP="00263435">
      <w:pPr>
        <w:pStyle w:val="af2"/>
        <w:numPr>
          <w:ilvl w:val="0"/>
          <w:numId w:val="24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출력 실행 처리 부분</w:t>
      </w:r>
    </w:p>
    <w:p w:rsidR="00270EDF" w:rsidRPr="004142CE" w:rsidRDefault="00270E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b/>
          <w:lang w:val="ko-KR"/>
        </w:rPr>
      </w:pPr>
      <w:proofErr w:type="gramStart"/>
      <w:r w:rsidRPr="004142CE">
        <w:rPr>
          <w:rFonts w:ascii="맑은 고딕" w:eastAsia="맑은 고딕" w:hAnsi="맑은 고딕" w:hint="eastAsia"/>
          <w:b/>
          <w:lang w:val="ko-KR"/>
        </w:rPr>
        <w:t>R</w:t>
      </w:r>
      <w:r w:rsidRPr="004142CE">
        <w:rPr>
          <w:rFonts w:ascii="맑은 고딕" w:eastAsia="맑은 고딕" w:hAnsi="맑은 고딕"/>
          <w:b/>
          <w:lang w:val="ko-KR"/>
        </w:rPr>
        <w:t xml:space="preserve">eport  </w:t>
      </w:r>
      <w:r w:rsidRPr="004142CE">
        <w:rPr>
          <w:rFonts w:ascii="맑은 고딕" w:eastAsia="맑은 고딕" w:hAnsi="맑은 고딕" w:hint="eastAsia"/>
          <w:b/>
          <w:lang w:val="ko-KR"/>
        </w:rPr>
        <w:t>구현</w:t>
      </w:r>
      <w:proofErr w:type="gramEnd"/>
      <w:r w:rsidRPr="004142CE">
        <w:rPr>
          <w:rFonts w:ascii="맑은 고딕" w:eastAsia="맑은 고딕" w:hAnsi="맑은 고딕" w:hint="eastAsia"/>
          <w:b/>
          <w:lang w:val="ko-KR"/>
        </w:rPr>
        <w:t xml:space="preserve"> 절차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270EDF" w:rsidRPr="004142CE" w:rsidTr="00270EDF">
        <w:trPr>
          <w:cnfStyle w:val="100000000000"/>
        </w:trPr>
        <w:tc>
          <w:tcPr>
            <w:tcW w:w="8590" w:type="dxa"/>
          </w:tcPr>
          <w:p w:rsidR="00270EDF" w:rsidRPr="004142CE" w:rsidRDefault="00270EDF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 xml:space="preserve">리포트 파일을 생성하여 </w:t>
            </w:r>
            <w:r w:rsidRPr="004142CE">
              <w:rPr>
                <w:rFonts w:ascii="맑은 고딕" w:eastAsia="맑은 고딕" w:hAnsi="맑은 고딕"/>
              </w:rPr>
              <w:t>{</w:t>
            </w:r>
            <w:r w:rsidRPr="004142CE">
              <w:rPr>
                <w:rFonts w:ascii="맑은 고딕" w:eastAsia="맑은 고딕" w:hAnsi="맑은 고딕" w:hint="eastAsia"/>
              </w:rPr>
              <w:t>웹경로}</w:t>
            </w:r>
            <w:r w:rsidRPr="004142CE">
              <w:rPr>
                <w:rFonts w:ascii="맑은 고딕" w:eastAsia="맑은 고딕" w:hAnsi="맑은 고딕"/>
              </w:rPr>
              <w:t xml:space="preserve">/WEB-INF/reports </w:t>
            </w:r>
            <w:r w:rsidRPr="004142CE">
              <w:rPr>
                <w:rFonts w:ascii="맑은 고딕" w:eastAsia="맑은 고딕" w:hAnsi="맑은 고딕" w:hint="eastAsia"/>
              </w:rPr>
              <w:t>안에 위치시킨다.</w:t>
            </w:r>
          </w:p>
        </w:tc>
      </w:tr>
      <w:tr w:rsidR="00270EDF" w:rsidRPr="004142CE" w:rsidTr="00270EDF">
        <w:tc>
          <w:tcPr>
            <w:tcW w:w="8590" w:type="dxa"/>
          </w:tcPr>
          <w:p w:rsidR="00270EDF" w:rsidRPr="004142CE" w:rsidRDefault="00060A0D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63" o:spid="_x0000_s1053" style="position:absolute;margin-left:77pt;margin-top:86.45pt;width:139.5pt;height:40.5pt;flip:x;z-index:251738112;visibility:visible;mso-position-horizontal-relative:page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noProof/>
                <w:color w:val="7F0055"/>
                <w:szCs w:val="18"/>
              </w:rPr>
              <w:drawing>
                <wp:inline distT="0" distB="0" distL="0" distR="0">
                  <wp:extent cx="2476500" cy="2276475"/>
                  <wp:effectExtent l="19050" t="19050" r="19050" b="28575"/>
                  <wp:docPr id="62" name="그림 62" descr="C:\Users\carmine\Desktop\가이드문서작업\리포트경로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armine\Desktop\가이드문서작업\리포트경로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3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</w:p>
        </w:tc>
      </w:tr>
    </w:tbl>
    <w:p w:rsidR="00270EDF" w:rsidRPr="004142CE" w:rsidRDefault="00270EDF" w:rsidP="00270ED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</w:p>
    <w:tbl>
      <w:tblPr>
        <w:tblStyle w:val="ae"/>
        <w:tblW w:w="0" w:type="auto"/>
        <w:tblInd w:w="760" w:type="dxa"/>
        <w:tblLook w:val="04A0"/>
      </w:tblPr>
      <w:tblGrid>
        <w:gridCol w:w="8888"/>
      </w:tblGrid>
      <w:tr w:rsidR="00270EDF" w:rsidRPr="004142CE" w:rsidTr="00270EDF">
        <w:trPr>
          <w:cnfStyle w:val="100000000000"/>
        </w:trPr>
        <w:tc>
          <w:tcPr>
            <w:tcW w:w="9350" w:type="dxa"/>
          </w:tcPr>
          <w:p w:rsidR="00270EDF" w:rsidRPr="004142CE" w:rsidRDefault="003643FC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w</w:t>
            </w:r>
            <w:r w:rsidRPr="004142CE">
              <w:rPr>
                <w:rFonts w:ascii="맑은 고딕" w:eastAsia="맑은 고딕" w:hAnsi="맑은 고딕"/>
              </w:rPr>
              <w:t xml:space="preserve">sc-jasper.xml </w:t>
            </w:r>
            <w:r w:rsidRPr="004142CE">
              <w:rPr>
                <w:rFonts w:ascii="맑은 고딕" w:eastAsia="맑은 고딕" w:hAnsi="맑은 고딕" w:hint="eastAsia"/>
              </w:rPr>
              <w:t>에 아래와 같은 구문을 추가한다.</w:t>
            </w:r>
            <w:r w:rsidRPr="004142CE">
              <w:rPr>
                <w:rFonts w:ascii="맑은 고딕" w:eastAsia="맑은 고딕" w:hAnsi="맑은 고딕"/>
              </w:rPr>
              <w:t xml:space="preserve"> </w:t>
            </w:r>
            <w:r w:rsidRPr="004142CE">
              <w:rPr>
                <w:rFonts w:ascii="맑은 고딕" w:eastAsia="맑은 고딕" w:hAnsi="맑은 고딕" w:hint="eastAsia"/>
              </w:rPr>
              <w:t>단,</w:t>
            </w:r>
            <w:r w:rsidRPr="004142CE">
              <w:rPr>
                <w:rFonts w:ascii="맑은 고딕" w:eastAsia="맑은 고딕" w:hAnsi="맑은 고딕"/>
              </w:rPr>
              <w:t xml:space="preserve"> id </w:t>
            </w:r>
            <w:r w:rsidRPr="004142CE">
              <w:rPr>
                <w:rFonts w:ascii="맑은 고딕" w:eastAsia="맑은 고딕" w:hAnsi="맑은 고딕" w:hint="eastAsia"/>
              </w:rPr>
              <w:t xml:space="preserve">는 </w:t>
            </w:r>
            <w:r w:rsidRPr="004142CE">
              <w:rPr>
                <w:rFonts w:ascii="맑은 고딕" w:eastAsia="맑은 고딕" w:hAnsi="맑은 고딕"/>
              </w:rPr>
              <w:t xml:space="preserve">고유한 </w:t>
            </w:r>
            <w:r w:rsidRPr="004142CE">
              <w:rPr>
                <w:rFonts w:ascii="맑은 고딕" w:eastAsia="맑은 고딕" w:hAnsi="맑은 고딕" w:hint="eastAsia"/>
              </w:rPr>
              <w:t xml:space="preserve">아이디로 정의되어야 하며 여기에 정의한 </w:t>
            </w:r>
            <w:r w:rsidRPr="004142CE">
              <w:rPr>
                <w:rFonts w:ascii="맑은 고딕" w:eastAsia="맑은 고딕" w:hAnsi="맑은 고딕"/>
              </w:rPr>
              <w:t>id</w:t>
            </w:r>
            <w:r w:rsidRPr="004142CE">
              <w:rPr>
                <w:rFonts w:ascii="맑은 고딕" w:eastAsia="맑은 고딕" w:hAnsi="맑은 고딕" w:hint="eastAsia"/>
              </w:rPr>
              <w:t xml:space="preserve">가 </w:t>
            </w:r>
            <w:r w:rsidRPr="004142CE">
              <w:rPr>
                <w:rFonts w:ascii="맑은 고딕" w:eastAsia="맑은 고딕" w:hAnsi="맑은 고딕"/>
              </w:rPr>
              <w:t xml:space="preserve">controller </w:t>
            </w:r>
            <w:r w:rsidRPr="004142CE">
              <w:rPr>
                <w:rFonts w:ascii="맑은 고딕" w:eastAsia="맑은 고딕" w:hAnsi="맑은 고딕" w:hint="eastAsia"/>
              </w:rPr>
              <w:t xml:space="preserve">의 </w:t>
            </w:r>
            <w:r w:rsidRPr="004142CE">
              <w:rPr>
                <w:rFonts w:ascii="맑은 고딕" w:eastAsia="맑은 고딕" w:hAnsi="맑은 고딕"/>
              </w:rPr>
              <w:t>view name</w:t>
            </w:r>
            <w:r w:rsidRPr="004142CE">
              <w:rPr>
                <w:rFonts w:ascii="맑은 고딕" w:eastAsia="맑은 고딕" w:hAnsi="맑은 고딕" w:hint="eastAsia"/>
              </w:rPr>
              <w:t>으로 사용된다.</w:t>
            </w:r>
            <w:r w:rsidRPr="004142CE">
              <w:rPr>
                <w:rFonts w:ascii="맑은 고딕" w:eastAsia="맑은 고딕" w:hAnsi="맑은 고딕"/>
              </w:rPr>
              <w:t xml:space="preserve"> url </w:t>
            </w:r>
            <w:r w:rsidRPr="004142CE">
              <w:rPr>
                <w:rFonts w:ascii="맑은 고딕" w:eastAsia="맑은 고딕" w:hAnsi="맑은 고딕" w:hint="eastAsia"/>
              </w:rPr>
              <w:t>에는 생성한 리포트 파일을 입력한다</w:t>
            </w:r>
          </w:p>
        </w:tc>
      </w:tr>
      <w:tr w:rsidR="00270EDF" w:rsidRPr="004142CE" w:rsidTr="00270EDF">
        <w:tc>
          <w:tcPr>
            <w:tcW w:w="9350" w:type="dxa"/>
          </w:tcPr>
          <w:p w:rsidR="00270EDF" w:rsidRPr="004142CE" w:rsidRDefault="00060A0D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pict>
                <v:roundrect id="모서리가 둥근 직사각형 449" o:spid="_x0000_s1052" style="position:absolute;margin-left:6.5pt;margin-top:5.35pt;width:130.5pt;height:11.25pt;flip:x;z-index:251742208;visibility:visible;mso-position-horizontal-relative:page;mso-position-vertical-relative:text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="00270EDF"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bean</w:t>
            </w:r>
            <w:r w:rsidR="00270EDF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id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270EDF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"codeReport"</w:t>
            </w:r>
            <w:r w:rsidR="00270EDF"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class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="00270EDF"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"org.springframework.web.servlet.view.jasperreports.JasperReportsMultiFormatView"</w:t>
            </w:r>
            <w:r w:rsidR="00270EDF"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"url"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"/WEB-INF/reports/report5.jasper"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/&gt;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name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"exporterParameters"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key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"net.sf.jasperreports.engine.JRExporterParameter.CHARACTER_ENCODING"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UTF-8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szCs w:val="18"/>
              </w:rPr>
              <w:t xml:space="preserve"> </w:t>
            </w:r>
            <w:r w:rsidRPr="004142CE">
              <w:rPr>
                <w:rFonts w:ascii="맑은 고딕" w:eastAsia="맑은 고딕" w:hAnsi="맑은 고딕" w:cs="Consolas"/>
                <w:color w:val="7F007F"/>
                <w:szCs w:val="18"/>
              </w:rPr>
              <w:t>key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=</w:t>
            </w:r>
            <w:r w:rsidRPr="004142CE">
              <w:rPr>
                <w:rFonts w:ascii="맑은 고딕" w:eastAsia="맑은 고딕" w:hAnsi="맑은 고딕" w:cs="Consolas"/>
                <w:i/>
                <w:iCs/>
                <w:color w:val="2A00FF"/>
                <w:szCs w:val="18"/>
              </w:rPr>
              <w:t>"net.sf.jasperreports.engine.export.JRHtmlExporterParameter.IS_USING_IMAGES_TO_ALIGN"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lastRenderedPageBreak/>
              <w:t>&lt;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false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value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entry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map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property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&lt;/</w:t>
            </w:r>
            <w:r w:rsidRPr="004142CE">
              <w:rPr>
                <w:rFonts w:ascii="맑은 고딕" w:eastAsia="맑은 고딕" w:hAnsi="맑은 고딕" w:cs="Consolas"/>
                <w:color w:val="3F7F7F"/>
                <w:szCs w:val="18"/>
              </w:rPr>
              <w:t>bean</w:t>
            </w:r>
            <w:r w:rsidRPr="004142CE">
              <w:rPr>
                <w:rFonts w:ascii="맑은 고딕" w:eastAsia="맑은 고딕" w:hAnsi="맑은 고딕" w:cs="Consolas"/>
                <w:color w:val="008080"/>
                <w:szCs w:val="18"/>
              </w:rPr>
              <w:t>&gt;</w:t>
            </w:r>
          </w:p>
        </w:tc>
      </w:tr>
    </w:tbl>
    <w:p w:rsidR="00270EDF" w:rsidRPr="004142CE" w:rsidRDefault="00270EDF" w:rsidP="00270EDF">
      <w:pPr>
        <w:pStyle w:val="af2"/>
        <w:spacing w:after="0"/>
        <w:ind w:leftChars="0" w:left="760"/>
        <w:rPr>
          <w:rFonts w:ascii="맑은 고딕" w:eastAsia="맑은 고딕" w:hAnsi="맑은 고딕" w:cs="Consolas"/>
          <w:szCs w:val="18"/>
        </w:rPr>
      </w:pPr>
      <w:r w:rsidRPr="004142CE">
        <w:rPr>
          <w:rFonts w:ascii="맑은 고딕" w:eastAsia="맑은 고딕" w:hAnsi="맑은 고딕" w:cs="Consolas" w:hint="eastAsia"/>
          <w:szCs w:val="18"/>
        </w:rPr>
        <w:lastRenderedPageBreak/>
        <w:t xml:space="preserve"> </w:t>
      </w:r>
    </w:p>
    <w:tbl>
      <w:tblPr>
        <w:tblStyle w:val="ae"/>
        <w:tblW w:w="0" w:type="auto"/>
        <w:tblInd w:w="760" w:type="dxa"/>
        <w:tblLook w:val="04A0"/>
      </w:tblPr>
      <w:tblGrid>
        <w:gridCol w:w="8590"/>
      </w:tblGrid>
      <w:tr w:rsidR="00270EDF" w:rsidRPr="004142CE" w:rsidTr="00270EDF">
        <w:trPr>
          <w:cnfStyle w:val="100000000000"/>
        </w:trPr>
        <w:tc>
          <w:tcPr>
            <w:tcW w:w="8590" w:type="dxa"/>
          </w:tcPr>
          <w:p w:rsidR="00270EDF" w:rsidRPr="004142CE" w:rsidRDefault="00270EDF" w:rsidP="00263435">
            <w:pPr>
              <w:pStyle w:val="af2"/>
              <w:numPr>
                <w:ilvl w:val="0"/>
                <w:numId w:val="25"/>
              </w:numPr>
              <w:spacing w:after="0"/>
              <w:ind w:leftChars="0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해당 업무의 Controller Class에 다음과 같이 리포트 관련 메서드를 추가한다.</w:t>
            </w:r>
          </w:p>
        </w:tc>
      </w:tr>
      <w:tr w:rsidR="00270EDF" w:rsidRPr="004142CE" w:rsidTr="00270EDF">
        <w:tc>
          <w:tcPr>
            <w:tcW w:w="8590" w:type="dxa"/>
          </w:tcPr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@RequestMapping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"/code.{format}"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</w:t>
            </w:r>
          </w:p>
          <w:tbl>
            <w:tblPr>
              <w:tblStyle w:val="ae"/>
              <w:tblW w:w="0" w:type="auto"/>
              <w:tblInd w:w="760" w:type="dxa"/>
              <w:tblLook w:val="04A0"/>
            </w:tblPr>
            <w:tblGrid>
              <w:gridCol w:w="7532"/>
            </w:tblGrid>
            <w:tr w:rsidR="002672C6" w:rsidRPr="004142CE" w:rsidTr="002672C6">
              <w:trPr>
                <w:cnfStyle w:val="100000000000"/>
              </w:trPr>
              <w:tc>
                <w:tcPr>
                  <w:tcW w:w="9350" w:type="dxa"/>
                </w:tcPr>
                <w:p w:rsidR="002672C6" w:rsidRPr="004142CE" w:rsidRDefault="002672C6" w:rsidP="002672C6">
                  <w:pPr>
                    <w:pStyle w:val="af2"/>
                    <w:numPr>
                      <w:ilvl w:val="0"/>
                      <w:numId w:val="25"/>
                    </w:numPr>
                    <w:spacing w:after="0"/>
                    <w:ind w:leftChars="0"/>
                    <w:rPr>
                      <w:rFonts w:ascii="맑은 고딕" w:eastAsia="맑은 고딕" w:hAnsi="맑은 고딕"/>
                    </w:rPr>
                  </w:pPr>
                  <w:r w:rsidRPr="004142CE">
                    <w:rPr>
                      <w:rFonts w:ascii="맑은 고딕" w:eastAsia="맑은 고딕" w:hAnsi="맑은 고딕"/>
                    </w:rPr>
                    <w:t xml:space="preserve">해당 </w:t>
                  </w:r>
                  <w:r w:rsidRPr="004142CE">
                    <w:rPr>
                      <w:rFonts w:ascii="맑은 고딕" w:eastAsia="맑은 고딕" w:hAnsi="맑은 고딕" w:hint="eastAsia"/>
                    </w:rPr>
                    <w:t>업무의 JSP 파일에는 해당 버튼을 추가하고 스크립트에 해당 버튼의 이벤트를 다음과 같이 추가한다.</w:t>
                  </w:r>
                </w:p>
              </w:tc>
            </w:tr>
            <w:tr w:rsidR="002672C6" w:rsidRPr="004142CE" w:rsidTr="002672C6">
              <w:tc>
                <w:tcPr>
                  <w:tcW w:w="9350" w:type="dxa"/>
                </w:tcPr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function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() {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"#report-button-pdf"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"#report-button-xls"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  <w:t>$(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"#report-button-htm"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).bind(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"click"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, doReport);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});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function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doReport() {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var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id  =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this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.id;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var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    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'pdf'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else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'report-button-xls'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'xls'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else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</w:t>
                  </w:r>
                  <w:r w:rsidRPr="004142CE">
                    <w:rPr>
                      <w:rFonts w:ascii="맑은 고딕" w:eastAsia="맑은 고딕" w:hAnsi="맑은 고딕" w:cs="Consolas"/>
                      <w:b/>
                      <w:bCs/>
                      <w:color w:val="7F0055"/>
                      <w:szCs w:val="18"/>
                    </w:rPr>
                    <w:t>if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 (id ==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'report-button-htm'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 xml:space="preserve">) ext = 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'html'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ab/>
                  </w:r>
                  <w:proofErr w:type="gramStart"/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jlogic.report(</w:t>
                  </w:r>
                  <w:proofErr w:type="gramEnd"/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{url: getUrl(</w:t>
                  </w:r>
                  <w:r w:rsidRPr="004142CE">
                    <w:rPr>
                      <w:rFonts w:ascii="맑은 고딕" w:eastAsia="맑은 고딕" w:hAnsi="맑은 고딕" w:cs="Consolas"/>
                      <w:color w:val="2A00FF"/>
                      <w:szCs w:val="18"/>
                    </w:rPr>
                    <w:t>"/common/report/code."</w:t>
                  </w: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)+ext});</w:t>
                  </w:r>
                </w:p>
                <w:p w:rsidR="002672C6" w:rsidRPr="004142CE" w:rsidRDefault="002672C6" w:rsidP="002672C6">
                  <w:pPr>
                    <w:widowControl w:val="0"/>
                    <w:autoSpaceDE w:val="0"/>
                    <w:autoSpaceDN w:val="0"/>
                    <w:adjustRightInd w:val="0"/>
                    <w:spacing w:after="0"/>
                    <w:rPr>
                      <w:rFonts w:ascii="맑은 고딕" w:eastAsia="맑은 고딕" w:hAnsi="맑은 고딕" w:cs="Consolas"/>
                      <w:szCs w:val="18"/>
                    </w:rPr>
                  </w:pPr>
                  <w:r w:rsidRPr="004142CE">
                    <w:rPr>
                      <w:rFonts w:ascii="맑은 고딕" w:eastAsia="맑은 고딕" w:hAnsi="맑은 고딕" w:cs="Consolas"/>
                      <w:color w:val="000000"/>
                      <w:szCs w:val="18"/>
                    </w:rPr>
                    <w:t>}</w:t>
                  </w:r>
                </w:p>
              </w:tc>
            </w:tr>
          </w:tbl>
          <w:p w:rsidR="00270EDF" w:rsidRPr="004142CE" w:rsidRDefault="002672C6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public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String reportCode(HttpServletRequest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Model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="00270EDF" w:rsidRPr="004142CE">
              <w:rPr>
                <w:rFonts w:ascii="맑은 고딕" w:eastAsia="맑은 고딕" w:hAnsi="맑은 고딕" w:cs="Consolas"/>
                <w:color w:val="646464"/>
                <w:szCs w:val="18"/>
              </w:rPr>
              <w:t>@PathVariable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(</w:t>
            </w:r>
            <w:r w:rsidR="00270EDF"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"format"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) String </w:t>
            </w:r>
            <w:r w:rsidR="00270EDF"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format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) </w:t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throws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Exception {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ParamsMap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getParams(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request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Object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color w:val="0000C0"/>
                <w:szCs w:val="18"/>
              </w:rPr>
              <w:t>service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.search(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params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JRDataSource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JRdataSource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= </w:t>
            </w:r>
            <w:r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new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JRBeanCollectionDataSource((List)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data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"datasource"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JRdataSource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  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model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.addAttribute(</w:t>
            </w:r>
            <w:r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"format"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,     </w:t>
            </w:r>
            <w:r w:rsidRPr="004142CE">
              <w:rPr>
                <w:rFonts w:ascii="맑은 고딕" w:eastAsia="맑은 고딕" w:hAnsi="맑은 고딕" w:cs="Consolas"/>
                <w:color w:val="6A3E3E"/>
                <w:szCs w:val="18"/>
              </w:rPr>
              <w:t>format</w:t>
            </w: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);</w:t>
            </w:r>
          </w:p>
          <w:p w:rsidR="00270EDF" w:rsidRPr="004142CE" w:rsidRDefault="00060A0D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060A0D">
              <w:rPr>
                <w:rFonts w:ascii="맑은 고딕" w:eastAsia="맑은 고딕" w:hAnsi="맑은 고딕" w:cs="Consolas"/>
                <w:noProof/>
                <w:color w:val="008080"/>
                <w:szCs w:val="18"/>
              </w:rPr>
              <w:lastRenderedPageBreak/>
              <w:pict>
                <v:roundrect id="모서리가 둥근 직사각형 448" o:spid="_x0000_s1051" style="position:absolute;margin-left:33.5pt;margin-top:2.2pt;width:130.5pt;height:18.75pt;flip:x;z-index:251740160;visibility:visible;mso-position-horizontal-relative:pag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" fillcolor="#fcf2d5 [662]" strokecolor="#f4bf2e [3206]" strokeweight=".5pt">
                  <v:fill opacity="32125f"/>
                  <v:stroke joinstyle="miter"/>
                  <w10:wrap anchorx="page"/>
                </v:roundrect>
              </w:pic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ab/>
            </w:r>
            <w:r w:rsidR="00270EDF" w:rsidRPr="004142CE">
              <w:rPr>
                <w:rFonts w:ascii="맑은 고딕" w:eastAsia="맑은 고딕" w:hAnsi="맑은 고딕" w:cs="Consolas"/>
                <w:b/>
                <w:bCs/>
                <w:color w:val="7F0055"/>
                <w:szCs w:val="18"/>
              </w:rPr>
              <w:t>return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 xml:space="preserve"> </w:t>
            </w:r>
            <w:r w:rsidR="00270EDF" w:rsidRPr="004142CE">
              <w:rPr>
                <w:rFonts w:ascii="맑은 고딕" w:eastAsia="맑은 고딕" w:hAnsi="맑은 고딕" w:cs="Consolas"/>
                <w:color w:val="2A00FF"/>
                <w:szCs w:val="18"/>
              </w:rPr>
              <w:t>"codeReport"</w:t>
            </w:r>
            <w:r w:rsidR="00270EDF"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;</w:t>
            </w:r>
          </w:p>
          <w:p w:rsidR="00270EDF" w:rsidRPr="004142CE" w:rsidRDefault="00270EDF" w:rsidP="00270EDF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nsolas"/>
                <w:szCs w:val="18"/>
              </w:rPr>
            </w:pPr>
            <w:r w:rsidRPr="004142CE">
              <w:rPr>
                <w:rFonts w:ascii="맑은 고딕" w:eastAsia="맑은 고딕" w:hAnsi="맑은 고딕" w:cs="Consolas"/>
                <w:color w:val="000000"/>
                <w:szCs w:val="18"/>
              </w:rPr>
              <w:t>}</w:t>
            </w:r>
          </w:p>
        </w:tc>
      </w:tr>
    </w:tbl>
    <w:p w:rsidR="002672C6" w:rsidRDefault="002672C6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 xml:space="preserve"> </w:t>
      </w:r>
      <w:bookmarkStart w:id="31" w:name="_Toc470509923"/>
      <w:r>
        <w:rPr>
          <w:rFonts w:ascii="맑은 고딕" w:eastAsia="맑은 고딕" w:hAnsi="맑은 고딕" w:hint="eastAsia"/>
        </w:rPr>
        <w:t>iReport Jaspersoft연동</w:t>
      </w:r>
      <w:bookmarkEnd w:id="31"/>
    </w:p>
    <w:p w:rsidR="002672C6" w:rsidRDefault="00A177EE" w:rsidP="00D17D5C">
      <w:pPr>
        <w:pStyle w:val="a6"/>
        <w:numPr>
          <w:ilvl w:val="0"/>
          <w:numId w:val="34"/>
        </w:numPr>
      </w:pPr>
      <w:r>
        <w:rPr>
          <w:rFonts w:hint="eastAsia"/>
        </w:rPr>
        <w:t xml:space="preserve">Jaspersoft server iReport </w:t>
      </w:r>
      <w:r>
        <w:rPr>
          <w:rFonts w:hint="eastAsia"/>
        </w:rPr>
        <w:t>작성방법</w:t>
      </w:r>
    </w:p>
    <w:p w:rsidR="003D6FE2" w:rsidRDefault="003D6FE2" w:rsidP="003D6FE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 xml:space="preserve">iReport </w:t>
      </w:r>
      <w:r>
        <w:rPr>
          <w:rFonts w:hint="eastAsia"/>
        </w:rPr>
        <w:t>생성</w:t>
      </w:r>
    </w:p>
    <w:p w:rsidR="003D6FE2" w:rsidRDefault="003D6FE2" w:rsidP="003D6FE2">
      <w:r>
        <w:rPr>
          <w:rFonts w:hint="eastAsia"/>
          <w:noProof/>
        </w:rPr>
        <w:drawing>
          <wp:inline distT="0" distB="0" distL="0" distR="0">
            <wp:extent cx="5939861" cy="3347499"/>
            <wp:effectExtent l="19050" t="0" r="3739" b="0"/>
            <wp:docPr id="5" name="그림 4" descr="iReport_New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ewFile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E2" w:rsidRDefault="00B12F87" w:rsidP="003D6FE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폰트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:rsidR="003D6FE2" w:rsidRDefault="00B12F87" w:rsidP="003D6FE2">
      <w:r>
        <w:rPr>
          <w:rFonts w:hint="eastAsia"/>
          <w:noProof/>
        </w:rPr>
        <w:lastRenderedPageBreak/>
        <w:drawing>
          <wp:inline distT="0" distB="0" distL="0" distR="0">
            <wp:extent cx="5944428" cy="4222143"/>
            <wp:effectExtent l="19050" t="0" r="0" b="0"/>
            <wp:docPr id="11" name="그림 10" descr="iReport_Fo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Font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Default="00B12F87" w:rsidP="00B12F8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널값처리</w:t>
      </w:r>
    </w:p>
    <w:p w:rsidR="00B12F87" w:rsidRDefault="00B12F87" w:rsidP="003D6FE2">
      <w:r>
        <w:rPr>
          <w:rFonts w:hint="eastAsia"/>
          <w:noProof/>
        </w:rPr>
        <w:drawing>
          <wp:inline distT="0" distB="0" distL="0" distR="0">
            <wp:extent cx="5944428" cy="3371353"/>
            <wp:effectExtent l="19050" t="0" r="0" b="0"/>
            <wp:docPr id="15" name="그림 14" descr="iReport_NullChe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ullCheck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Pr="00B12F87" w:rsidRDefault="00AE3A30" w:rsidP="00B12F8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pdf</w:t>
      </w:r>
      <w:r>
        <w:rPr>
          <w:rFonts w:hint="eastAsia"/>
        </w:rPr>
        <w:t>저장시</w:t>
      </w:r>
      <w:r>
        <w:rPr>
          <w:rFonts w:hint="eastAsia"/>
        </w:rPr>
        <w:t xml:space="preserve"> </w:t>
      </w:r>
      <w:r>
        <w:rPr>
          <w:rFonts w:hint="eastAsia"/>
        </w:rPr>
        <w:t>한글</w:t>
      </w:r>
      <w:r>
        <w:rPr>
          <w:rFonts w:hint="eastAsia"/>
        </w:rPr>
        <w:t xml:space="preserve"> </w:t>
      </w:r>
      <w:r w:rsidR="00900D77">
        <w:rPr>
          <w:rFonts w:hint="eastAsia"/>
        </w:rPr>
        <w:t>인코딩</w:t>
      </w:r>
      <w:r w:rsidR="00900D77">
        <w:rPr>
          <w:rFonts w:hint="eastAsia"/>
        </w:rPr>
        <w:t xml:space="preserve"> </w:t>
      </w:r>
      <w:r w:rsidR="00900D77">
        <w:rPr>
          <w:rFonts w:hint="eastAsia"/>
        </w:rPr>
        <w:t>처리</w:t>
      </w:r>
    </w:p>
    <w:p w:rsidR="00B12F87" w:rsidRDefault="00900D77" w:rsidP="003D6FE2">
      <w:r>
        <w:rPr>
          <w:rFonts w:hint="eastAsia"/>
          <w:noProof/>
        </w:rPr>
        <w:drawing>
          <wp:inline distT="0" distB="0" distL="0" distR="0">
            <wp:extent cx="5943600" cy="4934585"/>
            <wp:effectExtent l="19050" t="0" r="0" b="0"/>
            <wp:docPr id="16" name="그림 15" descr="iReport_FontKo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FontKorea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8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텍스트</w:t>
      </w:r>
      <w:r>
        <w:rPr>
          <w:rFonts w:hint="eastAsia"/>
        </w:rPr>
        <w:t xml:space="preserve"> </w:t>
      </w:r>
      <w:r>
        <w:rPr>
          <w:rFonts w:hint="eastAsia"/>
        </w:rPr>
        <w:t>들여쓰기</w:t>
      </w:r>
    </w:p>
    <w:p w:rsidR="003D6FE2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435545" cy="4023229"/>
            <wp:effectExtent l="19050" t="0" r="0" b="0"/>
            <wp:docPr id="17" name="그림 16" descr="iReport_Ind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Indent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154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숫자포멧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2666365"/>
            <wp:effectExtent l="19050" t="0" r="0" b="0"/>
            <wp:docPr id="18" name="그림 17" descr="iReport_NumberForm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NumberFormat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그룹등록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0974" cy="3649649"/>
            <wp:effectExtent l="19050" t="0" r="2626" b="0"/>
            <wp:docPr id="19" name="그림 18" descr="iReport_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Group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계산식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39512" cy="3538330"/>
            <wp:effectExtent l="19050" t="0" r="4088" b="0"/>
            <wp:docPr id="21" name="그림 20" descr="iReport_Expres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Expression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서브</w:t>
      </w:r>
      <w:r>
        <w:rPr>
          <w:rFonts w:hint="eastAsia"/>
        </w:rPr>
        <w:t xml:space="preserve"> </w:t>
      </w:r>
      <w:r>
        <w:rPr>
          <w:rFonts w:hint="eastAsia"/>
        </w:rPr>
        <w:t>레포트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3600" cy="3296285"/>
            <wp:effectExtent l="19050" t="0" r="0" b="0"/>
            <wp:docPr id="22" name="그림 21" descr="iReport_SubRep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SubReport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크로스탭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3747770"/>
            <wp:effectExtent l="19050" t="0" r="0" b="0"/>
            <wp:docPr id="23" name="그림 22" descr="iReport_Cross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Crosstab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차트</w:t>
      </w:r>
    </w:p>
    <w:p w:rsidR="00900D77" w:rsidRDefault="00900D77" w:rsidP="003D6FE2">
      <w:r>
        <w:rPr>
          <w:rFonts w:hint="eastAsia"/>
          <w:noProof/>
        </w:rPr>
        <w:lastRenderedPageBreak/>
        <w:drawing>
          <wp:inline distT="0" distB="0" distL="0" distR="0">
            <wp:extent cx="5943600" cy="2513965"/>
            <wp:effectExtent l="19050" t="0" r="0" b="0"/>
            <wp:docPr id="27" name="그림 26" descr="iReport_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Chart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t>O</w:t>
      </w:r>
      <w:r>
        <w:rPr>
          <w:rFonts w:hint="eastAsia"/>
        </w:rPr>
        <w:t xml:space="preserve">jdbc </w:t>
      </w:r>
      <w:r>
        <w:rPr>
          <w:rFonts w:hint="eastAsia"/>
        </w:rPr>
        <w:t>추가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43600" cy="5069205"/>
            <wp:effectExtent l="19050" t="0" r="0" b="0"/>
            <wp:docPr id="29" name="그림 28" descr="iReport_ojd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ojdbc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77" w:rsidRDefault="00900D77" w:rsidP="00900D77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>DB</w:t>
      </w:r>
      <w:r>
        <w:rPr>
          <w:rFonts w:hint="eastAsia"/>
        </w:rPr>
        <w:t>연결</w:t>
      </w:r>
    </w:p>
    <w:p w:rsidR="00900D77" w:rsidRDefault="00900D77" w:rsidP="003D6FE2">
      <w:r>
        <w:rPr>
          <w:rFonts w:hint="eastAsia"/>
          <w:noProof/>
        </w:rPr>
        <w:drawing>
          <wp:inline distT="0" distB="0" distL="0" distR="0">
            <wp:extent cx="5902767" cy="5009322"/>
            <wp:effectExtent l="19050" t="0" r="2733" b="0"/>
            <wp:docPr id="30" name="그림 29" descr="iReport_DBConn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DBConnect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69" cy="50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44" w:rsidRDefault="000E0944" w:rsidP="000E0944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툴바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JasperSoft </w:t>
      </w:r>
      <w:r>
        <w:rPr>
          <w:rFonts w:hint="eastAsia"/>
        </w:rPr>
        <w:t>설치경로</w:t>
      </w:r>
      <w:r w:rsidRPr="000E0944">
        <w:t xml:space="preserve"> \apache-tomcat\webapps\jasperserver\WEB-INF\jsp\modules\viewReport</w:t>
      </w:r>
      <w:r>
        <w:rPr>
          <w:rFonts w:hint="eastAsia"/>
        </w:rPr>
        <w:t xml:space="preserve">\ViewReport </w:t>
      </w:r>
      <w:r>
        <w:rPr>
          <w:rFonts w:hint="eastAsia"/>
        </w:rPr>
        <w:t>수정</w:t>
      </w:r>
    </w:p>
    <w:p w:rsidR="003861C2" w:rsidRDefault="003861C2" w:rsidP="003861C2">
      <w:r>
        <w:rPr>
          <w:rFonts w:hint="eastAsia"/>
          <w:noProof/>
        </w:rPr>
        <w:lastRenderedPageBreak/>
        <w:drawing>
          <wp:inline distT="0" distB="0" distL="0" distR="0">
            <wp:extent cx="5943600" cy="3295650"/>
            <wp:effectExtent l="19050" t="0" r="0" b="0"/>
            <wp:docPr id="31" name="그림 30" descr="iReport_tool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eport_toolbar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 xml:space="preserve">Jaspersoft </w:t>
      </w:r>
      <w:r>
        <w:rPr>
          <w:rFonts w:hint="eastAsia"/>
        </w:rPr>
        <w:t>로그인</w:t>
      </w:r>
    </w:p>
    <w:p w:rsidR="00660C92" w:rsidRDefault="00660C92" w:rsidP="003861C2">
      <w:r>
        <w:rPr>
          <w:rFonts w:hint="eastAsia"/>
          <w:noProof/>
        </w:rPr>
        <w:drawing>
          <wp:inline distT="0" distB="0" distL="0" distR="0">
            <wp:extent cx="5943600" cy="3454400"/>
            <wp:effectExtent l="19050" t="0" r="0" b="0"/>
            <wp:docPr id="2" name="그림 1" descr="Jaspersoft_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login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>Jaspersoft DataSource(DB</w:t>
      </w:r>
      <w:r>
        <w:rPr>
          <w:rFonts w:hint="eastAsia"/>
        </w:rPr>
        <w:t>연결</w:t>
      </w:r>
      <w:r>
        <w:rPr>
          <w:rFonts w:hint="eastAsia"/>
        </w:rPr>
        <w:t>)</w:t>
      </w:r>
      <w:r>
        <w:rPr>
          <w:rFonts w:hint="eastAsia"/>
        </w:rPr>
        <w:t>추가</w:t>
      </w:r>
    </w:p>
    <w:p w:rsidR="00660C92" w:rsidRDefault="00660C92" w:rsidP="00660C92">
      <w:r>
        <w:rPr>
          <w:rFonts w:hint="eastAsia"/>
          <w:noProof/>
        </w:rPr>
        <w:lastRenderedPageBreak/>
        <w:drawing>
          <wp:inline distT="0" distB="0" distL="0" distR="0">
            <wp:extent cx="4991100" cy="4267200"/>
            <wp:effectExtent l="19050" t="0" r="0" b="0"/>
            <wp:docPr id="7" name="그림 6" descr="Jaspersoft_DataSour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DataSource1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r>
        <w:rPr>
          <w:rFonts w:hint="eastAsia"/>
          <w:noProof/>
        </w:rPr>
        <w:drawing>
          <wp:inline distT="0" distB="0" distL="0" distR="0">
            <wp:extent cx="5943600" cy="3639185"/>
            <wp:effectExtent l="19050" t="0" r="0" b="0"/>
            <wp:docPr id="12" name="그림 11" descr="Jaspersoft_DataSour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DataSource2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Pr="00660C92" w:rsidRDefault="00660C92" w:rsidP="00660C9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lastRenderedPageBreak/>
        <w:t xml:space="preserve">Jaspersoft Report </w:t>
      </w:r>
      <w:r>
        <w:rPr>
          <w:rFonts w:hint="eastAsia"/>
        </w:rPr>
        <w:t>추가</w:t>
      </w:r>
    </w:p>
    <w:p w:rsidR="00660C92" w:rsidRDefault="00660C92" w:rsidP="00660C92">
      <w:r>
        <w:rPr>
          <w:rFonts w:hint="eastAsia"/>
          <w:noProof/>
        </w:rPr>
        <w:drawing>
          <wp:inline distT="0" distB="0" distL="0" distR="0">
            <wp:extent cx="5191125" cy="4695825"/>
            <wp:effectExtent l="19050" t="0" r="9525" b="0"/>
            <wp:docPr id="28" name="그림 27" descr="Jaspersoft_AddFo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Folder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r>
        <w:rPr>
          <w:rFonts w:hint="eastAsia"/>
          <w:noProof/>
        </w:rPr>
        <w:lastRenderedPageBreak/>
        <w:drawing>
          <wp:inline distT="0" distB="0" distL="0" distR="0">
            <wp:extent cx="5943600" cy="5058410"/>
            <wp:effectExtent l="19050" t="0" r="0" b="0"/>
            <wp:docPr id="448" name="그림 447" descr="Jaspersoft_AddRepo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r>
        <w:rPr>
          <w:rFonts w:hint="eastAsia"/>
          <w:noProof/>
        </w:rPr>
        <w:drawing>
          <wp:inline distT="0" distB="0" distL="0" distR="0">
            <wp:extent cx="5943600" cy="2894330"/>
            <wp:effectExtent l="19050" t="0" r="0" b="0"/>
            <wp:docPr id="449" name="그림 448" descr="Jaspersoft_AddRepor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2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r>
        <w:rPr>
          <w:rFonts w:hint="eastAsia"/>
          <w:noProof/>
        </w:rPr>
        <w:lastRenderedPageBreak/>
        <w:drawing>
          <wp:inline distT="0" distB="0" distL="0" distR="0">
            <wp:extent cx="5943600" cy="3739515"/>
            <wp:effectExtent l="19050" t="0" r="0" b="0"/>
            <wp:docPr id="450" name="그림 449" descr="Jaspersoft_AddRepor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3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drawing>
          <wp:inline distT="0" distB="0" distL="0" distR="0">
            <wp:extent cx="5943600" cy="2878455"/>
            <wp:effectExtent l="19050" t="0" r="0" b="0"/>
            <wp:docPr id="451" name="그림 450" descr="Jaspersoft_AddRepor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4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lastRenderedPageBreak/>
        <w:drawing>
          <wp:inline distT="0" distB="0" distL="0" distR="0">
            <wp:extent cx="5943600" cy="4010660"/>
            <wp:effectExtent l="19050" t="0" r="0" b="0"/>
            <wp:docPr id="452" name="그림 451" descr="Jaspersoft_AddRepor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5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2714542</wp:posOffset>
            </wp:positionH>
            <wp:positionV relativeFrom="paragraph">
              <wp:posOffset>1247941</wp:posOffset>
            </wp:positionV>
            <wp:extent cx="3463621" cy="1478942"/>
            <wp:effectExtent l="19050" t="0" r="3479" b="0"/>
            <wp:wrapNone/>
            <wp:docPr id="459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743825" cy="3371850"/>
                      <a:chOff x="0" y="0"/>
                      <a:chExt cx="7743825" cy="3371850"/>
                    </a:xfrm>
                  </a:grpSpPr>
                  <a:sp>
                    <a:nvSpPr>
                      <a:cNvPr id="9" name="폭발 2 8"/>
                      <a:cNvSpPr/>
                    </a:nvSpPr>
                    <a:spPr>
                      <a:xfrm>
                        <a:off x="0" y="0"/>
                        <a:ext cx="7743825" cy="3371850"/>
                      </a:xfrm>
                      <a:prstGeom prst="irregularSeal2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800"/>
                            <a:t>레포트 생성 시 작성한</a:t>
                          </a:r>
                          <a:endParaRPr lang="en-US" altLang="ko-KR" sz="1800"/>
                        </a:p>
                        <a:p>
                          <a:pPr algn="ctr"/>
                          <a:r>
                            <a:rPr lang="ko-KR" altLang="en-US" sz="1800"/>
                            <a:t>파라메타 확인 후</a:t>
                          </a:r>
                          <a:endParaRPr lang="en-US" altLang="ko-KR" sz="1800"/>
                        </a:p>
                        <a:p>
                          <a:pPr algn="ctr"/>
                          <a:r>
                            <a:rPr lang="ko-KR" altLang="en-US" sz="1800"/>
                            <a:t>해당 </a:t>
                          </a:r>
                          <a:r>
                            <a:rPr lang="ko-KR" altLang="en-US"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rPr>
                            <a:t>파라메타  </a:t>
                          </a:r>
                          <a:r>
                            <a:rPr lang="ko-KR" altLang="en-US" sz="1800"/>
                            <a:t>갯수만큼 반복해서 등록</a:t>
                          </a:r>
                          <a:r>
                            <a:rPr lang="en-US" altLang="ko-KR" sz="1800"/>
                            <a:t>~</a:t>
                          </a:r>
                          <a:endParaRPr lang="ko-KR" altLang="en-US" sz="1800"/>
                        </a:p>
                      </a:txBody>
                      <a:useSpRect/>
                    </a:txSp>
                    <a:style>
                      <a:lnRef idx="2">
                        <a:schemeClr val="accent6">
                          <a:shade val="50000"/>
                        </a:schemeClr>
                      </a:lnRef>
                      <a:fillRef idx="1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5943600" cy="2390140"/>
            <wp:effectExtent l="19050" t="0" r="0" b="0"/>
            <wp:docPr id="454" name="그림 453" descr="Jaspersoft_AddRepor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6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600" cy="3568700"/>
            <wp:effectExtent l="19050" t="0" r="0" b="0"/>
            <wp:docPr id="460" name="그림 459" descr="Jaspersoft_AddRepor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1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lastRenderedPageBreak/>
        <w:drawing>
          <wp:inline distT="0" distB="0" distL="0" distR="0">
            <wp:extent cx="4391025" cy="2952750"/>
            <wp:effectExtent l="19050" t="0" r="9525" b="0"/>
            <wp:docPr id="456" name="그림 455" descr="Jaspersoft_AddRepor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7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drawing>
          <wp:inline distT="0" distB="0" distL="0" distR="0">
            <wp:extent cx="5943600" cy="4955540"/>
            <wp:effectExtent l="19050" t="0" r="0" b="0"/>
            <wp:docPr id="461" name="그림 460" descr="Jaspersoft_AddRepor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8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lastRenderedPageBreak/>
        <w:drawing>
          <wp:inline distT="0" distB="0" distL="0" distR="0">
            <wp:extent cx="5943600" cy="5705475"/>
            <wp:effectExtent l="19050" t="0" r="0" b="0"/>
            <wp:docPr id="462" name="그림 461" descr="Jaspersoft_AddRepor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9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lastRenderedPageBreak/>
        <w:drawing>
          <wp:inline distT="0" distB="0" distL="0" distR="0">
            <wp:extent cx="5943600" cy="4906645"/>
            <wp:effectExtent l="19050" t="0" r="0" b="0"/>
            <wp:docPr id="463" name="그림 462" descr="Jaspersoft_AddRepor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0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3861C2">
      <w:r>
        <w:rPr>
          <w:rFonts w:hint="eastAsia"/>
          <w:noProof/>
        </w:rPr>
        <w:drawing>
          <wp:inline distT="0" distB="0" distL="0" distR="0">
            <wp:extent cx="5943600" cy="2703830"/>
            <wp:effectExtent l="19050" t="0" r="0" b="0"/>
            <wp:docPr id="464" name="그림 463" descr="Jaspersoft_AddRepor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AddReport12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Default="00660C92" w:rsidP="00660C92">
      <w:pPr>
        <w:pStyle w:val="af2"/>
        <w:numPr>
          <w:ilvl w:val="1"/>
          <w:numId w:val="3"/>
        </w:numPr>
        <w:ind w:leftChars="0"/>
      </w:pPr>
      <w:r>
        <w:rPr>
          <w:rFonts w:hint="eastAsia"/>
        </w:rPr>
        <w:t xml:space="preserve">Jaspersoft Report </w:t>
      </w:r>
      <w:r>
        <w:rPr>
          <w:rFonts w:hint="eastAsia"/>
        </w:rPr>
        <w:t>확인</w:t>
      </w:r>
    </w:p>
    <w:p w:rsidR="00660C92" w:rsidRDefault="00660C92" w:rsidP="003861C2">
      <w:r>
        <w:rPr>
          <w:rFonts w:hint="eastAsia"/>
          <w:noProof/>
        </w:rPr>
        <w:lastRenderedPageBreak/>
        <w:drawing>
          <wp:inline distT="0" distB="0" distL="0" distR="0">
            <wp:extent cx="5943600" cy="3783965"/>
            <wp:effectExtent l="19050" t="0" r="0" b="0"/>
            <wp:docPr id="465" name="그림 464" descr="Jaspersoft_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spersoft_Test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2" w:rsidRPr="003D6FE2" w:rsidRDefault="00660C92" w:rsidP="003861C2"/>
    <w:p w:rsidR="00B82317" w:rsidRPr="004142CE" w:rsidRDefault="00270EDF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 w:hint="eastAsia"/>
          <w:szCs w:val="18"/>
        </w:rPr>
        <w:t xml:space="preserve"> </w:t>
      </w:r>
      <w:bookmarkStart w:id="32" w:name="_Toc470509924"/>
      <w:r w:rsidR="00B82317" w:rsidRPr="004142CE">
        <w:rPr>
          <w:rFonts w:ascii="맑은 고딕" w:eastAsia="맑은 고딕" w:hAnsi="맑은 고딕"/>
        </w:rPr>
        <w:t xml:space="preserve">EasyUI </w:t>
      </w:r>
      <w:r w:rsidR="00B82317" w:rsidRPr="004142CE">
        <w:rPr>
          <w:rFonts w:ascii="맑은 고딕" w:eastAsia="맑은 고딕" w:hAnsi="맑은 고딕" w:hint="eastAsia"/>
        </w:rPr>
        <w:t>T</w:t>
      </w:r>
      <w:r w:rsidR="00B82317" w:rsidRPr="004142CE">
        <w:rPr>
          <w:rFonts w:ascii="맑은 고딕" w:eastAsia="맑은 고딕" w:hAnsi="맑은 고딕"/>
        </w:rPr>
        <w:t xml:space="preserve">heme </w:t>
      </w:r>
      <w:r w:rsidR="00B82317" w:rsidRPr="004142CE">
        <w:rPr>
          <w:rFonts w:ascii="맑은 고딕" w:eastAsia="맑은 고딕" w:hAnsi="맑은 고딕" w:hint="eastAsia"/>
        </w:rPr>
        <w:t>변경</w:t>
      </w:r>
      <w:bookmarkEnd w:id="32"/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EasyUI </w:t>
      </w:r>
      <w:r w:rsidRPr="004142CE">
        <w:rPr>
          <w:rFonts w:ascii="맑은 고딕" w:eastAsia="맑은 고딕" w:hAnsi="맑은 고딕" w:hint="eastAsia"/>
          <w:lang w:val="ko-KR"/>
        </w:rPr>
        <w:t>에서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제공하는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테마는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현재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총</w:t>
      </w:r>
      <w:r w:rsidRPr="004142CE">
        <w:rPr>
          <w:rFonts w:ascii="맑은 고딕" w:eastAsia="맑은 고딕" w:hAnsi="맑은 고딕" w:hint="eastAsia"/>
        </w:rPr>
        <w:t xml:space="preserve"> </w:t>
      </w:r>
      <w:r w:rsidR="005300DC">
        <w:rPr>
          <w:rFonts w:ascii="맑은 고딕" w:eastAsia="맑은 고딕" w:hAnsi="맑은 고딕" w:hint="eastAsia"/>
        </w:rPr>
        <w:t>5</w:t>
      </w:r>
      <w:r w:rsidRPr="004142CE">
        <w:rPr>
          <w:rFonts w:ascii="맑은 고딕" w:eastAsia="맑은 고딕" w:hAnsi="맑은 고딕" w:hint="eastAsia"/>
          <w:lang w:val="ko-KR"/>
        </w:rPr>
        <w:t>가지이며</w:t>
      </w:r>
      <w:r w:rsidRPr="004142CE">
        <w:rPr>
          <w:rFonts w:ascii="맑은 고딕" w:eastAsia="맑은 고딕" w:hAnsi="맑은 고딕" w:hint="eastAsia"/>
        </w:rPr>
        <w:t xml:space="preserve"> default/black/bootstrap/gray/metro </w:t>
      </w:r>
      <w:r w:rsidRPr="004142CE">
        <w:rPr>
          <w:rFonts w:ascii="맑은 고딕" w:eastAsia="맑은 고딕" w:hAnsi="맑은 고딕" w:hint="eastAsia"/>
          <w:lang w:val="ko-KR"/>
        </w:rPr>
        <w:t>가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있다</w:t>
      </w:r>
      <w:r w:rsidRPr="004142CE">
        <w:rPr>
          <w:rFonts w:ascii="맑은 고딕" w:eastAsia="맑은 고딕" w:hAnsi="맑은 고딕" w:hint="eastAsia"/>
        </w:rPr>
        <w:t>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이는 </w:t>
      </w:r>
      <w:r w:rsidRPr="004142CE">
        <w:rPr>
          <w:rFonts w:ascii="맑은 고딕" w:eastAsia="맑은 고딕" w:hAnsi="맑은 고딕"/>
        </w:rPr>
        <w:t xml:space="preserve">easyui-1.4/themes </w:t>
      </w:r>
      <w:r w:rsidRPr="004142CE">
        <w:rPr>
          <w:rFonts w:ascii="맑은 고딕" w:eastAsia="맑은 고딕" w:hAnsi="맑은 고딕" w:hint="eastAsia"/>
        </w:rPr>
        <w:t>안에서 확인할 수 있으며,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현재는</w:t>
      </w:r>
      <w:r w:rsidR="005300DC">
        <w:rPr>
          <w:rFonts w:ascii="맑은 고딕" w:eastAsia="맑은 고딕" w:hAnsi="맑은 고딕" w:hint="eastAsia"/>
        </w:rPr>
        <w:t xml:space="preserve"> 별도로 추가한 테마인</w:t>
      </w:r>
      <w:r w:rsidRPr="004142CE">
        <w:rPr>
          <w:rFonts w:ascii="맑은 고딕" w:eastAsia="맑은 고딕" w:hAnsi="맑은 고딕" w:hint="eastAsia"/>
        </w:rPr>
        <w:t xml:space="preserve"> </w:t>
      </w:r>
      <w:r w:rsidR="00F2661D">
        <w:rPr>
          <w:rFonts w:ascii="맑은 고딕" w:eastAsia="맑은 고딕" w:hAnsi="맑은 고딕" w:hint="eastAsia"/>
        </w:rPr>
        <w:t>ui-pepper-grinder가</w:t>
      </w:r>
      <w:r w:rsidRPr="004142CE">
        <w:rPr>
          <w:rFonts w:ascii="맑은 고딕" w:eastAsia="맑은 고딕" w:hAnsi="맑은 고딕" w:hint="eastAsia"/>
        </w:rPr>
        <w:t xml:space="preserve"> 적용되어 있다.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해당 테마를 변경하기 위해서 다음과 같이 수정한다.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src\main\webapp\WEB-INF\views\include\common.jsp </w:t>
      </w:r>
      <w:r w:rsidRPr="004142CE">
        <w:rPr>
          <w:rFonts w:ascii="맑은 고딕" w:eastAsia="맑은 고딕" w:hAnsi="맑은 고딕" w:hint="eastAsia"/>
        </w:rPr>
        <w:t>파일을 편집기에서 오픈한다.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다음의 코드에서 노락색으로 칠해진 부분은 위 작성한 </w:t>
      </w:r>
      <w:r w:rsidRPr="004142CE">
        <w:rPr>
          <w:rFonts w:ascii="맑은 고딕" w:eastAsia="맑은 고딕" w:hAnsi="맑은 고딕"/>
        </w:rPr>
        <w:t>keyword</w:t>
      </w:r>
      <w:r w:rsidRPr="004142CE">
        <w:rPr>
          <w:rFonts w:ascii="맑은 고딕" w:eastAsia="맑은 고딕" w:hAnsi="맑은 고딕" w:hint="eastAsia"/>
        </w:rPr>
        <w:t>중 하나로 변경하면 해당 테마가 적용된다.</w:t>
      </w:r>
    </w:p>
    <w:p w:rsidR="00B82317" w:rsidRPr="004142CE" w:rsidRDefault="00B82317" w:rsidP="00B82317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link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rel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"stylesheet"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type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"text/css"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href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color w:val="008080"/>
          <w:szCs w:val="18"/>
        </w:rPr>
        <w:t>&lt;</w:t>
      </w:r>
      <w:r w:rsidRPr="004142CE">
        <w:rPr>
          <w:rFonts w:ascii="맑은 고딕" w:eastAsia="맑은 고딕" w:hAnsi="맑은 고딕" w:cs="Consolas"/>
          <w:color w:val="3F7F7F"/>
          <w:szCs w:val="18"/>
        </w:rPr>
        <w:t>c</w:t>
      </w:r>
      <w:proofErr w:type="gramStart"/>
      <w:r w:rsidRPr="004142CE">
        <w:rPr>
          <w:rFonts w:ascii="맑은 고딕" w:eastAsia="맑은 고딕" w:hAnsi="맑은 고딕" w:cs="Consolas"/>
          <w:color w:val="3F7F7F"/>
          <w:szCs w:val="18"/>
        </w:rPr>
        <w:t>:url</w:t>
      </w:r>
      <w:proofErr w:type="gramEnd"/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7F007F"/>
          <w:szCs w:val="18"/>
        </w:rPr>
        <w:t>value</w:t>
      </w:r>
      <w:r w:rsidRPr="004142CE">
        <w:rPr>
          <w:rFonts w:ascii="맑은 고딕" w:eastAsia="맑은 고딕" w:hAnsi="맑은 고딕" w:cs="Consolas"/>
          <w:color w:val="000000"/>
          <w:szCs w:val="18"/>
        </w:rPr>
        <w:t>=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"/resources/jquery/easyui-1.4/themes/</w:t>
      </w:r>
      <w:r w:rsidR="00F2661D">
        <w:rPr>
          <w:rFonts w:ascii="맑은 고딕" w:eastAsia="맑은 고딕" w:hAnsi="맑은 고딕" w:cs="Consolas" w:hint="eastAsia"/>
          <w:b/>
          <w:i/>
          <w:iCs/>
          <w:color w:val="2A00FF"/>
          <w:szCs w:val="18"/>
          <w:highlight w:val="yellow"/>
        </w:rPr>
        <w:t>ui-pepper-grinder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/easyui.css"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  <w:r w:rsidRPr="004142CE">
        <w:rPr>
          <w:rFonts w:ascii="맑은 고딕" w:eastAsia="맑은 고딕" w:hAnsi="맑은 고딕" w:cs="Consolas"/>
          <w:i/>
          <w:iCs/>
          <w:color w:val="2A00FF"/>
          <w:szCs w:val="18"/>
        </w:rPr>
        <w:t>"</w:t>
      </w:r>
      <w:r w:rsidRPr="004142CE">
        <w:rPr>
          <w:rFonts w:ascii="맑은 고딕" w:eastAsia="맑은 고딕" w:hAnsi="맑은 고딕" w:cs="Consolas"/>
          <w:szCs w:val="18"/>
        </w:rPr>
        <w:t xml:space="preserve"> </w:t>
      </w:r>
      <w:r w:rsidRPr="004142CE">
        <w:rPr>
          <w:rFonts w:ascii="맑은 고딕" w:eastAsia="맑은 고딕" w:hAnsi="맑은 고딕" w:cs="Consolas"/>
          <w:color w:val="008080"/>
          <w:szCs w:val="18"/>
        </w:rPr>
        <w:t>/&gt;</w:t>
      </w:r>
    </w:p>
    <w:p w:rsidR="00B82317" w:rsidRPr="004142CE" w:rsidRDefault="00B82317" w:rsidP="00263435">
      <w:pPr>
        <w:pStyle w:val="af2"/>
        <w:numPr>
          <w:ilvl w:val="0"/>
          <w:numId w:val="26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만약 별도의 테마를 생성해서 적용하고자 할 경우엔 </w:t>
      </w:r>
      <w:hyperlink r:id="rId66" w:history="1">
        <w:r w:rsidRPr="004142CE">
          <w:rPr>
            <w:rStyle w:val="af3"/>
            <w:rFonts w:ascii="맑은 고딕" w:eastAsia="맑은 고딕" w:hAnsi="맑은 고딕"/>
          </w:rPr>
          <w:t>http://www.jeasyui.com/themebuilder/index.php</w:t>
        </w:r>
      </w:hyperlink>
      <w:r w:rsidRPr="004142CE">
        <w:rPr>
          <w:rFonts w:ascii="맑은 고딕" w:eastAsia="맑은 고딕" w:hAnsi="맑은 고딕"/>
        </w:rPr>
        <w:t xml:space="preserve"> 에서 </w:t>
      </w:r>
      <w:r w:rsidRPr="004142CE">
        <w:rPr>
          <w:rFonts w:ascii="맑은 고딕" w:eastAsia="맑은 고딕" w:hAnsi="맑은 고딕" w:hint="eastAsia"/>
        </w:rPr>
        <w:t xml:space="preserve">원한는 형태의 </w:t>
      </w:r>
      <w:r w:rsidRPr="004142CE">
        <w:rPr>
          <w:rFonts w:ascii="맑은 고딕" w:eastAsia="맑은 고딕" w:hAnsi="맑은 고딕"/>
        </w:rPr>
        <w:t xml:space="preserve">css </w:t>
      </w:r>
      <w:r w:rsidRPr="004142CE">
        <w:rPr>
          <w:rFonts w:ascii="맑은 고딕" w:eastAsia="맑은 고딕" w:hAnsi="맑은 고딕" w:hint="eastAsia"/>
        </w:rPr>
        <w:t xml:space="preserve">를 만든 후 웹어플리케이션에 </w:t>
      </w:r>
      <w:r w:rsidRPr="004142CE">
        <w:rPr>
          <w:rFonts w:ascii="맑은 고딕" w:eastAsia="맑은 고딕" w:hAnsi="맑은 고딕"/>
        </w:rPr>
        <w:t xml:space="preserve">import </w:t>
      </w:r>
      <w:r w:rsidRPr="004142CE">
        <w:rPr>
          <w:rFonts w:ascii="맑은 고딕" w:eastAsia="맑은 고딕" w:hAnsi="맑은 고딕" w:hint="eastAsia"/>
        </w:rPr>
        <w:t>하여 위와같이 변경하면 된다.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다만,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일정관리는 별도의 플러그인을 사용하므로 별도로 테마가 적용되어야 </w:t>
      </w:r>
      <w:r w:rsidR="00C61832" w:rsidRPr="004142CE">
        <w:rPr>
          <w:rFonts w:ascii="맑은 고딕" w:eastAsia="맑은 고딕" w:hAnsi="맑은 고딕" w:hint="eastAsia"/>
        </w:rPr>
        <w:t>한다.</w:t>
      </w:r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기본적으로 일정달력은 </w:t>
      </w:r>
      <w:r w:rsidR="00C61832" w:rsidRPr="004142CE">
        <w:rPr>
          <w:rFonts w:ascii="맑은 고딕" w:eastAsia="맑은 고딕" w:hAnsi="맑은 고딕"/>
        </w:rPr>
        <w:t xml:space="preserve">jquery-ui </w:t>
      </w:r>
      <w:r w:rsidR="00C61832" w:rsidRPr="004142CE">
        <w:rPr>
          <w:rFonts w:ascii="맑은 고딕" w:eastAsia="맑은 고딕" w:hAnsi="맑은 고딕" w:hint="eastAsia"/>
        </w:rPr>
        <w:t xml:space="preserve">의 테마가 적용되므로 </w:t>
      </w:r>
      <w:hyperlink r:id="rId67" w:history="1">
        <w:r w:rsidR="00C61832" w:rsidRPr="004142CE">
          <w:rPr>
            <w:rStyle w:val="af3"/>
            <w:rFonts w:ascii="맑은 고딕" w:eastAsia="맑은 고딕" w:hAnsi="맑은 고딕"/>
          </w:rPr>
          <w:t>http://jqueryui.com/themeroller/</w:t>
        </w:r>
      </w:hyperlink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에서 원하는 형태의 테마를 다운받아 </w:t>
      </w:r>
      <w:r w:rsidR="00C61832" w:rsidRPr="004142CE">
        <w:rPr>
          <w:rFonts w:ascii="맑은 고딕" w:eastAsia="맑은 고딕" w:hAnsi="맑은 고딕"/>
        </w:rPr>
        <w:t xml:space="preserve">src\main\webapp\resources\jquery\fullcalendar-2.1.1\lib </w:t>
      </w:r>
      <w:proofErr w:type="gramStart"/>
      <w:r w:rsidR="00C61832" w:rsidRPr="004142CE">
        <w:rPr>
          <w:rFonts w:ascii="맑은 고딕" w:eastAsia="맑은 고딕" w:hAnsi="맑은 고딕" w:hint="eastAsia"/>
        </w:rPr>
        <w:t xml:space="preserve">폴더안의 </w:t>
      </w:r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>r</w:t>
      </w:r>
      <w:r w:rsidR="00C61832" w:rsidRPr="004142CE">
        <w:rPr>
          <w:rFonts w:ascii="맑은 고딕" w:eastAsia="맑은 고딕" w:hAnsi="맑은 고딕"/>
        </w:rPr>
        <w:t>edmond</w:t>
      </w:r>
      <w:proofErr w:type="gramEnd"/>
      <w:r w:rsidR="00C61832" w:rsidRPr="004142CE">
        <w:rPr>
          <w:rFonts w:ascii="맑은 고딕" w:eastAsia="맑은 고딕" w:hAnsi="맑은 고딕"/>
        </w:rPr>
        <w:t xml:space="preserve"> </w:t>
      </w:r>
      <w:r w:rsidR="00C61832" w:rsidRPr="004142CE">
        <w:rPr>
          <w:rFonts w:ascii="맑은 고딕" w:eastAsia="맑은 고딕" w:hAnsi="맑은 고딕" w:hint="eastAsia"/>
        </w:rPr>
        <w:t xml:space="preserve">나 </w:t>
      </w:r>
      <w:r w:rsidR="00C61832" w:rsidRPr="004142CE">
        <w:rPr>
          <w:rFonts w:ascii="맑은 고딕" w:eastAsia="맑은 고딕" w:hAnsi="맑은 고딕"/>
        </w:rPr>
        <w:t xml:space="preserve">cupertino </w:t>
      </w:r>
      <w:r w:rsidR="00C61832" w:rsidRPr="004142CE">
        <w:rPr>
          <w:rFonts w:ascii="맑은 고딕" w:eastAsia="맑은 고딕" w:hAnsi="맑은 고딕" w:hint="eastAsia"/>
        </w:rPr>
        <w:t xml:space="preserve">와 동일한 패턴으로 </w:t>
      </w:r>
      <w:r w:rsidR="00C61832" w:rsidRPr="004142CE">
        <w:rPr>
          <w:rFonts w:ascii="맑은 고딕" w:eastAsia="맑은 고딕" w:hAnsi="맑은 고딕"/>
        </w:rPr>
        <w:t xml:space="preserve">import </w:t>
      </w:r>
      <w:r w:rsidR="00C61832" w:rsidRPr="004142CE">
        <w:rPr>
          <w:rFonts w:ascii="맑은 고딕" w:eastAsia="맑은 고딕" w:hAnsi="맑은 고딕" w:hint="eastAsia"/>
        </w:rPr>
        <w:t>한 후 아래의 절차에 따라 변경하면 된다.</w:t>
      </w:r>
    </w:p>
    <w:p w:rsidR="00B82317" w:rsidRPr="004142CE" w:rsidRDefault="00B82317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lastRenderedPageBreak/>
        <w:t>일정관리의 달력의 테마를 변경하기 위해서 다음과 같이 수정해야 한다.</w:t>
      </w:r>
    </w:p>
    <w:p w:rsidR="00C61832" w:rsidRPr="004142CE" w:rsidRDefault="00C61832" w:rsidP="00263435">
      <w:pPr>
        <w:pStyle w:val="af2"/>
        <w:numPr>
          <w:ilvl w:val="0"/>
          <w:numId w:val="2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src\main\webapp\resources\jquery\jquery.schedule.js </w:t>
      </w:r>
      <w:r w:rsidRPr="004142CE">
        <w:rPr>
          <w:rFonts w:ascii="맑은 고딕" w:eastAsia="맑은 고딕" w:hAnsi="맑은 고딕" w:hint="eastAsia"/>
        </w:rPr>
        <w:t>파일을 편집기에서 오픈한다.</w:t>
      </w:r>
    </w:p>
    <w:p w:rsidR="00C61832" w:rsidRPr="004142CE" w:rsidRDefault="00C61832" w:rsidP="00263435">
      <w:pPr>
        <w:pStyle w:val="af2"/>
        <w:numPr>
          <w:ilvl w:val="0"/>
          <w:numId w:val="27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다음의 구문에서 노란색으로 칠해진 부분은 원하는 테마의 명칭으로 변경하면 된다.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현재는 </w:t>
      </w:r>
      <w:r w:rsidRPr="004142CE">
        <w:rPr>
          <w:rFonts w:ascii="맑은 고딕" w:eastAsia="맑은 고딕" w:hAnsi="맑은 고딕"/>
        </w:rPr>
        <w:t xml:space="preserve">redmond 가 </w:t>
      </w:r>
      <w:r w:rsidRPr="004142CE">
        <w:rPr>
          <w:rFonts w:ascii="맑은 고딕" w:eastAsia="맑은 고딕" w:hAnsi="맑은 고딕" w:hint="eastAsia"/>
        </w:rPr>
        <w:t>적용되어 있다.</w:t>
      </w:r>
    </w:p>
    <w:p w:rsidR="00C61832" w:rsidRPr="004142CE" w:rsidRDefault="00C61832" w:rsidP="00C61832">
      <w:pPr>
        <w:pStyle w:val="af2"/>
        <w:spacing w:after="0"/>
        <w:ind w:leftChars="0" w:left="1120"/>
        <w:rPr>
          <w:rFonts w:ascii="맑은 고딕" w:eastAsia="맑은 고딕" w:hAnsi="맑은 고딕"/>
        </w:rPr>
      </w:pPr>
      <w:proofErr w:type="gramStart"/>
      <w:r w:rsidRPr="004142CE">
        <w:rPr>
          <w:rFonts w:ascii="맑은 고딕" w:eastAsia="맑은 고딕" w:hAnsi="맑은 고딕" w:cs="Consolas"/>
          <w:color w:val="000000"/>
          <w:szCs w:val="18"/>
        </w:rPr>
        <w:t>document.write(</w:t>
      </w:r>
      <w:proofErr w:type="gramEnd"/>
      <w:r w:rsidRPr="004142CE">
        <w:rPr>
          <w:rFonts w:ascii="맑은 고딕" w:eastAsia="맑은 고딕" w:hAnsi="맑은 고딕" w:cs="Consolas"/>
          <w:color w:val="2A00FF"/>
          <w:szCs w:val="18"/>
        </w:rPr>
        <w:t>'&lt;link rel="stylesheet" type="text/css" href="'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+ jcalendar_abpath +</w:t>
      </w:r>
      <w:r w:rsidRPr="004142CE">
        <w:rPr>
          <w:rFonts w:ascii="맑은 고딕" w:eastAsia="맑은 고딕" w:hAnsi="맑은 고딕" w:cs="Consolas"/>
          <w:color w:val="2A00FF"/>
          <w:szCs w:val="18"/>
        </w:rPr>
        <w:t>'/lib/</w:t>
      </w:r>
      <w:r w:rsidRPr="004142CE">
        <w:rPr>
          <w:rFonts w:ascii="맑은 고딕" w:eastAsia="맑은 고딕" w:hAnsi="맑은 고딕" w:cs="Consolas"/>
          <w:b/>
          <w:color w:val="2A00FF"/>
          <w:szCs w:val="18"/>
          <w:highlight w:val="yellow"/>
        </w:rPr>
        <w:t>redmond</w:t>
      </w:r>
      <w:r w:rsidRPr="004142CE">
        <w:rPr>
          <w:rFonts w:ascii="맑은 고딕" w:eastAsia="맑은 고딕" w:hAnsi="맑은 고딕" w:cs="Consolas"/>
          <w:color w:val="2A00FF"/>
          <w:szCs w:val="18"/>
        </w:rPr>
        <w:t>/jquery-ui.min.css" /&gt;'</w:t>
      </w:r>
      <w:r w:rsidRPr="004142CE">
        <w:rPr>
          <w:rFonts w:ascii="맑은 고딕" w:eastAsia="맑은 고딕" w:hAnsi="맑은 고딕" w:cs="Consolas"/>
          <w:color w:val="000000"/>
          <w:szCs w:val="18"/>
        </w:rPr>
        <w:t>);</w:t>
      </w:r>
    </w:p>
    <w:p w:rsidR="003A493D" w:rsidRPr="009A6216" w:rsidRDefault="002635DF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  <w:strike/>
        </w:rPr>
      </w:pPr>
      <w:bookmarkStart w:id="33" w:name="_Toc470509925"/>
      <w:r w:rsidRPr="009A6216">
        <w:rPr>
          <w:rFonts w:ascii="맑은 고딕" w:eastAsia="맑은 고딕" w:hAnsi="맑은 고딕" w:hint="eastAsia"/>
          <w:strike/>
        </w:rPr>
        <w:t xml:space="preserve">공지사항 </w:t>
      </w:r>
      <w:r w:rsidRPr="009A6216">
        <w:rPr>
          <w:rFonts w:ascii="맑은 고딕" w:eastAsia="맑은 고딕" w:hAnsi="맑은 고딕"/>
          <w:strike/>
        </w:rPr>
        <w:t>(</w:t>
      </w:r>
      <w:r w:rsidRPr="009A6216">
        <w:rPr>
          <w:rFonts w:ascii="맑은 고딕" w:eastAsia="맑은 고딕" w:hAnsi="맑은 고딕" w:hint="eastAsia"/>
          <w:strike/>
        </w:rPr>
        <w:t>페이지 이동형 게시판)</w:t>
      </w:r>
      <w:bookmarkEnd w:id="33"/>
    </w:p>
    <w:p w:rsidR="003A493D" w:rsidRPr="009A6216" w:rsidRDefault="002635D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9A6216">
        <w:rPr>
          <w:rFonts w:ascii="맑은 고딕" w:eastAsia="맑은 고딕" w:hAnsi="맑은 고딕" w:hint="eastAsia"/>
          <w:strike/>
        </w:rPr>
        <w:t>레이어 팝업형태로 편집 창이나 상세조회 창이 뜨는 형태의 일반게시판과 달리 편집 또는 상세보기 시에 페이지가 이동하는 형태의 게시판에 대한 요청이 있어 페이지 이동형태의 게시판을 공지사항을 예제로 개발.</w:t>
      </w:r>
    </w:p>
    <w:p w:rsidR="003A493D" w:rsidRPr="009A6216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9A6216">
        <w:rPr>
          <w:rFonts w:ascii="맑은 고딕" w:eastAsia="맑은 고딕" w:hAnsi="맑은 고딕" w:hint="eastAsia"/>
          <w:strike/>
        </w:rPr>
        <w:t>만약 레이어 팝업 형태의 게시판을 구현하고자 한다면 일반게시판을 참고하도록 하며,</w:t>
      </w:r>
      <w:r w:rsidRPr="009A6216">
        <w:rPr>
          <w:rFonts w:ascii="맑은 고딕" w:eastAsia="맑은 고딕" w:hAnsi="맑은 고딕"/>
          <w:strike/>
        </w:rPr>
        <w:t xml:space="preserve"> </w:t>
      </w:r>
      <w:r w:rsidRPr="009A6216">
        <w:rPr>
          <w:rFonts w:ascii="맑은 고딕" w:eastAsia="맑은 고딕" w:hAnsi="맑은 고딕" w:hint="eastAsia"/>
          <w:strike/>
        </w:rPr>
        <w:t>페이지 이동형 게시판을 구현하고자 한다면 공지사항을 참고 하도록 한다.</w:t>
      </w:r>
    </w:p>
    <w:p w:rsidR="00D509A9" w:rsidRPr="004142CE" w:rsidRDefault="00D509A9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</w:rPr>
      </w:pPr>
      <w:bookmarkStart w:id="34" w:name="_Toc470509926"/>
      <w:r>
        <w:rPr>
          <w:rFonts w:ascii="맑은 고딕" w:eastAsia="맑은 고딕" w:hAnsi="맑은 고딕" w:hint="eastAsia"/>
        </w:rPr>
        <w:t>팝업관리</w:t>
      </w:r>
      <w:bookmarkEnd w:id="34"/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메인페이지에 이벤트성 팝업을 표시하고자 할 때 사용되는 기능으로 페이지 이동형 게시판 형태의 구성을 하고 있다.</w:t>
      </w:r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팝업타입은 코드관리에서 </w:t>
      </w:r>
      <w:r>
        <w:rPr>
          <w:rFonts w:ascii="맑은 고딕" w:eastAsia="맑은 고딕" w:hAnsi="맑은 고딕"/>
        </w:rPr>
        <w:t>OPEN_TYPE(팝업오픈</w:t>
      </w:r>
      <w:r>
        <w:rPr>
          <w:rFonts w:ascii="맑은 고딕" w:eastAsia="맑은 고딕" w:hAnsi="맑은 고딕" w:hint="eastAsia"/>
        </w:rPr>
        <w:t>타입)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의 항목을 나타내며,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순서대로 너비,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높이,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오픈시 </w:t>
      </w:r>
      <w:r>
        <w:rPr>
          <w:rFonts w:ascii="맑은 고딕" w:eastAsia="맑은 고딕" w:hAnsi="맑은 고딕"/>
        </w:rPr>
        <w:t>X</w:t>
      </w:r>
      <w:r>
        <w:rPr>
          <w:rFonts w:ascii="맑은 고딕" w:eastAsia="맑은 고딕" w:hAnsi="맑은 고딕" w:hint="eastAsia"/>
        </w:rPr>
        <w:t>좌표,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오픈시 </w:t>
      </w:r>
      <w:r>
        <w:rPr>
          <w:rFonts w:ascii="맑은 고딕" w:eastAsia="맑은 고딕" w:hAnsi="맑은 고딕"/>
        </w:rPr>
        <w:t>Y</w:t>
      </w:r>
      <w:r>
        <w:rPr>
          <w:rFonts w:ascii="맑은 고딕" w:eastAsia="맑은 고딕" w:hAnsi="맑은 고딕" w:hint="eastAsia"/>
        </w:rPr>
        <w:t>좌표의 값을 픽셀단위로 설정하여 사용하도록 한다.</w:t>
      </w:r>
    </w:p>
    <w:p w:rsidR="00D509A9" w:rsidRDefault="00D509A9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미리보기 버튼을 클릭시엔 설정된 내용이 선택된 오픈타입에 따라 팝업창이 오픈된다.</w:t>
      </w:r>
    </w:p>
    <w:p w:rsidR="00D509A9" w:rsidRDefault="0053172F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>
            <wp:extent cx="5943600" cy="2524760"/>
            <wp:effectExtent l="19050" t="0" r="0" b="0"/>
            <wp:docPr id="475" name="그림 474" descr="팝업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팝업관리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9A9" w:rsidRDefault="00D509A9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509A9" w:rsidRDefault="0053172F" w:rsidP="00D509A9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drawing>
          <wp:inline distT="0" distB="0" distL="0" distR="0">
            <wp:extent cx="5943600" cy="2688590"/>
            <wp:effectExtent l="19050" t="0" r="0" b="0"/>
            <wp:docPr id="476" name="그림 475" descr="팝업관리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팝업관리_p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441" w:rsidRPr="001A4BF7" w:rsidRDefault="00120441" w:rsidP="00263435">
      <w:pPr>
        <w:pStyle w:val="2"/>
        <w:numPr>
          <w:ilvl w:val="0"/>
          <w:numId w:val="9"/>
        </w:numPr>
        <w:spacing w:before="240"/>
        <w:rPr>
          <w:rFonts w:ascii="맑은 고딕" w:eastAsia="맑은 고딕" w:hAnsi="맑은 고딕"/>
          <w:strike/>
        </w:rPr>
      </w:pPr>
      <w:bookmarkStart w:id="35" w:name="_Toc470509927"/>
      <w:r w:rsidRPr="001A4BF7">
        <w:rPr>
          <w:rFonts w:ascii="맑은 고딕" w:eastAsia="맑은 고딕" w:hAnsi="맑은 고딕" w:hint="eastAsia"/>
          <w:strike/>
        </w:rPr>
        <w:t>개발 참고 샘플</w:t>
      </w:r>
      <w:bookmarkEnd w:id="35"/>
    </w:p>
    <w:p w:rsidR="00120441" w:rsidRPr="001A4BF7" w:rsidRDefault="0012044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/>
          <w:strike/>
        </w:rPr>
        <w:t>[</w:t>
      </w:r>
      <w:r w:rsidRPr="001A4BF7">
        <w:rPr>
          <w:rFonts w:ascii="맑은 고딕" w:eastAsia="맑은 고딕" w:hAnsi="맑은 고딕" w:hint="eastAsia"/>
          <w:strike/>
        </w:rPr>
        <w:t>샘플관리]</w:t>
      </w:r>
      <w:r w:rsidRPr="001A4BF7">
        <w:rPr>
          <w:rFonts w:ascii="맑은 고딕" w:eastAsia="맑은 고딕" w:hAnsi="맑은 고딕"/>
          <w:strike/>
        </w:rPr>
        <w:t xml:space="preserve"> – </w:t>
      </w:r>
      <w:r w:rsidRPr="001A4BF7">
        <w:rPr>
          <w:rFonts w:ascii="맑은 고딕" w:eastAsia="맑은 고딕" w:hAnsi="맑은 고딕" w:hint="eastAsia"/>
          <w:strike/>
        </w:rPr>
        <w:t>[예제모음]</w:t>
      </w:r>
      <w:r w:rsidRPr="001A4BF7">
        <w:rPr>
          <w:rFonts w:ascii="맑은 고딕" w:eastAsia="맑은 고딕" w:hAnsi="맑은 고딕"/>
          <w:strike/>
        </w:rPr>
        <w:t xml:space="preserve"> – [</w:t>
      </w:r>
      <w:r w:rsidRPr="001A4BF7">
        <w:rPr>
          <w:rFonts w:ascii="맑은 고딕" w:eastAsia="맑은 고딕" w:hAnsi="맑은 고딕" w:hint="eastAsia"/>
          <w:strike/>
        </w:rPr>
        <w:t>작업샘플]</w:t>
      </w:r>
      <w:r w:rsidRPr="001A4BF7">
        <w:rPr>
          <w:rFonts w:ascii="맑은 고딕" w:eastAsia="맑은 고딕" w:hAnsi="맑은 고딕"/>
          <w:strike/>
        </w:rPr>
        <w:t xml:space="preserve"> </w:t>
      </w:r>
      <w:r w:rsidRPr="001A4BF7">
        <w:rPr>
          <w:rFonts w:ascii="맑은 고딕" w:eastAsia="맑은 고딕" w:hAnsi="맑은 고딕" w:hint="eastAsia"/>
          <w:strike/>
        </w:rPr>
        <w:t>에는 다음과 같은 기능의 예제가 구현되어 있으므로 개발시 참고하여 작업하도록 한다.</w:t>
      </w:r>
    </w:p>
    <w:p w:rsidR="00120441" w:rsidRPr="001A4BF7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멀티라인 코드</w:t>
      </w:r>
    </w:p>
    <w:p w:rsidR="00120441" w:rsidRPr="001A4BF7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콤보리셋 기능 및 콤보의 초기 로딩시 기본 텍스트 적용방법</w:t>
      </w:r>
    </w:p>
    <w:p w:rsidR="00120441" w:rsidRPr="001A4BF7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일반 텍스트 박스와 날짜 박스의 포커스 방법</w:t>
      </w:r>
    </w:p>
    <w:p w:rsidR="00120441" w:rsidRPr="001A4BF7" w:rsidRDefault="00120441" w:rsidP="00263435">
      <w:pPr>
        <w:pStyle w:val="af2"/>
        <w:numPr>
          <w:ilvl w:val="0"/>
          <w:numId w:val="28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텍스트박스, 콤보박스 등의 D</w:t>
      </w:r>
      <w:r w:rsidRPr="001A4BF7">
        <w:rPr>
          <w:rFonts w:ascii="맑은 고딕" w:eastAsia="맑은 고딕" w:hAnsi="맑은 고딕"/>
          <w:strike/>
        </w:rPr>
        <w:t xml:space="preserve">ynamic </w:t>
      </w:r>
      <w:r w:rsidRPr="001A4BF7">
        <w:rPr>
          <w:rFonts w:ascii="맑은 고딕" w:eastAsia="맑은 고딕" w:hAnsi="맑은 고딕" w:hint="eastAsia"/>
          <w:strike/>
        </w:rPr>
        <w:t>행 추가 방법</w:t>
      </w:r>
    </w:p>
    <w:p w:rsidR="00120441" w:rsidRPr="001A4BF7" w:rsidRDefault="0012044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/>
          <w:strike/>
        </w:rPr>
        <w:t>[</w:t>
      </w:r>
      <w:r w:rsidRPr="001A4BF7">
        <w:rPr>
          <w:rFonts w:ascii="맑은 고딕" w:eastAsia="맑은 고딕" w:hAnsi="맑은 고딕" w:hint="eastAsia"/>
          <w:strike/>
        </w:rPr>
        <w:t>샘플관리]</w:t>
      </w:r>
      <w:r w:rsidRPr="001A4BF7">
        <w:rPr>
          <w:rFonts w:ascii="맑은 고딕" w:eastAsia="맑은 고딕" w:hAnsi="맑은 고딕"/>
          <w:strike/>
        </w:rPr>
        <w:t xml:space="preserve"> – </w:t>
      </w:r>
      <w:r w:rsidRPr="001A4BF7">
        <w:rPr>
          <w:rFonts w:ascii="맑은 고딕" w:eastAsia="맑은 고딕" w:hAnsi="맑은 고딕" w:hint="eastAsia"/>
          <w:strike/>
        </w:rPr>
        <w:t>[예제모음]</w:t>
      </w:r>
      <w:r w:rsidRPr="001A4BF7">
        <w:rPr>
          <w:rFonts w:ascii="맑은 고딕" w:eastAsia="맑은 고딕" w:hAnsi="맑은 고딕"/>
          <w:strike/>
        </w:rPr>
        <w:t xml:space="preserve"> – [</w:t>
      </w:r>
      <w:r w:rsidRPr="001A4BF7">
        <w:rPr>
          <w:rFonts w:ascii="맑은 고딕" w:eastAsia="맑은 고딕" w:hAnsi="맑은 고딕" w:hint="eastAsia"/>
          <w:strike/>
        </w:rPr>
        <w:t>첨부파일샘플]</w:t>
      </w:r>
      <w:r w:rsidRPr="001A4BF7">
        <w:rPr>
          <w:rFonts w:ascii="맑은 고딕" w:eastAsia="맑은 고딕" w:hAnsi="맑은 고딕"/>
          <w:strike/>
        </w:rPr>
        <w:t xml:space="preserve"> </w:t>
      </w:r>
      <w:r w:rsidRPr="001A4BF7">
        <w:rPr>
          <w:rFonts w:ascii="맑은 고딕" w:eastAsia="맑은 고딕" w:hAnsi="맑은 고딕" w:hint="eastAsia"/>
          <w:strike/>
        </w:rPr>
        <w:t>에는 다음과 같은 기능의 예제가 구현되어 있으므로 개발시 참고하여 작업하도록 한다.</w:t>
      </w:r>
    </w:p>
    <w:p w:rsidR="00120441" w:rsidRPr="001A4BF7" w:rsidRDefault="00120441" w:rsidP="00263435">
      <w:pPr>
        <w:pStyle w:val="af2"/>
        <w:numPr>
          <w:ilvl w:val="0"/>
          <w:numId w:val="29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첨부파일 선택하여 업로드</w:t>
      </w:r>
    </w:p>
    <w:p w:rsidR="00120441" w:rsidRPr="001A4BF7" w:rsidRDefault="00120441" w:rsidP="00263435">
      <w:pPr>
        <w:pStyle w:val="af2"/>
        <w:numPr>
          <w:ilvl w:val="0"/>
          <w:numId w:val="29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첨부파일 업로드 후에 화면에 목록으로 표시하는 방법</w:t>
      </w:r>
    </w:p>
    <w:p w:rsidR="004A64BD" w:rsidRPr="001A4BF7" w:rsidRDefault="004A64BD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/>
          <w:strike/>
        </w:rPr>
        <w:t>[</w:t>
      </w:r>
      <w:r w:rsidRPr="001A4BF7">
        <w:rPr>
          <w:rFonts w:ascii="맑은 고딕" w:eastAsia="맑은 고딕" w:hAnsi="맑은 고딕" w:hint="eastAsia"/>
          <w:strike/>
        </w:rPr>
        <w:t>샘플관리]</w:t>
      </w:r>
      <w:r w:rsidRPr="001A4BF7">
        <w:rPr>
          <w:rFonts w:ascii="맑은 고딕" w:eastAsia="맑은 고딕" w:hAnsi="맑은 고딕"/>
          <w:strike/>
        </w:rPr>
        <w:t xml:space="preserve"> – </w:t>
      </w:r>
      <w:r w:rsidRPr="001A4BF7">
        <w:rPr>
          <w:rFonts w:ascii="맑은 고딕" w:eastAsia="맑은 고딕" w:hAnsi="맑은 고딕" w:hint="eastAsia"/>
          <w:strike/>
        </w:rPr>
        <w:t>[예제모음]</w:t>
      </w:r>
      <w:r w:rsidRPr="001A4BF7">
        <w:rPr>
          <w:rFonts w:ascii="맑은 고딕" w:eastAsia="맑은 고딕" w:hAnsi="맑은 고딕"/>
          <w:strike/>
        </w:rPr>
        <w:t xml:space="preserve"> – [</w:t>
      </w:r>
      <w:r w:rsidRPr="001A4BF7">
        <w:rPr>
          <w:rFonts w:ascii="맑은 고딕" w:eastAsia="맑은 고딕" w:hAnsi="맑은 고딕" w:hint="eastAsia"/>
          <w:strike/>
        </w:rPr>
        <w:t>주문엑셀로더]</w:t>
      </w:r>
      <w:r w:rsidRPr="001A4BF7">
        <w:rPr>
          <w:rFonts w:ascii="맑은 고딕" w:eastAsia="맑은 고딕" w:hAnsi="맑은 고딕"/>
          <w:strike/>
        </w:rPr>
        <w:t xml:space="preserve"> </w:t>
      </w:r>
      <w:r w:rsidRPr="001A4BF7">
        <w:rPr>
          <w:rFonts w:ascii="맑은 고딕" w:eastAsia="맑은 고딕" w:hAnsi="맑은 고딕" w:hint="eastAsia"/>
          <w:strike/>
        </w:rPr>
        <w:t>에는 다음과 같은 기능의 예제가 구현되어 있으므로 개발시 참고하여 작업하도록 한다.</w:t>
      </w:r>
    </w:p>
    <w:p w:rsidR="004A64BD" w:rsidRPr="001A4BF7" w:rsidRDefault="004A64BD" w:rsidP="00263435">
      <w:pPr>
        <w:pStyle w:val="af2"/>
        <w:numPr>
          <w:ilvl w:val="0"/>
          <w:numId w:val="30"/>
        </w:numPr>
        <w:spacing w:after="0"/>
        <w:ind w:leftChars="0"/>
        <w:rPr>
          <w:rFonts w:ascii="맑은 고딕" w:eastAsia="맑은 고딕" w:hAnsi="맑은 고딕"/>
          <w:strike/>
        </w:rPr>
      </w:pPr>
      <w:r w:rsidRPr="001A4BF7">
        <w:rPr>
          <w:rFonts w:ascii="맑은 고딕" w:eastAsia="맑은 고딕" w:hAnsi="맑은 고딕" w:hint="eastAsia"/>
          <w:strike/>
        </w:rPr>
        <w:t>[엑셀양식관리]</w:t>
      </w:r>
      <w:r w:rsidRPr="001A4BF7">
        <w:rPr>
          <w:rFonts w:ascii="맑은 고딕" w:eastAsia="맑은 고딕" w:hAnsi="맑은 고딕"/>
          <w:strike/>
        </w:rPr>
        <w:t xml:space="preserve">에서 </w:t>
      </w:r>
      <w:r w:rsidRPr="001A4BF7">
        <w:rPr>
          <w:rFonts w:ascii="맑은 고딕" w:eastAsia="맑은 고딕" w:hAnsi="맑은 고딕" w:hint="eastAsia"/>
          <w:strike/>
        </w:rPr>
        <w:t>설정한 맵핑정보대로 해당 양식의 엑셀파일을 업로드하여 목록으로 보여주고 저장버튼 클릭시 서버로 전달되는 예제.</w:t>
      </w:r>
    </w:p>
    <w:p w:rsidR="00120441" w:rsidRPr="004142CE" w:rsidRDefault="00120441" w:rsidP="00120441">
      <w:pPr>
        <w:pStyle w:val="af2"/>
        <w:spacing w:after="0"/>
        <w:ind w:leftChars="0" w:left="760"/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245861" w:rsidRPr="00120441" w:rsidRDefault="00245861" w:rsidP="003643FC">
      <w:pPr>
        <w:pStyle w:val="af2"/>
        <w:spacing w:after="0"/>
        <w:ind w:leftChars="0" w:left="760"/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C61832" w:rsidRPr="004142CE" w:rsidRDefault="00C61832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  <w:r w:rsidRPr="004142CE">
        <w:rPr>
          <w:rFonts w:ascii="맑은 고딕" w:eastAsia="맑은 고딕" w:hAnsi="맑은 고딕"/>
        </w:rPr>
        <w:br w:type="page"/>
      </w:r>
    </w:p>
    <w:p w:rsidR="00FA5753" w:rsidRPr="004142CE" w:rsidRDefault="00FA5753" w:rsidP="00FA5753">
      <w:pPr>
        <w:pStyle w:val="1"/>
        <w:spacing w:before="120" w:after="0"/>
        <w:rPr>
          <w:rFonts w:ascii="맑은 고딕" w:eastAsia="맑은 고딕" w:hAnsi="맑은 고딕"/>
        </w:rPr>
      </w:pPr>
      <w:bookmarkStart w:id="36" w:name="_Toc470509928"/>
      <w:r w:rsidRPr="004142CE">
        <w:rPr>
          <w:rFonts w:ascii="맑은 고딕" w:eastAsia="맑은 고딕" w:hAnsi="맑은 고딕" w:hint="eastAsia"/>
          <w:lang w:val="ko-KR"/>
        </w:rPr>
        <w:lastRenderedPageBreak/>
        <w:t>프로젝트 개발환경 설정방법</w:t>
      </w:r>
      <w:bookmarkEnd w:id="36"/>
    </w:p>
    <w:p w:rsidR="00FA5753" w:rsidRPr="004142CE" w:rsidRDefault="00FA5753" w:rsidP="00263435">
      <w:pPr>
        <w:pStyle w:val="2"/>
        <w:numPr>
          <w:ilvl w:val="0"/>
          <w:numId w:val="10"/>
        </w:numPr>
        <w:spacing w:before="240"/>
        <w:rPr>
          <w:rFonts w:ascii="맑은 고딕" w:eastAsia="맑은 고딕" w:hAnsi="맑은 고딕"/>
        </w:rPr>
      </w:pPr>
      <w:bookmarkStart w:id="37" w:name="_Toc470509929"/>
      <w:r w:rsidRPr="004142CE">
        <w:rPr>
          <w:rFonts w:ascii="맑은 고딕" w:eastAsia="맑은 고딕" w:hAnsi="맑은 고딕" w:hint="eastAsia"/>
          <w:lang w:val="ko-KR"/>
        </w:rPr>
        <w:t>개발환경 설치</w:t>
      </w:r>
      <w:bookmarkEnd w:id="37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C</w:t>
      </w:r>
      <w:r w:rsidRPr="004142CE">
        <w:rPr>
          <w:rFonts w:ascii="맑은 고딕" w:eastAsia="맑은 고딕" w:hAnsi="맑은 고딕"/>
          <w:lang w:val="ko-KR"/>
        </w:rPr>
        <w:t xml:space="preserve">:\ </w:t>
      </w:r>
      <w:r w:rsidRPr="004142CE">
        <w:rPr>
          <w:rFonts w:ascii="맑은 고딕" w:eastAsia="맑은 고딕" w:hAnsi="맑은 고딕" w:hint="eastAsia"/>
          <w:lang w:val="ko-KR"/>
        </w:rPr>
        <w:t xml:space="preserve">경로에 </w:t>
      </w:r>
      <w:r w:rsidRPr="004142CE">
        <w:rPr>
          <w:rFonts w:ascii="맑은 고딕" w:eastAsia="맑은 고딕" w:hAnsi="맑은 고딕"/>
          <w:lang w:val="ko-KR"/>
        </w:rPr>
        <w:t xml:space="preserve">WSC_PROJECT.zip </w:t>
      </w:r>
      <w:r w:rsidRPr="004142CE">
        <w:rPr>
          <w:rFonts w:ascii="맑은 고딕" w:eastAsia="맑은 고딕" w:hAnsi="맑은 고딕" w:hint="eastAsia"/>
          <w:lang w:val="ko-KR"/>
        </w:rPr>
        <w:t>파일을 복사한다.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/>
          <w:lang w:val="ko-KR"/>
        </w:rPr>
        <w:t xml:space="preserve">WSC_PROJECT.zip </w:t>
      </w:r>
      <w:r w:rsidRPr="004142CE">
        <w:rPr>
          <w:rFonts w:ascii="맑은 고딕" w:eastAsia="맑은 고딕" w:hAnsi="맑은 고딕" w:hint="eastAsia"/>
          <w:lang w:val="ko-KR"/>
        </w:rPr>
        <w:t xml:space="preserve">파일의 압축을 해당 경로명으로 압축을 풀면 </w:t>
      </w:r>
      <w:r w:rsidRPr="004142CE">
        <w:rPr>
          <w:rFonts w:ascii="맑은 고딕" w:eastAsia="맑은 고딕" w:hAnsi="맑은 고딕"/>
          <w:lang w:val="ko-KR"/>
        </w:rPr>
        <w:t xml:space="preserve">C:\WSC_PROJECT </w:t>
      </w:r>
      <w:r w:rsidRPr="004142CE">
        <w:rPr>
          <w:rFonts w:ascii="맑은 고딕" w:eastAsia="맑은 고딕" w:hAnsi="맑은 고딕" w:hint="eastAsia"/>
          <w:lang w:val="ko-KR"/>
        </w:rPr>
        <w:t>경로가 생성된다.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C:\WSC_PROJECT\eclipse\eclipse.ex</w:t>
      </w:r>
      <w:r w:rsidRPr="004142CE">
        <w:rPr>
          <w:rFonts w:ascii="맑은 고딕" w:eastAsia="맑은 고딕" w:hAnsi="맑은 고딕" w:hint="eastAsia"/>
        </w:rPr>
        <w:t>e 파일 선택 후 오른쪽마우스 버튼을 눌러 바탕화면에 바로가기 아이콘을 생성한다.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바탕화면의 eclipse 아이콘을 선택 후 오른쪽 마우스를 눌러 속성을 선택한다.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속성의 바로 가기 탭에 있는 대상에 해당되는 항목</w:t>
      </w:r>
      <w:r w:rsidRPr="004142CE">
        <w:rPr>
          <w:rFonts w:ascii="맑은 고딕" w:eastAsia="맑은 고딕" w:hAnsi="맑은 고딕"/>
        </w:rPr>
        <w:t xml:space="preserve">을 </w:t>
      </w:r>
      <w:r w:rsidRPr="004142CE">
        <w:rPr>
          <w:rFonts w:ascii="맑은 고딕" w:eastAsia="맑은 고딕" w:hAnsi="맑은 고딕" w:hint="eastAsia"/>
        </w:rPr>
        <w:t>그림과 같이 수정한다.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대상</w:t>
      </w:r>
      <w:r w:rsidRPr="004142CE">
        <w:rPr>
          <w:rFonts w:ascii="맑은 고딕" w:eastAsia="맑은 고딕" w:hAnsi="맑은 고딕"/>
        </w:rPr>
        <w:t>: C:\WSC_PROJECT\eclipse\eclipse.exe -vm "C:\WSC_PROJECT\java\jdk1.6.0_30_x64\jre\bin\javaw.exe"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3495675" cy="4717152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바로가기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328" cy="47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바탕화면의 </w:t>
      </w:r>
      <w:r w:rsidRPr="004142CE">
        <w:rPr>
          <w:rFonts w:ascii="맑은 고딕" w:eastAsia="맑은 고딕" w:hAnsi="맑은 고딕"/>
        </w:rPr>
        <w:t xml:space="preserve">eclipse </w:t>
      </w:r>
      <w:r w:rsidRPr="004142CE">
        <w:rPr>
          <w:rFonts w:ascii="맑은 고딕" w:eastAsia="맑은 고딕" w:hAnsi="맑은 고딕" w:hint="eastAsia"/>
        </w:rPr>
        <w:t>아이콘을 더블 클릭하면 이클립스가 실행된다.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  <w:lang w:val="ko-KR"/>
        </w:rPr>
      </w:pPr>
      <w:bookmarkStart w:id="38" w:name="_Toc470509930"/>
      <w:r w:rsidRPr="004142CE">
        <w:rPr>
          <w:rFonts w:ascii="맑은 고딕" w:eastAsia="맑은 고딕" w:hAnsi="맑은 고딕" w:hint="eastAsia"/>
          <w:lang w:val="ko-KR"/>
        </w:rPr>
        <w:lastRenderedPageBreak/>
        <w:t xml:space="preserve">이클립스 내에 SVN 설정 및 소스 </w:t>
      </w:r>
      <w:r w:rsidRPr="004142CE">
        <w:rPr>
          <w:rFonts w:ascii="맑은 고딕" w:eastAsia="맑은 고딕" w:hAnsi="맑은 고딕"/>
          <w:lang w:val="ko-KR"/>
        </w:rPr>
        <w:t>다운</w:t>
      </w:r>
      <w:r w:rsidRPr="004142CE">
        <w:rPr>
          <w:rFonts w:ascii="맑은 고딕" w:eastAsia="맑은 고딕" w:hAnsi="맑은 고딕" w:hint="eastAsia"/>
          <w:lang w:val="ko-KR"/>
        </w:rPr>
        <w:t>로드</w:t>
      </w:r>
      <w:bookmarkEnd w:id="38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 “SVN Repository Exploring” </w:t>
      </w:r>
      <w:r w:rsidRPr="004142CE">
        <w:rPr>
          <w:rFonts w:ascii="맑은 고딕" w:eastAsia="맑은 고딕" w:hAnsi="맑은 고딕" w:hint="eastAsia"/>
        </w:rPr>
        <w:t xml:space="preserve">선택 후 </w:t>
      </w:r>
      <w:r w:rsidRPr="004142CE">
        <w:rPr>
          <w:rFonts w:ascii="맑은 고딕" w:eastAsia="맑은 고딕" w:hAnsi="맑은 고딕"/>
        </w:rPr>
        <w:t xml:space="preserve">OK 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열린 </w:t>
      </w:r>
      <w:r w:rsidRPr="004142CE">
        <w:rPr>
          <w:rFonts w:ascii="맑은 고딕" w:eastAsia="맑은 고딕" w:hAnsi="맑은 고딕"/>
        </w:rPr>
        <w:t xml:space="preserve">“SVN Repositories” </w:t>
      </w:r>
      <w:r w:rsidRPr="004142CE">
        <w:rPr>
          <w:rFonts w:ascii="맑은 고딕" w:eastAsia="맑은 고딕" w:hAnsi="맑은 고딕" w:hint="eastAsia"/>
        </w:rPr>
        <w:t>탭 안에서 오른쪽 마우스 클릭 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New -&gt; Repository Location </w:t>
      </w:r>
      <w:r w:rsidRPr="004142CE">
        <w:rPr>
          <w:rFonts w:ascii="맑은 고딕" w:eastAsia="맑은 고딕" w:hAnsi="맑은 고딕" w:hint="eastAsia"/>
        </w:rPr>
        <w:t>선택한 후</w:t>
      </w:r>
    </w:p>
    <w:p w:rsidR="00FA5753" w:rsidRPr="004142CE" w:rsidRDefault="00FA5753" w:rsidP="00FA5753">
      <w:pPr>
        <w:pStyle w:val="af2"/>
        <w:spacing w:after="0"/>
        <w:ind w:leftChars="0" w:left="760" w:firstLineChars="300" w:firstLine="5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URL: </w:t>
      </w:r>
      <w:r w:rsidRPr="004142CE">
        <w:rPr>
          <w:rFonts w:ascii="맑은 고딕" w:eastAsia="맑은 고딕" w:hAnsi="맑은 고딕"/>
        </w:rPr>
        <w:t>http://</w:t>
      </w:r>
      <w:r w:rsidR="00636E7E">
        <w:rPr>
          <w:rFonts w:ascii="맑은 고딕" w:eastAsia="맑은 고딕" w:hAnsi="맑은 고딕" w:hint="eastAsia"/>
        </w:rPr>
        <w:t>{IP}</w:t>
      </w:r>
      <w:proofErr w:type="gramStart"/>
      <w:r w:rsidRPr="004142CE">
        <w:rPr>
          <w:rFonts w:ascii="맑은 고딕" w:eastAsia="맑은 고딕" w:hAnsi="맑은 고딕"/>
        </w:rPr>
        <w:t>:1024</w:t>
      </w:r>
      <w:proofErr w:type="gramEnd"/>
      <w:r w:rsidRPr="004142CE">
        <w:rPr>
          <w:rFonts w:ascii="맑은 고딕" w:eastAsia="맑은 고딕" w:hAnsi="맑은 고딕"/>
        </w:rPr>
        <w:t>/svn/</w:t>
      </w:r>
      <w:r w:rsidR="003978BC">
        <w:rPr>
          <w:rFonts w:ascii="맑은 고딕" w:eastAsia="맑은 고딕" w:hAnsi="맑은 고딕" w:hint="eastAsia"/>
        </w:rPr>
        <w:t>{시스템명}</w:t>
      </w:r>
    </w:p>
    <w:p w:rsidR="00FA5753" w:rsidRPr="004142CE" w:rsidRDefault="00FA5753" w:rsidP="00FA5753">
      <w:pPr>
        <w:pStyle w:val="af2"/>
        <w:spacing w:after="0"/>
        <w:ind w:leftChars="0" w:left="760" w:firstLineChars="300" w:firstLine="54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계정: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본인</w:t>
      </w:r>
      <w:r w:rsidRPr="004142CE">
        <w:rPr>
          <w:rFonts w:ascii="맑은 고딕" w:eastAsia="맑은 고딕" w:hAnsi="맑은 고딕"/>
        </w:rPr>
        <w:t>의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SVN </w:t>
      </w:r>
      <w:r w:rsidRPr="004142CE">
        <w:rPr>
          <w:rFonts w:ascii="맑은 고딕" w:eastAsia="맑은 고딕" w:hAnsi="맑은 고딕" w:hint="eastAsia"/>
        </w:rPr>
        <w:t>계정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을 입력한 후</w:t>
      </w:r>
      <w:r w:rsidRPr="004142CE">
        <w:rPr>
          <w:rFonts w:ascii="맑은 고딕" w:eastAsia="맑은 고딕" w:hAnsi="맑은 고딕"/>
        </w:rPr>
        <w:t xml:space="preserve"> Finish</w:t>
      </w:r>
      <w:r w:rsidRPr="004142CE">
        <w:rPr>
          <w:rFonts w:ascii="맑은 고딕" w:eastAsia="맑은 고딕" w:hAnsi="맑은 고딕" w:hint="eastAsia"/>
        </w:rPr>
        <w:t xml:space="preserve"> 를 클릭하면 해당 탭에 정의한 </w:t>
      </w:r>
      <w:r w:rsidRPr="004142CE">
        <w:rPr>
          <w:rFonts w:ascii="맑은 고딕" w:eastAsia="맑은 고딕" w:hAnsi="맑은 고딕"/>
        </w:rPr>
        <w:t>SVN</w:t>
      </w:r>
      <w:r w:rsidRPr="004142CE">
        <w:rPr>
          <w:rFonts w:ascii="맑은 고딕" w:eastAsia="맑은 고딕" w:hAnsi="맑은 고딕" w:hint="eastAsia"/>
        </w:rPr>
        <w:t>이 생성된다.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S</w:t>
      </w:r>
      <w:r w:rsidRPr="004142CE">
        <w:rPr>
          <w:rFonts w:ascii="맑은 고딕" w:eastAsia="맑은 고딕" w:hAnsi="맑은 고딕"/>
        </w:rPr>
        <w:t xml:space="preserve">VN </w:t>
      </w:r>
      <w:r w:rsidRPr="004142CE">
        <w:rPr>
          <w:rFonts w:ascii="맑은 고딕" w:eastAsia="맑은 고딕" w:hAnsi="맑은 고딕" w:hint="eastAsia"/>
        </w:rPr>
        <w:t>계정 정보는 관리자에게 문의하도록 한다.</w:t>
      </w:r>
      <w:r w:rsidRPr="004142CE">
        <w:rPr>
          <w:rFonts w:ascii="맑은 고딕" w:eastAsia="맑은 고딕" w:hAnsi="맑은 고딕"/>
        </w:rPr>
        <w:t>)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http://</w:t>
      </w:r>
      <w:r w:rsidR="00582C0F">
        <w:rPr>
          <w:rFonts w:ascii="맑은 고딕" w:eastAsia="맑은 고딕" w:hAnsi="맑은 고딕" w:hint="eastAsia"/>
        </w:rPr>
        <w:t>{IP}</w:t>
      </w:r>
      <w:proofErr w:type="gramStart"/>
      <w:r w:rsidRPr="004142CE">
        <w:rPr>
          <w:rFonts w:ascii="맑은 고딕" w:eastAsia="맑은 고딕" w:hAnsi="맑은 고딕"/>
        </w:rPr>
        <w:t>:1024</w:t>
      </w:r>
      <w:proofErr w:type="gramEnd"/>
      <w:r w:rsidRPr="004142CE">
        <w:rPr>
          <w:rFonts w:ascii="맑은 고딕" w:eastAsia="맑은 고딕" w:hAnsi="맑은 고딕"/>
        </w:rPr>
        <w:t>/</w:t>
      </w:r>
      <w:r w:rsidR="00582C0F">
        <w:rPr>
          <w:rFonts w:ascii="맑은 고딕" w:eastAsia="맑은 고딕" w:hAnsi="맑은 고딕" w:hint="eastAsia"/>
        </w:rPr>
        <w:t>{시스템명}</w:t>
      </w:r>
      <w:r w:rsidRPr="004142CE">
        <w:rPr>
          <w:rFonts w:ascii="맑은 고딕" w:eastAsia="맑은 고딕" w:hAnsi="맑은 고딕" w:hint="eastAsia"/>
        </w:rPr>
        <w:t xml:space="preserve"> 프로젝트를 선택 한 후 오른쪽 마우스 클릭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 xml:space="preserve">Check </w:t>
      </w:r>
      <w:r w:rsidRPr="004142CE">
        <w:rPr>
          <w:rFonts w:ascii="맑은 고딕" w:eastAsia="맑은 고딕" w:hAnsi="맑은 고딕"/>
        </w:rPr>
        <w:t xml:space="preserve">Out </w:t>
      </w:r>
      <w:r w:rsidRPr="004142CE">
        <w:rPr>
          <w:rFonts w:ascii="맑은 고딕" w:eastAsia="맑은 고딕" w:hAnsi="맑은 고딕" w:hint="eastAsia"/>
        </w:rPr>
        <w:t>을 선택하면 해당 프로젝트 소스가 나의 로컬 경로로 복사된다.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Java EE </w:t>
      </w:r>
      <w:r w:rsidRPr="004142CE">
        <w:rPr>
          <w:rFonts w:ascii="맑은 고딕" w:eastAsia="맑은 고딕" w:hAnsi="맑은 고딕" w:hint="eastAsia"/>
        </w:rPr>
        <w:t>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Project Explorer </w:t>
      </w:r>
      <w:r w:rsidRPr="004142CE">
        <w:rPr>
          <w:rFonts w:ascii="맑은 고딕" w:eastAsia="맑은 고딕" w:hAnsi="맑은 고딕" w:hint="eastAsia"/>
        </w:rPr>
        <w:t>-</w:t>
      </w:r>
      <w:r w:rsidRPr="004142CE">
        <w:rPr>
          <w:rFonts w:ascii="맑은 고딕" w:eastAsia="맑은 고딕" w:hAnsi="맑은 고딕"/>
        </w:rPr>
        <w:t>&gt;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 xml:space="preserve">wsc-1.0 </w:t>
      </w:r>
      <w:r w:rsidRPr="004142CE">
        <w:rPr>
          <w:rFonts w:ascii="맑은 고딕" w:eastAsia="맑은 고딕" w:hAnsi="맑은 고딕" w:hint="eastAsia"/>
        </w:rPr>
        <w:t xml:space="preserve">이 보이면 최종적으로 소스의 </w:t>
      </w:r>
      <w:r w:rsidRPr="004142CE">
        <w:rPr>
          <w:rFonts w:ascii="맑은 고딕" w:eastAsia="맑은 고딕" w:hAnsi="맑은 고딕"/>
        </w:rPr>
        <w:t>Import</w:t>
      </w:r>
      <w:r w:rsidRPr="004142CE">
        <w:rPr>
          <w:rFonts w:ascii="맑은 고딕" w:eastAsia="맑은 고딕" w:hAnsi="맑은 고딕" w:hint="eastAsia"/>
        </w:rPr>
        <w:t>가 완성된다.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39" w:name="_Toc470509931"/>
      <w:r w:rsidRPr="004142CE">
        <w:rPr>
          <w:rFonts w:ascii="맑은 고딕" w:eastAsia="맑은 고딕" w:hAnsi="맑은 고딕" w:hint="eastAsia"/>
          <w:lang w:val="ko-KR"/>
        </w:rPr>
        <w:t>이클립스 내의 WAS 설정</w:t>
      </w:r>
      <w:bookmarkEnd w:id="39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하단에 보이는 </w:t>
      </w:r>
      <w:r w:rsidRPr="004142CE">
        <w:rPr>
          <w:rFonts w:ascii="맑은 고딕" w:eastAsia="맑은 고딕" w:hAnsi="맑은 고딕"/>
        </w:rPr>
        <w:t xml:space="preserve">Servers </w:t>
      </w:r>
      <w:r w:rsidRPr="004142CE">
        <w:rPr>
          <w:rFonts w:ascii="맑은 고딕" w:eastAsia="맑은 고딕" w:hAnsi="맑은 고딕" w:hint="eastAsia"/>
        </w:rPr>
        <w:t xml:space="preserve">탭 안에서 오른쪽 클릭 </w:t>
      </w:r>
      <w:r w:rsidRPr="004142CE">
        <w:rPr>
          <w:rFonts w:ascii="맑은 고딕" w:eastAsia="맑은 고딕" w:hAnsi="맑은 고딕"/>
        </w:rPr>
        <w:t>-&gt; New -&gt; Server</w:t>
      </w:r>
      <w:r w:rsidRPr="004142CE">
        <w:rPr>
          <w:rFonts w:ascii="맑은 고딕" w:eastAsia="맑은 고딕" w:hAnsi="맑은 고딕" w:hint="eastAsia"/>
        </w:rPr>
        <w:t>를 선택한다.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Apache -&gt; Tomcat v7.0 </w:t>
      </w:r>
      <w:r w:rsidRPr="004142CE">
        <w:rPr>
          <w:rFonts w:ascii="맑은 고딕" w:eastAsia="맑은 고딕" w:hAnsi="맑은 고딕" w:hint="eastAsia"/>
        </w:rPr>
        <w:t xml:space="preserve">Server 를 선택 후 </w:t>
      </w:r>
      <w:r w:rsidRPr="004142CE">
        <w:rPr>
          <w:rFonts w:ascii="맑은 고딕" w:eastAsia="맑은 고딕" w:hAnsi="맑은 고딕"/>
        </w:rPr>
        <w:t>Next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w</w:t>
      </w:r>
      <w:r w:rsidRPr="004142CE">
        <w:rPr>
          <w:rFonts w:ascii="맑은 고딕" w:eastAsia="맑은 고딕" w:hAnsi="맑은 고딕" w:hint="eastAsia"/>
        </w:rPr>
        <w:t>sc-</w:t>
      </w:r>
      <w:r w:rsidRPr="004142CE">
        <w:rPr>
          <w:rFonts w:ascii="맑은 고딕" w:eastAsia="맑은 고딕" w:hAnsi="맑은 고딕"/>
        </w:rPr>
        <w:t xml:space="preserve">1.0 </w:t>
      </w:r>
      <w:r w:rsidRPr="004142CE">
        <w:rPr>
          <w:rFonts w:ascii="맑은 고딕" w:eastAsia="맑은 고딕" w:hAnsi="맑은 고딕" w:hint="eastAsia"/>
        </w:rPr>
        <w:t xml:space="preserve">선택 </w:t>
      </w:r>
      <w:r w:rsidRPr="004142CE">
        <w:rPr>
          <w:rFonts w:ascii="맑은 고딕" w:eastAsia="맑은 고딕" w:hAnsi="맑은 고딕"/>
        </w:rPr>
        <w:t xml:space="preserve">-&gt; Add </w:t>
      </w:r>
      <w:r w:rsidRPr="004142CE">
        <w:rPr>
          <w:rFonts w:ascii="맑은 고딕" w:eastAsia="맑은 고딕" w:hAnsi="맑은 고딕" w:hint="eastAsia"/>
        </w:rPr>
        <w:t xml:space="preserve">버튼 클릭 </w:t>
      </w:r>
      <w:r w:rsidRPr="004142CE">
        <w:rPr>
          <w:rFonts w:ascii="맑은 고딕" w:eastAsia="맑은 고딕" w:hAnsi="맑은 고딕"/>
        </w:rPr>
        <w:t>-&gt; Finish</w:t>
      </w:r>
      <w:r w:rsidRPr="004142CE">
        <w:rPr>
          <w:rFonts w:ascii="맑은 고딕" w:eastAsia="맑은 고딕" w:hAnsi="맑은 고딕" w:hint="eastAsia"/>
        </w:rPr>
        <w:t>를 클릭한다.</w:t>
      </w:r>
    </w:p>
    <w:p w:rsidR="00FA5753" w:rsidRPr="004142CE" w:rsidRDefault="00FA5753" w:rsidP="00FA5753">
      <w:pPr>
        <w:spacing w:after="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40" w:name="_Toc470509932"/>
      <w:r w:rsidRPr="004142CE">
        <w:rPr>
          <w:rFonts w:ascii="맑은 고딕" w:eastAsia="맑은 고딕" w:hAnsi="맑은 고딕" w:hint="eastAsia"/>
          <w:lang w:val="ko-KR"/>
        </w:rPr>
        <w:t>프로젝트 환경 설정</w:t>
      </w:r>
      <w:bookmarkEnd w:id="40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파일 업로드용 </w:t>
      </w:r>
      <w:r w:rsidRPr="004142CE">
        <w:rPr>
          <w:rFonts w:ascii="맑은 고딕" w:eastAsia="맑은 고딕" w:hAnsi="맑은 고딕"/>
        </w:rPr>
        <w:t xml:space="preserve">Resource </w:t>
      </w:r>
      <w:r w:rsidRPr="004142CE">
        <w:rPr>
          <w:rFonts w:ascii="맑은 고딕" w:eastAsia="맑은 고딕" w:hAnsi="맑은 고딕" w:hint="eastAsia"/>
        </w:rPr>
        <w:t>경로 생성</w:t>
      </w:r>
    </w:p>
    <w:p w:rsidR="004A1485" w:rsidRDefault="004A1485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A1485">
        <w:rPr>
          <w:rFonts w:ascii="맑은 고딕" w:eastAsia="맑은 고딕" w:hAnsi="맑은 고딕"/>
        </w:rPr>
        <w:t xml:space="preserve">C:\WSC\upload </w:t>
      </w:r>
    </w:p>
    <w:p w:rsidR="00FA5753" w:rsidRPr="004142CE" w:rsidRDefault="004A1485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A1485">
        <w:rPr>
          <w:rFonts w:ascii="맑은 고딕" w:eastAsia="맑은 고딕" w:hAnsi="맑은 고딕"/>
        </w:rPr>
        <w:t>C:\WSC\upload</w:t>
      </w:r>
      <w:r w:rsidR="00FA5753" w:rsidRPr="004142CE">
        <w:rPr>
          <w:rFonts w:ascii="맑은 고딕" w:eastAsia="맑은 고딕" w:hAnsi="맑은 고딕"/>
        </w:rPr>
        <w:t>\</w:t>
      </w:r>
      <w:r w:rsidR="00FA5753" w:rsidRPr="004142CE">
        <w:rPr>
          <w:rFonts w:ascii="맑은 고딕" w:eastAsia="맑은 고딕" w:hAnsi="맑은 고딕" w:hint="eastAsia"/>
        </w:rPr>
        <w:t>r</w:t>
      </w:r>
      <w:r w:rsidR="00FA5753" w:rsidRPr="004142CE">
        <w:rPr>
          <w:rFonts w:ascii="맑은 고딕" w:eastAsia="맑은 고딕" w:hAnsi="맑은 고딕"/>
        </w:rPr>
        <w:t>eal</w:t>
      </w:r>
    </w:p>
    <w:p w:rsidR="00FA5753" w:rsidRPr="004142CE" w:rsidRDefault="004A1485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A1485">
        <w:rPr>
          <w:rFonts w:ascii="맑은 고딕" w:eastAsia="맑은 고딕" w:hAnsi="맑은 고딕"/>
        </w:rPr>
        <w:t>C:\WSC\upload</w:t>
      </w:r>
      <w:r w:rsidR="00FA5753" w:rsidRPr="004142CE">
        <w:rPr>
          <w:rFonts w:ascii="맑은 고딕" w:eastAsia="맑은 고딕" w:hAnsi="맑은 고딕"/>
        </w:rPr>
        <w:t>\temp</w:t>
      </w:r>
    </w:p>
    <w:p w:rsidR="00FA5753" w:rsidRPr="004142CE" w:rsidRDefault="0064325C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64325C">
        <w:rPr>
          <w:rFonts w:ascii="맑은 고딕" w:eastAsia="맑은 고딕" w:hAnsi="맑은 고딕"/>
        </w:rPr>
        <w:t>C:\</w:t>
      </w:r>
      <w:r w:rsidR="00A55147">
        <w:rPr>
          <w:rFonts w:ascii="맑은 고딕" w:eastAsia="맑은 고딕" w:hAnsi="맑은 고딕" w:hint="eastAsia"/>
        </w:rPr>
        <w:t>eclipseBundle\workspace\wsc-1.0-Oracle\upload\excel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{프로젝트}</w:t>
      </w:r>
      <w:r w:rsidRPr="004142CE">
        <w:rPr>
          <w:rFonts w:ascii="맑은 고딕" w:eastAsia="맑은 고딕" w:hAnsi="맑은 고딕"/>
        </w:rPr>
        <w:t xml:space="preserve">/src/main/resources/app.properties </w:t>
      </w:r>
      <w:r w:rsidRPr="004142CE">
        <w:rPr>
          <w:rFonts w:ascii="맑은 고딕" w:eastAsia="맑은 고딕" w:hAnsi="맑은 고딕" w:hint="eastAsia"/>
        </w:rPr>
        <w:t>정보 변경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B400"/>
          <w:sz w:val="16"/>
          <w:szCs w:val="16"/>
        </w:rPr>
        <w:t># FILE UPLOAD Physical Path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file.upload.temp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</w:t>
      </w:r>
      <w:r w:rsidR="00327404"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 xml:space="preserve"> 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/upload/temp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file.upload.real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C:/WSC</w:t>
      </w:r>
      <w:r w:rsidR="00327404"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 xml:space="preserve"> 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/upload/real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B400"/>
          <w:sz w:val="16"/>
          <w:szCs w:val="16"/>
        </w:rPr>
        <w:t># Excel Download Template Path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excel.template.path</w:t>
      </w:r>
      <w:r w:rsidRPr="004142CE">
        <w:rPr>
          <w:rFonts w:ascii="맑은 고딕" w:eastAsia="맑은 고딕" w:hAnsi="맑은 고딕" w:cs="Courier New"/>
          <w:color w:val="008000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</w:t>
      </w:r>
      <w:r w:rsidR="00327404">
        <w:rPr>
          <w:rFonts w:ascii="맑은 고딕" w:eastAsia="맑은 고딕" w:hAnsi="맑은 고딕" w:hint="eastAsia"/>
          <w:color w:val="D7230D" w:themeColor="accent6" w:themeShade="BF"/>
          <w:sz w:val="16"/>
          <w:szCs w:val="16"/>
        </w:rPr>
        <w:t>eclipseBundle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/workspace/wsc-1.0</w:t>
      </w:r>
      <w:r w:rsidR="00327404">
        <w:rPr>
          <w:rFonts w:ascii="맑은 고딕" w:eastAsia="맑은 고딕" w:hAnsi="맑은 고딕" w:hint="eastAsia"/>
          <w:color w:val="D7230D" w:themeColor="accent6" w:themeShade="BF"/>
          <w:sz w:val="16"/>
          <w:szCs w:val="16"/>
        </w:rPr>
        <w:t>-Oracle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/src/main/webapp/WEB-INF/templates</w:t>
      </w:r>
    </w:p>
    <w:p w:rsidR="00FA5753" w:rsidRPr="004142CE" w:rsidRDefault="00FA5753" w:rsidP="00FA5753">
      <w:pPr>
        <w:pStyle w:val="af2"/>
        <w:widowControl w:val="0"/>
        <w:autoSpaceDE w:val="0"/>
        <w:autoSpaceDN w:val="0"/>
        <w:adjustRightInd w:val="0"/>
        <w:spacing w:after="0" w:line="240" w:lineRule="auto"/>
        <w:ind w:leftChars="0" w:left="760"/>
        <w:rPr>
          <w:rFonts w:ascii="맑은 고딕" w:eastAsia="맑은 고딕" w:hAnsi="맑은 고딕" w:cs="Courier New"/>
          <w:sz w:val="16"/>
          <w:szCs w:val="16"/>
        </w:rPr>
      </w:pPr>
      <w:r w:rsidRPr="004142CE">
        <w:rPr>
          <w:rFonts w:ascii="맑은 고딕" w:eastAsia="맑은 고딕" w:hAnsi="맑은 고딕" w:cs="Courier New"/>
          <w:color w:val="000080"/>
          <w:sz w:val="16"/>
          <w:szCs w:val="16"/>
        </w:rPr>
        <w:t>excel.template.temp</w:t>
      </w:r>
      <w:r w:rsidRPr="004142CE">
        <w:rPr>
          <w:rFonts w:ascii="맑은 고딕" w:eastAsia="맑은 고딕" w:hAnsi="맑은 고딕"/>
          <w:sz w:val="16"/>
          <w:szCs w:val="16"/>
        </w:rPr>
        <w:t>=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C:/</w:t>
      </w:r>
      <w:r w:rsidR="00327404">
        <w:rPr>
          <w:rFonts w:ascii="맑은 고딕" w:eastAsia="맑은 고딕" w:hAnsi="맑은 고딕" w:hint="eastAsia"/>
          <w:color w:val="D7230D" w:themeColor="accent6" w:themeShade="BF"/>
          <w:sz w:val="16"/>
          <w:szCs w:val="16"/>
        </w:rPr>
        <w:t>eclipseBundle</w:t>
      </w:r>
      <w:r w:rsidRPr="004142CE">
        <w:rPr>
          <w:rFonts w:ascii="맑은 고딕" w:eastAsia="맑은 고딕" w:hAnsi="맑은 고딕"/>
          <w:color w:val="D7230D" w:themeColor="accent6" w:themeShade="BF"/>
          <w:sz w:val="16"/>
          <w:szCs w:val="16"/>
        </w:rPr>
        <w:t>/workspace/wsc-1.0</w:t>
      </w:r>
      <w:r w:rsidR="00327404">
        <w:rPr>
          <w:rFonts w:ascii="맑은 고딕" w:eastAsia="맑은 고딕" w:hAnsi="맑은 고딕" w:hint="eastAsia"/>
          <w:color w:val="D7230D" w:themeColor="accent6" w:themeShade="BF"/>
          <w:sz w:val="16"/>
          <w:szCs w:val="16"/>
        </w:rPr>
        <w:t>-Oracle</w:t>
      </w:r>
      <w:r w:rsidRPr="004142CE">
        <w:rPr>
          <w:rFonts w:ascii="맑은 고딕" w:eastAsia="맑은 고딕" w:hAnsi="맑은 고딕" w:cs="Courier New"/>
          <w:color w:val="800000"/>
          <w:sz w:val="16"/>
          <w:szCs w:val="16"/>
        </w:rPr>
        <w:t>/upload/excel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FA5753" w:rsidRPr="004142CE" w:rsidRDefault="00FA5753" w:rsidP="00FA5753">
      <w:pPr>
        <w:pStyle w:val="2"/>
        <w:spacing w:before="240"/>
        <w:rPr>
          <w:rFonts w:ascii="맑은 고딕" w:eastAsia="맑은 고딕" w:hAnsi="맑은 고딕"/>
        </w:rPr>
      </w:pPr>
      <w:bookmarkStart w:id="41" w:name="_Toc470509933"/>
      <w:r w:rsidRPr="004142CE">
        <w:rPr>
          <w:rFonts w:ascii="맑은 고딕" w:eastAsia="맑은 고딕" w:hAnsi="맑은 고딕" w:hint="eastAsia"/>
          <w:lang w:val="ko-KR"/>
        </w:rPr>
        <w:lastRenderedPageBreak/>
        <w:t>WAS 실행 및 첫 페이지 구동 결과 확인</w:t>
      </w:r>
      <w:bookmarkEnd w:id="41"/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하단에 보이는 </w:t>
      </w:r>
      <w:r w:rsidRPr="004142CE">
        <w:rPr>
          <w:rFonts w:ascii="맑은 고딕" w:eastAsia="맑은 고딕" w:hAnsi="맑은 고딕"/>
        </w:rPr>
        <w:t xml:space="preserve">Servers </w:t>
      </w:r>
      <w:r w:rsidRPr="004142CE">
        <w:rPr>
          <w:rFonts w:ascii="맑은 고딕" w:eastAsia="맑은 고딕" w:hAnsi="맑은 고딕" w:hint="eastAsia"/>
        </w:rPr>
        <w:t>탭</w:t>
      </w:r>
      <w:r w:rsidRPr="004142CE">
        <w:rPr>
          <w:rFonts w:ascii="맑은 고딕" w:eastAsia="맑은 고딕" w:hAnsi="맑은 고딕"/>
        </w:rPr>
        <w:t xml:space="preserve"> - Tomcat v7.0 Server at localhost </w:t>
      </w:r>
      <w:r w:rsidRPr="004142CE">
        <w:rPr>
          <w:rFonts w:ascii="맑은 고딕" w:eastAsia="맑은 고딕" w:hAnsi="맑은 고딕" w:hint="eastAsia"/>
        </w:rPr>
        <w:t xml:space="preserve">선택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 xml:space="preserve">오른쪽 클릭 </w:t>
      </w:r>
      <w:r w:rsidRPr="004142CE">
        <w:rPr>
          <w:rFonts w:ascii="맑은 고딕" w:eastAsia="맑은 고딕" w:hAnsi="맑은 고딕"/>
        </w:rPr>
        <w:t xml:space="preserve">-&gt; Start </w:t>
      </w:r>
      <w:r w:rsidRPr="004142CE">
        <w:rPr>
          <w:rFonts w:ascii="맑은 고딕" w:eastAsia="맑은 고딕" w:hAnsi="맑은 고딕" w:hint="eastAsia"/>
        </w:rPr>
        <w:t>선택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브라우저에서 다음의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 xml:space="preserve">을 클릭 후 로그인 페이지가 나오면 </w:t>
      </w:r>
      <w:r w:rsidRPr="004142CE">
        <w:rPr>
          <w:rFonts w:ascii="맑은 고딕" w:eastAsia="맑은 고딕" w:hAnsi="맑은 고딕"/>
        </w:rPr>
        <w:t>WAS</w:t>
      </w:r>
      <w:r w:rsidRPr="004142CE">
        <w:rPr>
          <w:rFonts w:ascii="맑은 고딕" w:eastAsia="맑은 고딕" w:hAnsi="맑은 고딕" w:hint="eastAsia"/>
        </w:rPr>
        <w:t>는 정상적으로 구동되었음이 확인된다.</w:t>
      </w:r>
    </w:p>
    <w:p w:rsidR="00FA5753" w:rsidRPr="004142CE" w:rsidRDefault="00FA575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User ID / Password</w:t>
      </w:r>
      <w:r w:rsidRPr="004142CE">
        <w:rPr>
          <w:rFonts w:ascii="맑은 고딕" w:eastAsia="맑은 고딕" w:hAnsi="맑은 고딕" w:hint="eastAsia"/>
        </w:rPr>
        <w:t xml:space="preserve">를 입력 후 로그인 버튼을 클릭 </w:t>
      </w:r>
      <w:r w:rsidRPr="004142CE">
        <w:rPr>
          <w:rFonts w:ascii="맑은 고딕" w:eastAsia="맑은 고딕" w:hAnsi="맑은 고딕"/>
        </w:rPr>
        <w:t xml:space="preserve">-&gt; </w:t>
      </w:r>
      <w:r w:rsidRPr="004142CE">
        <w:rPr>
          <w:rFonts w:ascii="맑은 고딕" w:eastAsia="맑은 고딕" w:hAnsi="맑은 고딕" w:hint="eastAsia"/>
        </w:rPr>
        <w:t>메인 페이지가 나오는 것을 확인하면 완료된다.</w:t>
      </w:r>
    </w:p>
    <w:p w:rsidR="00FA5753" w:rsidRPr="004142CE" w:rsidRDefault="00FA5753" w:rsidP="00FA5753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로그인 정보는 관리자에게 문의하도록 한다.</w:t>
      </w:r>
      <w:r w:rsidRPr="004142CE">
        <w:rPr>
          <w:rFonts w:ascii="맑은 고딕" w:eastAsia="맑은 고딕" w:hAnsi="맑은 고딕"/>
        </w:rPr>
        <w:t>)</w:t>
      </w:r>
    </w:p>
    <w:p w:rsidR="006F448E" w:rsidRPr="004142CE" w:rsidRDefault="006F448E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</w:rPr>
      </w:pPr>
    </w:p>
    <w:p w:rsidR="00FA5753" w:rsidRPr="004142CE" w:rsidRDefault="00FA5753">
      <w:pPr>
        <w:rPr>
          <w:rFonts w:ascii="맑은 고딕" w:eastAsia="맑은 고딕" w:hAnsi="맑은 고딕"/>
          <w:b/>
          <w:bCs/>
          <w:caps/>
          <w:color w:val="1F4E79" w:themeColor="accent1" w:themeShade="80"/>
          <w:sz w:val="28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6F448E" w:rsidRPr="004142CE" w:rsidRDefault="009E081A" w:rsidP="006F448E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42" w:name="_Toc470509934"/>
      <w:r w:rsidRPr="004142CE">
        <w:rPr>
          <w:rFonts w:ascii="맑은 고딕" w:eastAsia="맑은 고딕" w:hAnsi="맑은 고딕" w:hint="eastAsia"/>
          <w:lang w:val="ko-KR"/>
        </w:rPr>
        <w:lastRenderedPageBreak/>
        <w:t>샘플게시판 개발 가이드</w:t>
      </w:r>
      <w:bookmarkEnd w:id="42"/>
    </w:p>
    <w:p w:rsidR="001C1736" w:rsidRPr="004142CE" w:rsidRDefault="009E081A" w:rsidP="009E081A">
      <w:pPr>
        <w:rPr>
          <w:rFonts w:ascii="맑은 고딕" w:eastAsia="맑은 고딕" w:hAnsi="맑은 고딕"/>
          <w:lang w:val="ko-KR"/>
        </w:rPr>
      </w:pPr>
      <w:r w:rsidRPr="004142CE">
        <w:rPr>
          <w:rFonts w:ascii="맑은 고딕" w:eastAsia="맑은 고딕" w:hAnsi="맑은 고딕" w:hint="eastAsia"/>
          <w:lang w:val="ko-KR"/>
        </w:rPr>
        <w:t>일반게시판의 유형에 해당하는 샘플게시판을 단계별로 따라가며 개발해보는 가이드이다.</w:t>
      </w:r>
      <w:r w:rsidRPr="004142CE">
        <w:rPr>
          <w:rFonts w:ascii="맑은 고딕" w:eastAsia="맑은 고딕" w:hAnsi="맑은 고딕"/>
          <w:lang w:val="ko-KR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다음의 규칙에 따라 샘플게시판을 개발해 보도록 한다.</w:t>
      </w:r>
    </w:p>
    <w:tbl>
      <w:tblPr>
        <w:tblW w:w="8784" w:type="dxa"/>
        <w:tblBorders>
          <w:top w:val="single" w:sz="4" w:space="0" w:color="2E74B5" w:themeColor="accent1" w:themeShade="BF"/>
          <w:left w:val="single" w:sz="4" w:space="0" w:color="2E74B5" w:themeColor="accent1" w:themeShade="BF"/>
          <w:bottom w:val="single" w:sz="4" w:space="0" w:color="2E74B5" w:themeColor="accent1" w:themeShade="BF"/>
          <w:right w:val="single" w:sz="4" w:space="0" w:color="2E74B5" w:themeColor="accent1" w:themeShade="BF"/>
          <w:insideH w:val="single" w:sz="4" w:space="0" w:color="2E74B5" w:themeColor="accent1" w:themeShade="BF"/>
          <w:insideV w:val="single" w:sz="4" w:space="0" w:color="2E74B5" w:themeColor="accent1" w:themeShade="BF"/>
        </w:tblBorders>
        <w:tblCellMar>
          <w:left w:w="99" w:type="dxa"/>
          <w:right w:w="99" w:type="dxa"/>
        </w:tblCellMar>
        <w:tblLook w:val="04A0"/>
      </w:tblPr>
      <w:tblGrid>
        <w:gridCol w:w="1702"/>
        <w:gridCol w:w="7082"/>
      </w:tblGrid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1C1736" w:rsidRPr="004142CE" w:rsidRDefault="001C1736" w:rsidP="00091F3A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항목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000000" w:fill="DEEAF6" w:themeFill="accent1" w:themeFillTint="33"/>
            <w:noWrap/>
            <w:vAlign w:val="center"/>
            <w:hideMark/>
          </w:tcPr>
          <w:p w:rsidR="001C1736" w:rsidRPr="004142CE" w:rsidRDefault="001C1736" w:rsidP="00091F3A">
            <w:pPr>
              <w:jc w:val="center"/>
              <w:rPr>
                <w:rFonts w:ascii="맑은 고딕" w:eastAsia="맑은 고딕" w:hAnsi="맑은 고딕"/>
                <w:b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b/>
                <w:szCs w:val="18"/>
              </w:rPr>
              <w:t>값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게시판 그룹코드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  <w:hideMark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/>
                <w:szCs w:val="18"/>
              </w:rPr>
              <w:t>B99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게시판 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샘플게시판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첨부파일 경로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/board99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패키지 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com.</w:t>
            </w:r>
            <w:r w:rsidRPr="004142CE">
              <w:rPr>
                <w:rFonts w:ascii="맑은 고딕" w:eastAsia="맑은 고딕" w:hAnsi="맑은 고딕"/>
                <w:szCs w:val="18"/>
              </w:rPr>
              <w:t>wsc.board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클래스 기본명칭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Sample</w:t>
            </w:r>
          </w:p>
        </w:tc>
      </w:tr>
      <w:tr w:rsidR="001C1736" w:rsidRPr="004142CE" w:rsidTr="001C1736">
        <w:trPr>
          <w:trHeight w:hRule="exact" w:val="397"/>
        </w:trPr>
        <w:tc>
          <w:tcPr>
            <w:tcW w:w="17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URL 기본경로</w:t>
            </w:r>
          </w:p>
        </w:tc>
        <w:tc>
          <w:tcPr>
            <w:tcW w:w="708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uto"/>
            <w:noWrap/>
            <w:vAlign w:val="center"/>
          </w:tcPr>
          <w:p w:rsidR="001C1736" w:rsidRPr="004142CE" w:rsidRDefault="001C1736" w:rsidP="00091F3A">
            <w:pPr>
              <w:rPr>
                <w:rFonts w:ascii="맑은 고딕" w:eastAsia="맑은 고딕" w:hAnsi="맑은 고딕"/>
                <w:szCs w:val="18"/>
              </w:rPr>
            </w:pPr>
            <w:r w:rsidRPr="004142CE">
              <w:rPr>
                <w:rFonts w:ascii="맑은 고딕" w:eastAsia="맑은 고딕" w:hAnsi="맑은 고딕" w:hint="eastAsia"/>
                <w:szCs w:val="18"/>
              </w:rPr>
              <w:t>/common/board/sample/</w:t>
            </w:r>
          </w:p>
        </w:tc>
      </w:tr>
    </w:tbl>
    <w:p w:rsidR="00091F3A" w:rsidRPr="004142CE" w:rsidRDefault="00091F3A" w:rsidP="009E081A">
      <w:pPr>
        <w:rPr>
          <w:rFonts w:ascii="맑은 고딕" w:eastAsia="맑은 고딕" w:hAnsi="맑은 고딕"/>
          <w:lang w:val="ko-KR"/>
        </w:rPr>
      </w:pPr>
    </w:p>
    <w:p w:rsidR="00091F3A" w:rsidRPr="004142CE" w:rsidRDefault="00091F3A" w:rsidP="00091F3A">
      <w:pPr>
        <w:rPr>
          <w:rFonts w:ascii="맑은 고딕" w:eastAsia="맑은 고딕" w:hAnsi="맑은 고딕"/>
          <w:lang w:val="ko-KR"/>
        </w:rPr>
      </w:pPr>
    </w:p>
    <w:p w:rsidR="00091F3A" w:rsidRPr="004142CE" w:rsidRDefault="00091F3A" w:rsidP="009E081A">
      <w:pPr>
        <w:rPr>
          <w:rFonts w:ascii="맑은 고딕" w:eastAsia="맑은 고딕" w:hAnsi="맑은 고딕"/>
          <w:lang w:val="ko-KR"/>
        </w:rPr>
      </w:pPr>
    </w:p>
    <w:p w:rsidR="001C1736" w:rsidRPr="004142CE" w:rsidRDefault="001C1736">
      <w:pPr>
        <w:rPr>
          <w:rFonts w:ascii="맑은 고딕" w:eastAsia="맑은 고딕" w:hAnsi="맑은 고딕"/>
          <w:b/>
          <w:bCs/>
          <w:color w:val="5B9BD5" w:themeColor="accent1"/>
          <w:sz w:val="24"/>
          <w:lang w:val="ko-KR"/>
        </w:rPr>
      </w:pPr>
      <w:r w:rsidRPr="004142CE">
        <w:rPr>
          <w:rFonts w:ascii="맑은 고딕" w:eastAsia="맑은 고딕" w:hAnsi="맑은 고딕"/>
          <w:lang w:val="ko-KR"/>
        </w:rPr>
        <w:br w:type="page"/>
      </w:r>
    </w:p>
    <w:p w:rsidR="00465DD0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3" w:name="_Toc470509935"/>
      <w:r w:rsidRPr="004142CE">
        <w:rPr>
          <w:rFonts w:ascii="맑은 고딕" w:eastAsia="맑은 고딕" w:hAnsi="맑은 고딕" w:hint="eastAsia"/>
          <w:lang w:val="ko-KR"/>
        </w:rPr>
        <w:lastRenderedPageBreak/>
        <w:t>게시판 그룹 추가</w:t>
      </w:r>
      <w:bookmarkEnd w:id="43"/>
    </w:p>
    <w:p w:rsidR="00465DD0" w:rsidRPr="004142CE" w:rsidRDefault="00465DD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관리자로 시스템 로그인 후에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코드관리로 이동하여 코드그룹을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게시판종류</w:t>
      </w:r>
      <w:r w:rsidRPr="004142CE">
        <w:rPr>
          <w:rFonts w:ascii="맑은 고딕" w:eastAsia="맑은 고딕" w:hAnsi="맑은 고딕"/>
        </w:rPr>
        <w:t>”</w:t>
      </w:r>
      <w:r w:rsidR="00023E21" w:rsidRPr="004142CE">
        <w:rPr>
          <w:rFonts w:ascii="맑은 고딕" w:eastAsia="맑은 고딕" w:hAnsi="맑은 고딕" w:hint="eastAsia"/>
        </w:rPr>
        <w:t>를 조건으로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검색한다.</w:t>
      </w:r>
      <w:r w:rsidR="002B40FB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 xml:space="preserve">등록 폼에서 코드그룹을 </w:t>
      </w:r>
      <w:r w:rsidR="00023E21" w:rsidRPr="004142CE">
        <w:rPr>
          <w:rFonts w:ascii="맑은 고딕" w:eastAsia="맑은 고딕" w:hAnsi="맑은 고딕"/>
        </w:rPr>
        <w:t>“</w:t>
      </w:r>
      <w:r w:rsidR="00023E21" w:rsidRPr="004142CE">
        <w:rPr>
          <w:rFonts w:ascii="맑은 고딕" w:eastAsia="맑은 고딕" w:hAnsi="맑은 고딕" w:hint="eastAsia"/>
        </w:rPr>
        <w:t>게시판종류</w:t>
      </w:r>
      <w:r w:rsidR="00023E21" w:rsidRPr="004142CE">
        <w:rPr>
          <w:rFonts w:ascii="맑은 고딕" w:eastAsia="맑은 고딕" w:hAnsi="맑은 고딕"/>
        </w:rPr>
        <w:t>”</w:t>
      </w:r>
      <w:r w:rsidR="00023E21" w:rsidRPr="004142CE">
        <w:rPr>
          <w:rFonts w:ascii="맑은 고딕" w:eastAsia="맑은 고딕" w:hAnsi="맑은 고딕" w:hint="eastAsia"/>
        </w:rPr>
        <w:t>로 선택하고,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코드,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순서,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코드명칭, 사용유무를 입력한 후,</w:t>
      </w:r>
      <w:r w:rsidR="00023E21" w:rsidRPr="004142CE">
        <w:rPr>
          <w:rFonts w:ascii="맑은 고딕" w:eastAsia="맑은 고딕" w:hAnsi="맑은 고딕"/>
        </w:rPr>
        <w:t xml:space="preserve"> </w:t>
      </w:r>
      <w:r w:rsidR="00023E21" w:rsidRPr="004142CE">
        <w:rPr>
          <w:rFonts w:ascii="맑은 고딕" w:eastAsia="맑은 고딕" w:hAnsi="맑은 고딕" w:hint="eastAsia"/>
        </w:rPr>
        <w:t>저장버튼을 클릭한다.</w:t>
      </w:r>
    </w:p>
    <w:p w:rsidR="002B40FB" w:rsidRPr="004142CE" w:rsidRDefault="00060A0D" w:rsidP="002B40FB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" o:spid="_x0000_s1036" style="position:absolute;left:0;text-align:left;margin-left:41.95pt;margin-top:120.7pt;width:386.9pt;height:19.4pt;z-index:251660288;visibility:visibl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" fillcolor="#f4bf2e [3206]" strokecolor="#896507 [1606]" strokeweight="2pt">
            <v:fill opacity="13878f"/>
            <v:textbox style="mso-next-textbox:#직사각형 2">
              <w:txbxContent>
                <w:p w:rsidR="00253A88" w:rsidRPr="00F327EB" w:rsidRDefault="00253A88" w:rsidP="00F327EB">
                  <w:pPr>
                    <w:jc w:val="right"/>
                    <w:rPr>
                      <w:rFonts w:ascii="맑은 고딕" w:eastAsia="맑은 고딕" w:hAnsi="맑은 고딕"/>
                      <w:b/>
                      <w:color w:val="5B9BD5" w:themeColor="accent1"/>
                      <w:sz w:val="16"/>
                      <w:szCs w:val="16"/>
                    </w:rPr>
                  </w:pPr>
                  <w:r w:rsidRPr="00F327EB">
                    <w:rPr>
                      <w:rFonts w:ascii="맑은 고딕" w:eastAsia="맑은 고딕" w:hAnsi="맑은 고딕" w:hint="eastAsia"/>
                      <w:b/>
                      <w:color w:val="5B9BD5" w:themeColor="accent1"/>
                      <w:sz w:val="16"/>
                      <w:szCs w:val="16"/>
                    </w:rPr>
                    <w:t>입</w:t>
                  </w:r>
                  <w:r w:rsidRPr="00F327EB">
                    <w:rPr>
                      <w:rFonts w:ascii="맑은 고딕" w:eastAsia="맑은 고딕" w:hAnsi="맑은 고딕"/>
                      <w:b/>
                      <w:color w:val="5B9BD5" w:themeColor="accent1"/>
                      <w:sz w:val="16"/>
                      <w:szCs w:val="16"/>
                    </w:rPr>
                    <w:t>력항목</w:t>
                  </w:r>
                </w:p>
              </w:txbxContent>
            </v:textbox>
          </v:rect>
        </w:pict>
      </w:r>
      <w:r w:rsidR="00F327EB">
        <w:rPr>
          <w:rFonts w:ascii="맑은 고딕" w:eastAsia="맑은 고딕" w:hAnsi="맑은 고딕"/>
          <w:noProof/>
        </w:rPr>
        <w:drawing>
          <wp:inline distT="0" distB="0" distL="0" distR="0">
            <wp:extent cx="5943600" cy="3299460"/>
            <wp:effectExtent l="19050" t="0" r="0" b="0"/>
            <wp:docPr id="477" name="그림 476" descr="코드관리_샘플게시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코드관리_샘플게시판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736" w:rsidRPr="004142CE" w:rsidRDefault="001C1736" w:rsidP="001C1736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자바소스폴더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Pr="004142CE">
        <w:rPr>
          <w:rFonts w:ascii="맑은 고딕" w:eastAsia="맑은 고딕" w:hAnsi="맑은 고딕"/>
        </w:rPr>
        <w:t>com.wsc.common.</w:t>
      </w:r>
      <w:r w:rsidR="007A23DA" w:rsidRPr="004142CE">
        <w:rPr>
          <w:rFonts w:ascii="맑은 고딕" w:eastAsia="맑은 고딕" w:hAnsi="맑은 고딕"/>
        </w:rPr>
        <w:t>board.</w:t>
      </w:r>
      <w:r w:rsidRPr="004142CE">
        <w:rPr>
          <w:rFonts w:ascii="맑은 고딕" w:eastAsia="맑은 고딕" w:hAnsi="맑은 고딕"/>
        </w:rPr>
        <w:t>BoardGroup</w:t>
      </w:r>
      <w:r w:rsidRPr="004142CE">
        <w:rPr>
          <w:rFonts w:ascii="맑은 고딕" w:eastAsia="맑은 고딕" w:hAnsi="맑은 고딕" w:hint="eastAsia"/>
        </w:rPr>
        <w:t>클래스</w:t>
      </w:r>
      <w:r w:rsidR="007A23DA" w:rsidRPr="004142CE">
        <w:rPr>
          <w:rFonts w:ascii="맑은 고딕" w:eastAsia="맑은 고딕" w:hAnsi="맑은 고딕" w:hint="eastAsia"/>
        </w:rPr>
        <w:t>에</w:t>
      </w:r>
      <w:r w:rsidRPr="004142CE">
        <w:rPr>
          <w:rFonts w:ascii="맑은 고딕" w:eastAsia="맑은 고딕" w:hAnsi="맑은 고딕" w:hint="eastAsia"/>
        </w:rPr>
        <w:t xml:space="preserve"> 위에 입력한 코드에 해당되는 정보를 다음과 같이 입력한 후 저장한다.</w:t>
      </w:r>
    </w:p>
    <w:p w:rsidR="00023E21" w:rsidRPr="004142CE" w:rsidRDefault="00023E21" w:rsidP="00023E21">
      <w:pPr>
        <w:pStyle w:val="af2"/>
        <w:spacing w:after="0"/>
        <w:ind w:leftChars="0" w:left="760"/>
        <w:rPr>
          <w:rFonts w:ascii="맑은 고딕" w:eastAsia="맑은 고딕" w:hAnsi="맑은 고딕" w:cs="Courier New"/>
          <w:color w:val="000000"/>
          <w:sz w:val="20"/>
        </w:rPr>
      </w:pPr>
      <w:r w:rsidRPr="004142CE">
        <w:rPr>
          <w:rFonts w:ascii="맑은 고딕" w:eastAsia="맑은 고딕" w:hAnsi="맑은 고딕" w:cs="Courier New"/>
          <w:b/>
          <w:bCs/>
          <w:i/>
          <w:iCs/>
          <w:color w:val="0000C0"/>
          <w:sz w:val="20"/>
        </w:rPr>
        <w:t>SAMPLE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 (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"B99"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"ALL"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"샘플게시판"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>)</w:t>
      </w:r>
    </w:p>
    <w:p w:rsidR="002B40FB" w:rsidRPr="004142CE" w:rsidRDefault="00060A0D" w:rsidP="00023E21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5" o:spid="_x0000_s1037" style="position:absolute;left:0;text-align:left;margin-left:76.4pt;margin-top:168.55pt;width:174.05pt;height:10.6pt;z-index:25166233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" fillcolor="#f4bf2e [3206]" strokecolor="#896507 [1606]" strokeweight="2pt">
            <v:fill opacity="13878f"/>
            <v:textbox style="mso-next-textbox:#직사각형 5">
              <w:txbxContent>
                <w:p w:rsidR="00253A88" w:rsidRPr="002B40FB" w:rsidRDefault="00253A88" w:rsidP="002B40F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EE7D00">
        <w:rPr>
          <w:rFonts w:ascii="맑은 고딕" w:eastAsia="맑은 고딕" w:hAnsi="맑은 고딕"/>
          <w:noProof/>
        </w:rPr>
        <w:drawing>
          <wp:inline distT="0" distB="0" distL="0" distR="0">
            <wp:extent cx="2672158" cy="2345635"/>
            <wp:effectExtent l="19050" t="0" r="0" b="0"/>
            <wp:docPr id="478" name="그림 477" descr="샘플게시판_보드그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보드그룹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1926" cy="23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DA" w:rsidRPr="004142CE" w:rsidRDefault="007A23DA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4" w:name="_Toc470509936"/>
      <w:r w:rsidRPr="004142CE">
        <w:rPr>
          <w:rFonts w:ascii="맑은 고딕" w:eastAsia="맑은 고딕" w:hAnsi="맑은 고딕" w:hint="eastAsia"/>
          <w:lang w:val="ko-KR"/>
        </w:rPr>
        <w:lastRenderedPageBreak/>
        <w:t>첨부파일 정보 추가</w:t>
      </w:r>
      <w:bookmarkEnd w:id="44"/>
    </w:p>
    <w:p w:rsidR="007A23DA" w:rsidRPr="004142CE" w:rsidRDefault="007A23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자바소스폴더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Pr="004142CE">
        <w:rPr>
          <w:rFonts w:ascii="맑은 고딕" w:eastAsia="맑은 고딕" w:hAnsi="맑은 고딕"/>
        </w:rPr>
        <w:t>com.wsc.common.</w:t>
      </w:r>
      <w:r w:rsidRPr="004142CE">
        <w:rPr>
          <w:rFonts w:ascii="맑은 고딕" w:eastAsia="맑은 고딕" w:hAnsi="맑은 고딕" w:hint="eastAsia"/>
        </w:rPr>
        <w:t>file</w:t>
      </w:r>
      <w:r w:rsidRPr="004142CE">
        <w:rPr>
          <w:rFonts w:ascii="맑은 고딕" w:eastAsia="맑은 고딕" w:hAnsi="맑은 고딕"/>
        </w:rPr>
        <w:t xml:space="preserve">.FileDirectory </w:t>
      </w:r>
      <w:r w:rsidRPr="004142CE">
        <w:rPr>
          <w:rFonts w:ascii="맑은 고딕" w:eastAsia="맑은 고딕" w:hAnsi="맑은 고딕" w:hint="eastAsia"/>
        </w:rPr>
        <w:t>클래스에 다음과 같이 입력한 후 저장한다.</w:t>
      </w:r>
    </w:p>
    <w:p w:rsidR="007A23DA" w:rsidRPr="004142CE" w:rsidRDefault="007A23DA" w:rsidP="007A23DA">
      <w:pPr>
        <w:pStyle w:val="af2"/>
        <w:spacing w:after="0"/>
        <w:ind w:leftChars="0" w:left="760"/>
        <w:rPr>
          <w:rFonts w:ascii="맑은 고딕" w:eastAsia="맑은 고딕" w:hAnsi="맑은 고딕" w:cs="Courier New"/>
          <w:color w:val="000000"/>
          <w:sz w:val="20"/>
        </w:rPr>
      </w:pPr>
      <w:r w:rsidRPr="004142CE">
        <w:rPr>
          <w:rFonts w:ascii="맑은 고딕" w:eastAsia="맑은 고딕" w:hAnsi="맑은 고딕" w:cs="Courier New"/>
          <w:b/>
          <w:bCs/>
          <w:i/>
          <w:iCs/>
          <w:color w:val="0000C0"/>
          <w:sz w:val="20"/>
        </w:rPr>
        <w:t>BOARD_SAMPLE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 (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"/board99"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"B99"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 xml:space="preserve">, </w:t>
      </w:r>
      <w:r w:rsidRPr="004142CE">
        <w:rPr>
          <w:rFonts w:ascii="맑은 고딕" w:eastAsia="맑은 고딕" w:hAnsi="맑은 고딕" w:cs="Courier New"/>
          <w:color w:val="2A00FF"/>
          <w:sz w:val="20"/>
        </w:rPr>
        <w:t>"샘플게시판"</w:t>
      </w:r>
      <w:r w:rsidRPr="004142CE">
        <w:rPr>
          <w:rFonts w:ascii="맑은 고딕" w:eastAsia="맑은 고딕" w:hAnsi="맑은 고딕" w:cs="Courier New"/>
          <w:color w:val="000000"/>
          <w:sz w:val="20"/>
        </w:rPr>
        <w:t>)</w:t>
      </w:r>
    </w:p>
    <w:p w:rsidR="002B40FB" w:rsidRPr="004142CE" w:rsidRDefault="00060A0D" w:rsidP="007A23DA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11" o:spid="_x0000_s1038" style="position:absolute;left:0;text-align:left;margin-left:70.8pt;margin-top:203.05pt;width:200.9pt;height:15pt;z-index:25166438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" fillcolor="#f4bf2e [3206]" strokecolor="#896507 [1606]" strokeweight="2pt">
            <v:fill opacity="13878f"/>
            <v:textbox style="mso-next-textbox:#직사각형 11">
              <w:txbxContent>
                <w:p w:rsidR="00253A88" w:rsidRPr="002B40FB" w:rsidRDefault="00253A88" w:rsidP="00CC54CB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8E2500">
        <w:rPr>
          <w:rFonts w:ascii="맑은 고딕" w:eastAsia="맑은 고딕" w:hAnsi="맑은 고딕"/>
          <w:noProof/>
        </w:rPr>
        <w:drawing>
          <wp:inline distT="0" distB="0" distL="0" distR="0">
            <wp:extent cx="3105812" cy="2843349"/>
            <wp:effectExtent l="19050" t="0" r="0" b="0"/>
            <wp:docPr id="479" name="그림 478" descr="샘플게시판_파일경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파일경로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059" cy="284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21" w:rsidRPr="004142CE" w:rsidRDefault="007C7CC3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5" w:name="_Toc470509937"/>
      <w:r w:rsidRPr="004142CE">
        <w:rPr>
          <w:rFonts w:ascii="맑은 고딕" w:eastAsia="맑은 고딕" w:hAnsi="맑은 고딕" w:hint="eastAsia"/>
          <w:lang w:val="ko-KR"/>
        </w:rPr>
        <w:t xml:space="preserve">게시판 </w:t>
      </w:r>
      <w:r w:rsidR="00D611A2" w:rsidRPr="004142CE">
        <w:rPr>
          <w:rFonts w:ascii="맑은 고딕" w:eastAsia="맑은 고딕" w:hAnsi="맑은 고딕" w:hint="eastAsia"/>
          <w:lang w:val="ko-KR"/>
        </w:rPr>
        <w:t>클래스 생성</w:t>
      </w:r>
      <w:bookmarkEnd w:id="45"/>
      <w:r w:rsidR="00D62D3A" w:rsidRPr="004142CE">
        <w:rPr>
          <w:rFonts w:ascii="맑은 고딕" w:eastAsia="맑은 고딕" w:hAnsi="맑은 고딕"/>
        </w:rPr>
        <w:t xml:space="preserve"> </w:t>
      </w: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이클립스에서 </w:t>
      </w:r>
      <w:r w:rsidR="004A4A4F" w:rsidRPr="004142CE">
        <w:rPr>
          <w:rFonts w:ascii="맑은 고딕" w:eastAsia="맑은 고딕" w:hAnsi="맑은 고딕" w:hint="eastAsia"/>
        </w:rPr>
        <w:t>com.wsc.common.board.</w:t>
      </w:r>
      <w:r w:rsidRPr="004142CE">
        <w:rPr>
          <w:rFonts w:ascii="맑은 고딕" w:eastAsia="맑은 고딕" w:hAnsi="맑은 고딕" w:hint="eastAsia"/>
        </w:rPr>
        <w:t>B</w:t>
      </w:r>
      <w:r w:rsidRPr="004142CE">
        <w:rPr>
          <w:rFonts w:ascii="맑은 고딕" w:eastAsia="맑은 고딕" w:hAnsi="맑은 고딕"/>
        </w:rPr>
        <w:t xml:space="preserve">oardController </w:t>
      </w:r>
      <w:r w:rsidRPr="004142CE">
        <w:rPr>
          <w:rFonts w:ascii="맑은 고딕" w:eastAsia="맑은 고딕" w:hAnsi="맑은 고딕" w:hint="eastAsia"/>
        </w:rPr>
        <w:t xml:space="preserve">클래스를 </w:t>
      </w:r>
      <w:r w:rsidR="004A4A4F" w:rsidRPr="004142CE">
        <w:rPr>
          <w:rFonts w:ascii="맑은 고딕" w:eastAsia="맑은 고딕" w:hAnsi="맑은 고딕" w:hint="eastAsia"/>
        </w:rPr>
        <w:t>C</w:t>
      </w:r>
      <w:r w:rsidR="004A4A4F" w:rsidRPr="004142CE">
        <w:rPr>
          <w:rFonts w:ascii="맑은 고딕" w:eastAsia="맑은 고딕" w:hAnsi="맑은 고딕"/>
        </w:rPr>
        <w:t>opy</w:t>
      </w:r>
      <w:r w:rsidRPr="004142CE">
        <w:rPr>
          <w:rFonts w:ascii="맑은 고딕" w:eastAsia="맑은 고딕" w:hAnsi="맑은 고딕" w:hint="eastAsia"/>
        </w:rPr>
        <w:t xml:space="preserve">하여 해당 패키지에 </w:t>
      </w:r>
      <w:r w:rsidR="004A4A4F" w:rsidRPr="004142CE">
        <w:rPr>
          <w:rFonts w:ascii="맑은 고딕" w:eastAsia="맑은 고딕" w:hAnsi="맑은 고딕" w:hint="eastAsia"/>
        </w:rPr>
        <w:t>Paste</w:t>
      </w:r>
      <w:r w:rsidRPr="004142CE">
        <w:rPr>
          <w:rFonts w:ascii="맑은 고딕" w:eastAsia="맑은 고딕" w:hAnsi="맑은 고딕" w:hint="eastAsia"/>
        </w:rPr>
        <w:t xml:space="preserve">한 후에 </w:t>
      </w:r>
      <w:r w:rsidRPr="004142CE">
        <w:rPr>
          <w:rFonts w:ascii="맑은 고딕" w:eastAsia="맑은 고딕" w:hAnsi="맑은 고딕"/>
        </w:rPr>
        <w:t xml:space="preserve">SampleController </w:t>
      </w:r>
      <w:r w:rsidRPr="004142CE">
        <w:rPr>
          <w:rFonts w:ascii="맑은 고딕" w:eastAsia="맑은 고딕" w:hAnsi="맑은 고딕" w:hint="eastAsia"/>
        </w:rPr>
        <w:t>로 명명한다.</w:t>
      </w:r>
    </w:p>
    <w:p w:rsidR="00023E21" w:rsidRPr="004142CE" w:rsidRDefault="00023E21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에서 </w:t>
      </w:r>
      <w:r w:rsidR="004A4A4F" w:rsidRPr="004142CE">
        <w:rPr>
          <w:rFonts w:ascii="맑은 고딕" w:eastAsia="맑은 고딕" w:hAnsi="맑은 고딕" w:hint="eastAsia"/>
        </w:rPr>
        <w:t xml:space="preserve">선언부의 </w:t>
      </w:r>
      <w:r w:rsidR="004A4A4F" w:rsidRPr="004142CE">
        <w:rPr>
          <w:rFonts w:ascii="맑은 고딕" w:eastAsia="맑은 고딕" w:hAnsi="맑은 고딕"/>
        </w:rPr>
        <w:t xml:space="preserve">@RequestMapping “/common/board” </w:t>
      </w:r>
      <w:r w:rsidR="004A4A4F" w:rsidRPr="004142CE">
        <w:rPr>
          <w:rFonts w:ascii="맑은 고딕" w:eastAsia="맑은 고딕" w:hAnsi="맑은 고딕" w:hint="eastAsia"/>
        </w:rPr>
        <w:t xml:space="preserve">를 </w:t>
      </w:r>
      <w:r w:rsidR="004A4A4F" w:rsidRPr="004142CE">
        <w:rPr>
          <w:rFonts w:ascii="맑은 고딕" w:eastAsia="맑은 고딕" w:hAnsi="맑은 고딕"/>
        </w:rPr>
        <w:t>“/</w:t>
      </w:r>
      <w:r w:rsidR="004A4A4F" w:rsidRPr="004142CE">
        <w:rPr>
          <w:rFonts w:ascii="맑은 고딕" w:eastAsia="맑은 고딕" w:hAnsi="맑은 고딕" w:hint="eastAsia"/>
        </w:rPr>
        <w:t>common/board/sample</w:t>
      </w:r>
      <w:r w:rsidR="004A4A4F" w:rsidRPr="004142CE">
        <w:rPr>
          <w:rFonts w:ascii="맑은 고딕" w:eastAsia="맑은 고딕" w:hAnsi="맑은 고딕"/>
        </w:rPr>
        <w:t>”</w:t>
      </w:r>
      <w:r w:rsidR="004A4A4F" w:rsidRPr="004142CE">
        <w:rPr>
          <w:rFonts w:ascii="맑은 고딕" w:eastAsia="맑은 고딕" w:hAnsi="맑은 고딕" w:hint="eastAsia"/>
        </w:rPr>
        <w:t>로 수정한다.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>BoardGroup</w:t>
      </w:r>
      <w:r w:rsidRPr="004142CE">
        <w:rPr>
          <w:rFonts w:ascii="맑은 고딕" w:eastAsia="맑은 고딕" w:hAnsi="맑은 고딕" w:hint="eastAsia"/>
        </w:rPr>
        <w:t xml:space="preserve">에 해당되는 부분을 </w:t>
      </w:r>
      <w:proofErr w:type="gramStart"/>
      <w:r w:rsidRPr="004142CE">
        <w:rPr>
          <w:rFonts w:ascii="맑은 고딕" w:eastAsia="맑은 고딕" w:hAnsi="맑은 고딕"/>
        </w:rPr>
        <w:t>BoardGroup.GENERAL</w:t>
      </w:r>
      <w:r w:rsidRPr="004142CE">
        <w:rPr>
          <w:rFonts w:ascii="맑은 고딕" w:eastAsia="맑은 고딕" w:hAnsi="맑은 고딕" w:hint="eastAsia"/>
        </w:rPr>
        <w:t>에서</w:t>
      </w:r>
      <w:proofErr w:type="gramEnd"/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/>
        </w:rPr>
        <w:t>BoardGroup.SAMPLE</w:t>
      </w:r>
      <w:r w:rsidRPr="004142CE">
        <w:rPr>
          <w:rFonts w:ascii="맑은 고딕" w:eastAsia="맑은 고딕" w:hAnsi="맑은 고딕" w:hint="eastAsia"/>
        </w:rPr>
        <w:t>로 변경한다.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</w:t>
      </w:r>
      <w:r w:rsidRPr="004142CE">
        <w:rPr>
          <w:rFonts w:ascii="맑은 고딕" w:eastAsia="맑은 고딕" w:hAnsi="맑은 고딕"/>
        </w:rPr>
        <w:t>관리화면</w:t>
      </w:r>
      <w:r w:rsidRPr="004142CE">
        <w:rPr>
          <w:rFonts w:ascii="맑은 고딕" w:eastAsia="맑은 고딕" w:hAnsi="맑은 고딕" w:hint="eastAsia"/>
        </w:rPr>
        <w:t xml:space="preserve">오픈 메서드의 </w:t>
      </w:r>
      <w:r w:rsidRPr="004142CE">
        <w:rPr>
          <w:rFonts w:ascii="맑은 고딕" w:eastAsia="맑은 고딕" w:hAnsi="맑은 고딕"/>
        </w:rPr>
        <w:t>@RequestMapping “/</w:t>
      </w:r>
      <w:r w:rsidRPr="004142CE">
        <w:rPr>
          <w:rFonts w:ascii="맑은 고딕" w:eastAsia="맑은 고딕" w:hAnsi="맑은 고딕" w:hint="eastAsia"/>
        </w:rPr>
        <w:t>board.</w:t>
      </w:r>
      <w:r w:rsidRPr="004142CE">
        <w:rPr>
          <w:rFonts w:ascii="맑은 고딕" w:eastAsia="맑은 고딕" w:hAnsi="맑은 고딕"/>
        </w:rPr>
        <w:t>do”</w:t>
      </w:r>
      <w:r w:rsidRPr="004142CE">
        <w:rPr>
          <w:rFonts w:ascii="맑은 고딕" w:eastAsia="맑은 고딕" w:hAnsi="맑은 고딕" w:hint="eastAsia"/>
        </w:rPr>
        <w:t xml:space="preserve">를 </w:t>
      </w:r>
      <w:r w:rsidRPr="004142CE">
        <w:rPr>
          <w:rFonts w:ascii="맑은 고딕" w:eastAsia="맑은 고딕" w:hAnsi="맑은 고딕"/>
        </w:rPr>
        <w:t>“/</w:t>
      </w:r>
      <w:r w:rsidRPr="004142CE">
        <w:rPr>
          <w:rFonts w:ascii="맑은 고딕" w:eastAsia="맑은 고딕" w:hAnsi="맑은 고딕" w:hint="eastAsia"/>
        </w:rPr>
        <w:t>sample</w:t>
      </w:r>
      <w:r w:rsidRPr="004142CE">
        <w:rPr>
          <w:rFonts w:ascii="맑은 고딕" w:eastAsia="맑은 고딕" w:hAnsi="맑은 고딕"/>
        </w:rPr>
        <w:t>.do”</w:t>
      </w:r>
      <w:r w:rsidRPr="004142CE">
        <w:rPr>
          <w:rFonts w:ascii="맑은 고딕" w:eastAsia="맑은 고딕" w:hAnsi="맑은 고딕" w:hint="eastAsia"/>
        </w:rPr>
        <w:t>로 수정한다.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편집화면오픈 메서드의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boardForm</w:t>
      </w:r>
      <w:r w:rsidRPr="004142CE">
        <w:rPr>
          <w:rFonts w:ascii="맑은 고딕" w:eastAsia="맑은 고딕" w:hAnsi="맑은 고딕"/>
        </w:rPr>
        <w:t xml:space="preserve">” </w:t>
      </w:r>
      <w:r w:rsidRPr="004142CE">
        <w:rPr>
          <w:rFonts w:ascii="맑은 고딕" w:eastAsia="맑은 고딕" w:hAnsi="맑은 고딕" w:hint="eastAsia"/>
        </w:rPr>
        <w:t xml:space="preserve">문자열을 </w:t>
      </w:r>
      <w:r w:rsidRPr="004142CE">
        <w:rPr>
          <w:rFonts w:ascii="맑은 고딕" w:eastAsia="맑은 고딕" w:hAnsi="맑은 고딕"/>
        </w:rPr>
        <w:t xml:space="preserve">“sampleForm” </w:t>
      </w:r>
      <w:r w:rsidRPr="004142CE">
        <w:rPr>
          <w:rFonts w:ascii="맑은 고딕" w:eastAsia="맑은 고딕" w:hAnsi="맑은 고딕" w:hint="eastAsia"/>
        </w:rPr>
        <w:t>문자열로 수정한다.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SampleController</w:t>
      </w:r>
      <w:r w:rsidRPr="004142CE">
        <w:rPr>
          <w:rFonts w:ascii="맑은 고딕" w:eastAsia="맑은 고딕" w:hAnsi="맑은 고딕" w:hint="eastAsia"/>
        </w:rPr>
        <w:t xml:space="preserve">의 상세화면오픈 메서드의 </w:t>
      </w:r>
      <w:r w:rsidRPr="004142CE">
        <w:rPr>
          <w:rFonts w:ascii="맑은 고딕" w:eastAsia="맑은 고딕" w:hAnsi="맑은 고딕"/>
        </w:rPr>
        <w:t>“</w:t>
      </w:r>
      <w:r w:rsidRPr="004142CE">
        <w:rPr>
          <w:rFonts w:ascii="맑은 고딕" w:eastAsia="맑은 고딕" w:hAnsi="맑은 고딕" w:hint="eastAsia"/>
        </w:rPr>
        <w:t>board</w:t>
      </w:r>
      <w:r w:rsidRPr="004142CE">
        <w:rPr>
          <w:rFonts w:ascii="맑은 고딕" w:eastAsia="맑은 고딕" w:hAnsi="맑은 고딕"/>
        </w:rPr>
        <w:t xml:space="preserve">View” </w:t>
      </w:r>
      <w:r w:rsidRPr="004142CE">
        <w:rPr>
          <w:rFonts w:ascii="맑은 고딕" w:eastAsia="맑은 고딕" w:hAnsi="맑은 고딕" w:hint="eastAsia"/>
        </w:rPr>
        <w:t xml:space="preserve">문자열을 </w:t>
      </w:r>
      <w:r w:rsidRPr="004142CE">
        <w:rPr>
          <w:rFonts w:ascii="맑은 고딕" w:eastAsia="맑은 고딕" w:hAnsi="맑은 고딕"/>
        </w:rPr>
        <w:t xml:space="preserve">“sampleView” </w:t>
      </w:r>
      <w:r w:rsidRPr="004142CE">
        <w:rPr>
          <w:rFonts w:ascii="맑은 고딕" w:eastAsia="맑은 고딕" w:hAnsi="맑은 고딕" w:hint="eastAsia"/>
        </w:rPr>
        <w:t>문자열로 수정한다.</w:t>
      </w:r>
    </w:p>
    <w:p w:rsidR="00A807F1" w:rsidRPr="004142CE" w:rsidRDefault="00060A0D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19" o:spid="_x0000_s1039" style="position:absolute;left:0;text-align:left;margin-left:78pt;margin-top:535.85pt;width:266.25pt;height:15pt;z-index:25167462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3jX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" fillcolor="#f4bf2e [3206]" strokecolor="#896507 [1606]" strokeweight="2pt">
            <v:fill opacity="13878f"/>
            <v:textbox style="mso-next-textbox:#직사각형 19">
              <w:txbxContent>
                <w:p w:rsidR="00253A88" w:rsidRPr="002B40FB" w:rsidRDefault="00253A88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8" o:spid="_x0000_s1040" style="position:absolute;left:0;text-align:left;margin-left:78pt;margin-top:485.6pt;width:266.25pt;height:15pt;z-index:25167257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Nk/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" fillcolor="#f4bf2e [3206]" strokecolor="#896507 [1606]" strokeweight="2pt">
            <v:fill opacity="13878f"/>
            <v:textbox style="mso-next-textbox:#직사각형 18">
              <w:txbxContent>
                <w:p w:rsidR="00253A88" w:rsidRPr="002B40FB" w:rsidRDefault="00253A88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7" o:spid="_x0000_s1041" style="position:absolute;left:0;text-align:left;margin-left:55.5pt;margin-top:415.1pt;width:266.25pt;height:15pt;z-index:251670528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NZt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" fillcolor="#f4bf2e [3206]" strokecolor="#896507 [1606]" strokeweight="2pt">
            <v:fill opacity="13878f"/>
            <v:textbox style="mso-next-textbox:#직사각형 17">
              <w:txbxContent>
                <w:p w:rsidR="00253A88" w:rsidRPr="002B40FB" w:rsidRDefault="00253A88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6" o:spid="_x0000_s1042" style="position:absolute;left:0;text-align:left;margin-left:59.25pt;margin-top:262.1pt;width:266.25pt;height:15pt;z-index:251668480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" fillcolor="#f4bf2e [3206]" strokecolor="#896507 [1606]" strokeweight="2pt">
            <v:fill opacity="13878f"/>
            <v:textbox style="mso-next-textbox:#직사각형 16">
              <w:txbxContent>
                <w:p w:rsidR="00253A88" w:rsidRPr="002B40FB" w:rsidRDefault="00253A88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15" o:spid="_x0000_s1043" style="position:absolute;left:0;text-align:left;margin-left:37.5pt;margin-top:77.95pt;width:266.25pt;height:15pt;z-index:251666432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" fillcolor="#f4bf2e [3206]" strokecolor="#896507 [1606]" strokeweight="2pt">
            <v:fill opacity="13878f"/>
            <v:textbox style="mso-next-textbox:#직사각형 15">
              <w:txbxContent>
                <w:p w:rsidR="00253A88" w:rsidRPr="002B40FB" w:rsidRDefault="00253A88" w:rsidP="00A807F1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A807F1" w:rsidRPr="004142CE">
        <w:rPr>
          <w:rFonts w:ascii="맑은 고딕" w:eastAsia="맑은 고딕" w:hAnsi="맑은 고딕"/>
          <w:noProof/>
        </w:rPr>
        <w:drawing>
          <wp:inline distT="0" distB="0" distL="0" distR="0">
            <wp:extent cx="4399196" cy="6981825"/>
            <wp:effectExtent l="19050" t="19050" r="2095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roller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29" cy="698822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shade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A4A4F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6" w:name="_Toc470509938"/>
      <w:r w:rsidRPr="004142CE">
        <w:rPr>
          <w:rFonts w:ascii="맑은 고딕" w:eastAsia="맑은 고딕" w:hAnsi="맑은 고딕" w:hint="eastAsia"/>
        </w:rPr>
        <w:t>J</w:t>
      </w:r>
      <w:r w:rsidRPr="004142CE">
        <w:rPr>
          <w:rFonts w:ascii="맑은 고딕" w:eastAsia="맑은 고딕" w:hAnsi="맑은 고딕"/>
        </w:rPr>
        <w:t xml:space="preserve">SP and JavaScript </w:t>
      </w:r>
      <w:r w:rsidRPr="004142CE">
        <w:rPr>
          <w:rFonts w:ascii="맑은 고딕" w:eastAsia="맑은 고딕" w:hAnsi="맑은 고딕" w:hint="eastAsia"/>
          <w:lang w:val="ko-KR"/>
        </w:rPr>
        <w:t>생성</w:t>
      </w:r>
      <w:bookmarkEnd w:id="46"/>
      <w:r w:rsidR="004A4A4F" w:rsidRPr="004142CE">
        <w:rPr>
          <w:rFonts w:ascii="맑은 고딕" w:eastAsia="맑은 고딕" w:hAnsi="맑은 고딕"/>
          <w:lang w:val="ko-KR"/>
        </w:rPr>
        <w:t xml:space="preserve"> </w:t>
      </w: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이클립스에서 </w:t>
      </w:r>
      <w:r w:rsidRPr="004142CE">
        <w:rPr>
          <w:rFonts w:ascii="맑은 고딕" w:eastAsia="맑은 고딕" w:hAnsi="맑은 고딕"/>
        </w:rPr>
        <w:t xml:space="preserve">src/main/webapp/WEB-INF/views/common/board/ </w:t>
      </w:r>
      <w:r w:rsidRPr="004142CE">
        <w:rPr>
          <w:rFonts w:ascii="맑은 고딕" w:eastAsia="맑은 고딕" w:hAnsi="맑은 고딕" w:hint="eastAsia"/>
        </w:rPr>
        <w:t xml:space="preserve">경로안의 </w:t>
      </w:r>
      <w:r w:rsidRPr="004142CE">
        <w:rPr>
          <w:rFonts w:ascii="맑은 고딕" w:eastAsia="맑은 고딕" w:hAnsi="맑은 고딕"/>
        </w:rPr>
        <w:t>board.jsp, boardForm.jsp, boardView.jsp</w:t>
      </w:r>
      <w:r w:rsidRPr="004142CE">
        <w:rPr>
          <w:rFonts w:ascii="맑은 고딕" w:eastAsia="맑은 고딕" w:hAnsi="맑은 고딕" w:hint="eastAsia"/>
        </w:rPr>
        <w:t xml:space="preserve">를 </w:t>
      </w:r>
      <w:r w:rsidRPr="004142CE">
        <w:rPr>
          <w:rFonts w:ascii="맑은 고딕" w:eastAsia="맑은 고딕" w:hAnsi="맑은 고딕"/>
        </w:rPr>
        <w:t xml:space="preserve">Copy </w:t>
      </w:r>
      <w:r w:rsidRPr="004142CE">
        <w:rPr>
          <w:rFonts w:ascii="맑은 고딕" w:eastAsia="맑은 고딕" w:hAnsi="맑은 고딕" w:hint="eastAsia"/>
        </w:rPr>
        <w:t xml:space="preserve">하여 </w:t>
      </w:r>
      <w:r w:rsidRPr="004142CE">
        <w:rPr>
          <w:rFonts w:ascii="맑은 고딕" w:eastAsia="맑은 고딕" w:hAnsi="맑은 고딕"/>
        </w:rPr>
        <w:t xml:space="preserve">동일경로에 Paste </w:t>
      </w:r>
      <w:r w:rsidRPr="004142CE">
        <w:rPr>
          <w:rFonts w:ascii="맑은 고딕" w:eastAsia="맑은 고딕" w:hAnsi="맑은 고딕" w:hint="eastAsia"/>
        </w:rPr>
        <w:t xml:space="preserve">한 후 각각 </w:t>
      </w:r>
      <w:r w:rsidRPr="004142CE">
        <w:rPr>
          <w:rFonts w:ascii="맑은 고딕" w:eastAsia="맑은 고딕" w:hAnsi="맑은 고딕"/>
        </w:rPr>
        <w:t>sample.jsp, sampleForm.jsp, sampleView.jsp</w:t>
      </w:r>
      <w:r w:rsidRPr="004142CE">
        <w:rPr>
          <w:rFonts w:ascii="맑은 고딕" w:eastAsia="맑은 고딕" w:hAnsi="맑은 고딕" w:hint="eastAsia"/>
        </w:rPr>
        <w:t xml:space="preserve"> </w:t>
      </w:r>
      <w:r w:rsidR="00A07B53" w:rsidRPr="004142CE">
        <w:rPr>
          <w:rFonts w:ascii="맑은 고딕" w:eastAsia="맑은 고딕" w:hAnsi="맑은 고딕" w:hint="eastAsia"/>
        </w:rPr>
        <w:t xml:space="preserve">로 </w:t>
      </w:r>
      <w:r w:rsidRPr="004142CE">
        <w:rPr>
          <w:rFonts w:ascii="맑은 고딕" w:eastAsia="맑은 고딕" w:hAnsi="맑은 고딕" w:hint="eastAsia"/>
        </w:rPr>
        <w:t>명명한다.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4A4A4F" w:rsidRPr="004142CE" w:rsidRDefault="004A4A4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이클립스에서 </w:t>
      </w:r>
      <w:r w:rsidRPr="004142CE">
        <w:rPr>
          <w:rFonts w:ascii="맑은 고딕" w:eastAsia="맑은 고딕" w:hAnsi="맑은 고딕"/>
        </w:rPr>
        <w:t>src/main/webapp/resources/</w:t>
      </w:r>
      <w:r w:rsidR="00A07B53" w:rsidRPr="004142CE">
        <w:rPr>
          <w:rFonts w:ascii="맑은 고딕" w:eastAsia="맑은 고딕" w:hAnsi="맑은 고딕"/>
        </w:rPr>
        <w:t>js</w:t>
      </w:r>
      <w:r w:rsidRPr="004142CE">
        <w:rPr>
          <w:rFonts w:ascii="맑은 고딕" w:eastAsia="맑은 고딕" w:hAnsi="맑은 고딕"/>
        </w:rPr>
        <w:t xml:space="preserve">/common/ </w:t>
      </w:r>
      <w:r w:rsidRPr="004142CE">
        <w:rPr>
          <w:rFonts w:ascii="맑은 고딕" w:eastAsia="맑은 고딕" w:hAnsi="맑은 고딕" w:hint="eastAsia"/>
        </w:rPr>
        <w:t>경로</w:t>
      </w:r>
      <w:r w:rsidR="00A07B53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안의 </w:t>
      </w:r>
      <w:r w:rsidRPr="004142CE">
        <w:rPr>
          <w:rFonts w:ascii="맑은 고딕" w:eastAsia="맑은 고딕" w:hAnsi="맑은 고딕"/>
        </w:rPr>
        <w:t>board.js</w:t>
      </w:r>
      <w:r w:rsidR="00A07B53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를 </w:t>
      </w:r>
      <w:r w:rsidRPr="004142CE">
        <w:rPr>
          <w:rFonts w:ascii="맑은 고딕" w:eastAsia="맑은 고딕" w:hAnsi="맑은 고딕"/>
        </w:rPr>
        <w:t xml:space="preserve">Copy </w:t>
      </w:r>
      <w:r w:rsidRPr="004142CE">
        <w:rPr>
          <w:rFonts w:ascii="맑은 고딕" w:eastAsia="맑은 고딕" w:hAnsi="맑은 고딕" w:hint="eastAsia"/>
        </w:rPr>
        <w:t xml:space="preserve">하여 </w:t>
      </w:r>
      <w:r w:rsidRPr="004142CE">
        <w:rPr>
          <w:rFonts w:ascii="맑은 고딕" w:eastAsia="맑은 고딕" w:hAnsi="맑은 고딕"/>
        </w:rPr>
        <w:t xml:space="preserve">동일경로에 Paste </w:t>
      </w:r>
      <w:r w:rsidRPr="004142CE">
        <w:rPr>
          <w:rFonts w:ascii="맑은 고딕" w:eastAsia="맑은 고딕" w:hAnsi="맑은 고딕" w:hint="eastAsia"/>
        </w:rPr>
        <w:t xml:space="preserve">한 후 각각 </w:t>
      </w:r>
      <w:r w:rsidRPr="004142CE">
        <w:rPr>
          <w:rFonts w:ascii="맑은 고딕" w:eastAsia="맑은 고딕" w:hAnsi="맑은 고딕"/>
        </w:rPr>
        <w:t>sample.</w:t>
      </w:r>
      <w:r w:rsidR="00A07B53" w:rsidRPr="004142CE">
        <w:rPr>
          <w:rFonts w:ascii="맑은 고딕" w:eastAsia="맑은 고딕" w:hAnsi="맑은 고딕"/>
        </w:rPr>
        <w:t>js</w:t>
      </w:r>
      <w:r w:rsidR="00A07B53" w:rsidRPr="004142CE">
        <w:rPr>
          <w:rFonts w:ascii="맑은 고딕" w:eastAsia="맑은 고딕" w:hAnsi="맑은 고딕" w:hint="eastAsia"/>
        </w:rPr>
        <w:t>로</w:t>
      </w:r>
      <w:r w:rsidRPr="004142CE">
        <w:rPr>
          <w:rFonts w:ascii="맑은 고딕" w:eastAsia="맑은 고딕" w:hAnsi="맑은 고딕" w:hint="eastAsia"/>
        </w:rPr>
        <w:t xml:space="preserve"> 명명한다.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7A23DA" w:rsidRPr="004142CE" w:rsidRDefault="008D30BB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sample.</w:t>
      </w:r>
      <w:r w:rsidRPr="004142CE">
        <w:rPr>
          <w:rFonts w:ascii="맑은 고딕" w:eastAsia="맑은 고딕" w:hAnsi="맑은 고딕"/>
        </w:rPr>
        <w:t>jsp</w:t>
      </w:r>
      <w:r w:rsidR="007A23DA" w:rsidRPr="004142CE">
        <w:rPr>
          <w:rFonts w:ascii="맑은 고딕" w:eastAsia="맑은 고딕" w:hAnsi="맑은 고딕"/>
        </w:rPr>
        <w:t>를</w:t>
      </w:r>
      <w:r w:rsidR="007A23DA" w:rsidRPr="004142CE">
        <w:rPr>
          <w:rFonts w:ascii="맑은 고딕" w:eastAsia="맑은 고딕" w:hAnsi="맑은 고딕" w:hint="eastAsia"/>
        </w:rPr>
        <w:t xml:space="preserve"> 편집기에서 열고 업무스크립트를 </w:t>
      </w:r>
      <w:r w:rsidR="007A23DA" w:rsidRPr="004142CE">
        <w:rPr>
          <w:rFonts w:ascii="맑은 고딕" w:eastAsia="맑은 고딕" w:hAnsi="맑은 고딕" w:cs="Courier New"/>
          <w:i/>
          <w:iCs/>
          <w:color w:val="2A00FF"/>
          <w:sz w:val="16"/>
          <w:szCs w:val="16"/>
        </w:rPr>
        <w:t>"/resources/js/common/board.js" =&gt; "/resources/js/common/sample.js"</w:t>
      </w:r>
      <w:r w:rsidR="007A23DA" w:rsidRPr="004142CE">
        <w:rPr>
          <w:rFonts w:ascii="맑은 고딕" w:eastAsia="맑은 고딕" w:hAnsi="맑은 고딕" w:hint="eastAsia"/>
        </w:rPr>
        <w:t>로 수정한다.</w:t>
      </w: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7A23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sample.</w:t>
      </w:r>
      <w:r w:rsidRPr="004142CE">
        <w:rPr>
          <w:rFonts w:ascii="맑은 고딕" w:eastAsia="맑은 고딕" w:hAnsi="맑은 고딕"/>
        </w:rPr>
        <w:t>js</w:t>
      </w:r>
      <w:r w:rsidRPr="004142CE">
        <w:rPr>
          <w:rFonts w:ascii="맑은 고딕" w:eastAsia="맑은 고딕" w:hAnsi="맑은 고딕" w:hint="eastAsia"/>
        </w:rPr>
        <w:t xml:space="preserve">를 편집기에서 열고 </w:t>
      </w:r>
      <w:r w:rsidRPr="004142CE">
        <w:rPr>
          <w:rFonts w:ascii="맑은 고딕" w:eastAsia="맑은 고딕" w:hAnsi="맑은 고딕"/>
        </w:rPr>
        <w:t xml:space="preserve">consts.url </w:t>
      </w:r>
      <w:r w:rsidRPr="004142CE">
        <w:rPr>
          <w:rFonts w:ascii="맑은 고딕" w:eastAsia="맑은 고딕" w:hAnsi="맑은 고딕" w:hint="eastAsia"/>
        </w:rPr>
        <w:t xml:space="preserve">항목의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 xml:space="preserve">을 </w:t>
      </w:r>
      <w:r w:rsidRPr="004142CE">
        <w:rPr>
          <w:rFonts w:ascii="맑은 고딕" w:eastAsia="맑은 고딕" w:hAnsi="맑은 고딕"/>
        </w:rPr>
        <w:t>Controller</w:t>
      </w:r>
      <w:r w:rsidRPr="004142CE">
        <w:rPr>
          <w:rFonts w:ascii="맑은 고딕" w:eastAsia="맑은 고딕" w:hAnsi="맑은 고딕" w:hint="eastAsia"/>
        </w:rPr>
        <w:t xml:space="preserve">에서 정의한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>로 모두 변경한다.</w:t>
      </w:r>
    </w:p>
    <w:tbl>
      <w:tblPr>
        <w:tblStyle w:val="ae"/>
        <w:tblpPr w:leftFromText="142" w:rightFromText="142" w:vertAnchor="text" w:horzAnchor="page" w:tblpX="5446" w:tblpY="184"/>
        <w:tblW w:w="0" w:type="auto"/>
        <w:tblLook w:val="04A0"/>
      </w:tblPr>
      <w:tblGrid>
        <w:gridCol w:w="904"/>
        <w:gridCol w:w="4194"/>
      </w:tblGrid>
      <w:tr w:rsidR="00A807F1" w:rsidRPr="004142CE" w:rsidTr="00992262">
        <w:trPr>
          <w:cnfStyle w:val="100000000000"/>
        </w:trPr>
        <w:tc>
          <w:tcPr>
            <w:tcW w:w="904" w:type="dxa"/>
          </w:tcPr>
          <w:p w:rsidR="00A807F1" w:rsidRPr="004142CE" w:rsidRDefault="00A807F1" w:rsidP="00A807F1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U</w:t>
            </w:r>
            <w:r w:rsidRPr="004142CE">
              <w:rPr>
                <w:rFonts w:ascii="맑은 고딕" w:eastAsia="맑은 고딕" w:hAnsi="맑은 고딕"/>
              </w:rPr>
              <w:t>RL</w:t>
            </w:r>
          </w:p>
        </w:tc>
        <w:tc>
          <w:tcPr>
            <w:tcW w:w="4194" w:type="dxa"/>
          </w:tcPr>
          <w:p w:rsidR="00A807F1" w:rsidRPr="004142CE" w:rsidRDefault="00A807F1" w:rsidP="00A807F1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변경 전</w:t>
            </w:r>
          </w:p>
        </w:tc>
      </w:tr>
      <w:tr w:rsidR="00A807F1" w:rsidRPr="004142CE" w:rsidTr="00992262">
        <w:tc>
          <w:tcPr>
            <w:tcW w:w="904" w:type="dxa"/>
          </w:tcPr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search: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excel: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select: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remove: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save: 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form:   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view:   </w:t>
            </w:r>
          </w:p>
        </w:tc>
        <w:tc>
          <w:tcPr>
            <w:tcW w:w="4194" w:type="dxa"/>
          </w:tcPr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A807F1" w:rsidRPr="004142CE" w:rsidRDefault="00A807F1" w:rsidP="00A807F1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</w:tc>
      </w:tr>
    </w:tbl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A807F1" w:rsidRPr="004142CE" w:rsidRDefault="00A807F1" w:rsidP="00A807F1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132C0F" w:rsidRPr="004142CE" w:rsidRDefault="00132C0F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7" w:name="_Toc470509939"/>
      <w:r w:rsidRPr="004142CE">
        <w:rPr>
          <w:rFonts w:ascii="맑은 고딕" w:eastAsia="맑은 고딕" w:hAnsi="맑은 고딕" w:hint="eastAsia"/>
          <w:lang w:val="ko-KR"/>
        </w:rPr>
        <w:t>WAS 실행</w:t>
      </w:r>
      <w:bookmarkEnd w:id="47"/>
      <w:r w:rsidRPr="004142CE">
        <w:rPr>
          <w:rFonts w:ascii="맑은 고딕" w:eastAsia="맑은 고딕" w:hAnsi="맑은 고딕"/>
          <w:lang w:val="ko-KR"/>
        </w:rPr>
        <w:t xml:space="preserve"> </w:t>
      </w:r>
    </w:p>
    <w:p w:rsidR="00132C0F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프로젝트 개발환경 설정방법을 참고한다.</w:t>
      </w:r>
    </w:p>
    <w:p w:rsidR="00132C0F" w:rsidRPr="004142CE" w:rsidRDefault="00D611A2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8" w:name="_Toc470509940"/>
      <w:r w:rsidRPr="004142CE">
        <w:rPr>
          <w:rFonts w:ascii="맑은 고딕" w:eastAsia="맑은 고딕" w:hAnsi="맑은 고딕" w:hint="eastAsia"/>
          <w:lang w:val="ko-KR"/>
        </w:rPr>
        <w:t>메뉴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생성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및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권한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설정</w:t>
      </w:r>
      <w:bookmarkEnd w:id="48"/>
      <w:r w:rsidR="00132C0F" w:rsidRPr="004142CE">
        <w:rPr>
          <w:rFonts w:ascii="맑은 고딕" w:eastAsia="맑은 고딕" w:hAnsi="맑은 고딕"/>
          <w:lang w:val="ko-KR"/>
        </w:rPr>
        <w:t xml:space="preserve"> </w:t>
      </w:r>
    </w:p>
    <w:tbl>
      <w:tblPr>
        <w:tblStyle w:val="ae"/>
        <w:tblpPr w:leftFromText="142" w:rightFromText="142" w:vertAnchor="text" w:horzAnchor="margin" w:tblpXSpec="right" w:tblpY="145"/>
        <w:tblW w:w="0" w:type="auto"/>
        <w:tblLayout w:type="fixed"/>
        <w:tblLook w:val="04A0"/>
      </w:tblPr>
      <w:tblGrid>
        <w:gridCol w:w="904"/>
        <w:gridCol w:w="4194"/>
      </w:tblGrid>
      <w:tr w:rsidR="008E2500" w:rsidRPr="004142CE" w:rsidTr="008E2500">
        <w:trPr>
          <w:cnfStyle w:val="100000000000"/>
        </w:trPr>
        <w:tc>
          <w:tcPr>
            <w:tcW w:w="904" w:type="dxa"/>
          </w:tcPr>
          <w:p w:rsidR="008E2500" w:rsidRPr="004142CE" w:rsidRDefault="008E2500" w:rsidP="008E250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U</w:t>
            </w:r>
            <w:r w:rsidRPr="004142CE">
              <w:rPr>
                <w:rFonts w:ascii="맑은 고딕" w:eastAsia="맑은 고딕" w:hAnsi="맑은 고딕"/>
              </w:rPr>
              <w:t>RL</w:t>
            </w:r>
          </w:p>
        </w:tc>
        <w:tc>
          <w:tcPr>
            <w:tcW w:w="4194" w:type="dxa"/>
          </w:tcPr>
          <w:p w:rsidR="008E2500" w:rsidRPr="004142CE" w:rsidRDefault="008E2500" w:rsidP="008E2500">
            <w:pPr>
              <w:pStyle w:val="af2"/>
              <w:spacing w:after="0"/>
              <w:ind w:leftChars="0" w:left="0"/>
              <w:jc w:val="center"/>
              <w:rPr>
                <w:rFonts w:ascii="맑은 고딕" w:eastAsia="맑은 고딕" w:hAnsi="맑은 고딕"/>
              </w:rPr>
            </w:pPr>
            <w:r w:rsidRPr="004142CE">
              <w:rPr>
                <w:rFonts w:ascii="맑은 고딕" w:eastAsia="맑은 고딕" w:hAnsi="맑은 고딕" w:hint="eastAsia"/>
              </w:rPr>
              <w:t>변경 후</w:t>
            </w:r>
          </w:p>
        </w:tc>
      </w:tr>
      <w:tr w:rsidR="008E2500" w:rsidRPr="004142CE" w:rsidTr="008E2500">
        <w:tc>
          <w:tcPr>
            <w:tcW w:w="904" w:type="dxa"/>
          </w:tcPr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search: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excel: 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select: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remove: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save:  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form:   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 xml:space="preserve">view:   </w:t>
            </w:r>
          </w:p>
        </w:tc>
        <w:tc>
          <w:tcPr>
            <w:tcW w:w="4194" w:type="dxa"/>
          </w:tcPr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search.json"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download.do"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select.json"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delete.json"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save.json"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widowControl w:val="0"/>
              <w:autoSpaceDE w:val="0"/>
              <w:autoSpaceDN w:val="0"/>
              <w:adjustRightInd w:val="0"/>
              <w:spacing w:after="0"/>
              <w:rPr>
                <w:rFonts w:ascii="맑은 고딕" w:eastAsia="맑은 고딕" w:hAnsi="맑은 고딕" w:cs="Courier New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form.do"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  <w:p w:rsidR="008E2500" w:rsidRPr="004142CE" w:rsidRDefault="008E2500" w:rsidP="008E2500">
            <w:pPr>
              <w:pStyle w:val="af2"/>
              <w:spacing w:after="0"/>
              <w:ind w:leftChars="0" w:left="0"/>
              <w:rPr>
                <w:rFonts w:ascii="맑은 고딕" w:eastAsia="맑은 고딕" w:hAnsi="맑은 고딕"/>
                <w:sz w:val="16"/>
                <w:szCs w:val="16"/>
              </w:rPr>
            </w:pP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getUrl(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"/common/board/</w:t>
            </w:r>
            <w:r w:rsidRPr="004142CE">
              <w:rPr>
                <w:rFonts w:ascii="맑은 고딕" w:eastAsia="맑은 고딕" w:hAnsi="맑은 고딕" w:cs="Courier New" w:hint="eastAsia"/>
                <w:color w:val="2A00FF"/>
                <w:sz w:val="16"/>
                <w:szCs w:val="16"/>
              </w:rPr>
              <w:t>sample/</w:t>
            </w:r>
            <w:r w:rsidRPr="004142CE">
              <w:rPr>
                <w:rFonts w:ascii="맑은 고딕" w:eastAsia="맑은 고딕" w:hAnsi="맑은 고딕" w:cs="Courier New"/>
                <w:color w:val="2A00FF"/>
                <w:sz w:val="16"/>
                <w:szCs w:val="16"/>
              </w:rPr>
              <w:t>view.do"</w:t>
            </w:r>
            <w:r w:rsidRPr="004142CE">
              <w:rPr>
                <w:rFonts w:ascii="맑은 고딕" w:eastAsia="맑은 고딕" w:hAnsi="맑은 고딕" w:cs="Courier New"/>
                <w:color w:val="000000"/>
                <w:sz w:val="16"/>
                <w:szCs w:val="16"/>
              </w:rPr>
              <w:t>)</w:t>
            </w:r>
          </w:p>
        </w:tc>
      </w:tr>
    </w:tbl>
    <w:p w:rsidR="00132C0F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화면관리로 이동한 후 추가 버튼을 눌러 </w:t>
      </w:r>
      <w:r w:rsidR="00D47284" w:rsidRPr="004142CE">
        <w:rPr>
          <w:rFonts w:ascii="맑은 고딕" w:eastAsia="맑은 고딕" w:hAnsi="맑은 고딕" w:hint="eastAsia"/>
        </w:rPr>
        <w:t xml:space="preserve">게시판의 화면정보를 참고하여 </w:t>
      </w:r>
      <w:r w:rsidRPr="004142CE">
        <w:rPr>
          <w:rFonts w:ascii="맑은 고딕" w:eastAsia="맑은 고딕" w:hAnsi="맑은 고딕" w:hint="eastAsia"/>
        </w:rPr>
        <w:t xml:space="preserve">관리화면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>을 화면으로 등록한다.</w:t>
      </w:r>
    </w:p>
    <w:p w:rsidR="00992262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8E2500" w:rsidRPr="004142CE" w:rsidRDefault="00060A0D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27" o:spid="_x0000_s1046" style="position:absolute;left:0;text-align:left;margin-left:44.5pt;margin-top:113.1pt;width:458.85pt;height:16.5pt;z-index:251681792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" fillcolor="#f4bf2e [3206]" strokecolor="#896507 [1606]" strokeweight="2pt">
            <v:fill opacity="13878f"/>
            <v:textbox style="mso-next-textbox:#직사각형 27">
              <w:txbxContent>
                <w:p w:rsidR="00253A88" w:rsidRPr="002B40FB" w:rsidRDefault="00253A88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8E2500">
        <w:rPr>
          <w:rFonts w:ascii="맑은 고딕" w:eastAsia="맑은 고딕" w:hAnsi="맑은 고딕"/>
          <w:noProof/>
        </w:rPr>
        <w:drawing>
          <wp:inline distT="0" distB="0" distL="0" distR="0">
            <wp:extent cx="5943600" cy="3246755"/>
            <wp:effectExtent l="19050" t="0" r="0" b="0"/>
            <wp:docPr id="37" name="그림 36" descr="샘플게시판_화면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화면관리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84" w:rsidRPr="004142CE" w:rsidRDefault="00132C0F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메뉴관리로 이동한 후 추가 버튼을 눌러 </w:t>
      </w:r>
      <w:r w:rsidR="00D47284" w:rsidRPr="004142CE">
        <w:rPr>
          <w:rFonts w:ascii="맑은 고딕" w:eastAsia="맑은 고딕" w:hAnsi="맑은 고딕" w:hint="eastAsia"/>
        </w:rPr>
        <w:t xml:space="preserve">게시판의 메뉴정보를 참고하여 </w:t>
      </w:r>
      <w:r w:rsidRPr="004142CE">
        <w:rPr>
          <w:rFonts w:ascii="맑은 고딕" w:eastAsia="맑은 고딕" w:hAnsi="맑은 고딕" w:hint="eastAsia"/>
        </w:rPr>
        <w:t xml:space="preserve">관리화면 </w:t>
      </w:r>
      <w:r w:rsidRPr="004142CE">
        <w:rPr>
          <w:rFonts w:ascii="맑은 고딕" w:eastAsia="맑은 고딕" w:hAnsi="맑은 고딕"/>
        </w:rPr>
        <w:t>URL</w:t>
      </w:r>
      <w:r w:rsidRPr="004142CE">
        <w:rPr>
          <w:rFonts w:ascii="맑은 고딕" w:eastAsia="맑은 고딕" w:hAnsi="맑은 고딕" w:hint="eastAsia"/>
        </w:rPr>
        <w:t>을 메뉴로 등록한다.</w:t>
      </w:r>
    </w:p>
    <w:p w:rsidR="00132C0F" w:rsidRPr="004142CE" w:rsidRDefault="00D47284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>(</w:t>
      </w:r>
      <w:r w:rsidRPr="004142CE">
        <w:rPr>
          <w:rFonts w:ascii="맑은 고딕" w:eastAsia="맑은 고딕" w:hAnsi="맑은 고딕" w:hint="eastAsia"/>
        </w:rPr>
        <w:t>필수입력: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 xml:space="preserve">메뉴ID, </w:t>
      </w:r>
      <w:r w:rsidRPr="004142CE">
        <w:rPr>
          <w:rFonts w:ascii="맑은 고딕" w:eastAsia="맑은 고딕" w:hAnsi="맑은 고딕"/>
        </w:rPr>
        <w:t>메뉴명칭</w:t>
      </w:r>
      <w:r w:rsidRPr="004142CE">
        <w:rPr>
          <w:rFonts w:ascii="맑은 고딕" w:eastAsia="맑은 고딕" w:hAnsi="맑은 고딕" w:hint="eastAsia"/>
        </w:rPr>
        <w:t xml:space="preserve">, 상위메뉴ID, </w:t>
      </w:r>
      <w:r w:rsidRPr="004142CE">
        <w:rPr>
          <w:rFonts w:ascii="맑은 고딕" w:eastAsia="맑은 고딕" w:hAnsi="맑은 고딕"/>
        </w:rPr>
        <w:t>메뉴</w:t>
      </w:r>
      <w:r w:rsidRPr="004142CE">
        <w:rPr>
          <w:rFonts w:ascii="맑은 고딕" w:eastAsia="맑은 고딕" w:hAnsi="맑은 고딕" w:hint="eastAsia"/>
        </w:rPr>
        <w:t xml:space="preserve">URL, </w:t>
      </w:r>
      <w:r w:rsidRPr="004142CE">
        <w:rPr>
          <w:rFonts w:ascii="맑은 고딕" w:eastAsia="맑은 고딕" w:hAnsi="맑은 고딕"/>
        </w:rPr>
        <w:t>메뉴레벨</w:t>
      </w:r>
      <w:r w:rsidRPr="004142CE">
        <w:rPr>
          <w:rFonts w:ascii="맑은 고딕" w:eastAsia="맑은 고딕" w:hAnsi="맑은 고딕" w:hint="eastAsia"/>
        </w:rPr>
        <w:t>, 메뉴순서,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화면타입,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활성화</w:t>
      </w:r>
      <w:r w:rsidR="00992262"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>여부)</w:t>
      </w:r>
    </w:p>
    <w:p w:rsidR="00992262" w:rsidRPr="004142CE" w:rsidRDefault="00060A0D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pict>
          <v:rect id="직사각형 28" o:spid="_x0000_s1047" style="position:absolute;left:0;text-align:left;margin-left:37.35pt;margin-top:147.25pt;width:466pt;height:14.25pt;flip:y;z-index:251683840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" fillcolor="#f4bf2e [3206]" strokecolor="#896507 [1606]" strokeweight="2pt">
            <v:fill opacity="13878f"/>
            <v:textbox style="mso-next-textbox:#직사각형 28">
              <w:txbxContent>
                <w:p w:rsidR="00253A88" w:rsidRPr="002B40FB" w:rsidRDefault="00253A88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1F7646">
        <w:rPr>
          <w:rFonts w:ascii="맑은 고딕" w:eastAsia="맑은 고딕" w:hAnsi="맑은 고딕"/>
          <w:noProof/>
        </w:rPr>
        <w:drawing>
          <wp:inline distT="0" distB="0" distL="0" distR="0">
            <wp:extent cx="5943600" cy="3249295"/>
            <wp:effectExtent l="19050" t="0" r="0" b="0"/>
            <wp:docPr id="38" name="그림 37" descr="샘플게시판_메뉴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메뉴관리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2" w:rsidRPr="004142CE" w:rsidRDefault="00992262" w:rsidP="00D47284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 xml:space="preserve">그룹화면관리로 이동한 후 </w:t>
      </w:r>
      <w:r w:rsidRPr="004142CE">
        <w:rPr>
          <w:rFonts w:ascii="맑은 고딕" w:eastAsia="맑은 고딕" w:hAnsi="맑은 고딕"/>
        </w:rPr>
        <w:t>[</w:t>
      </w:r>
      <w:r w:rsidR="00CA5E8C">
        <w:rPr>
          <w:rFonts w:ascii="맑은 고딕" w:eastAsia="맑은 고딕" w:hAnsi="맑은 고딕" w:hint="eastAsia"/>
        </w:rPr>
        <w:t>검색조건</w:t>
      </w:r>
      <w:r w:rsidRPr="004142CE">
        <w:rPr>
          <w:rFonts w:ascii="맑은 고딕" w:eastAsia="맑은 고딕" w:hAnsi="맑은 고딕" w:hint="eastAsia"/>
        </w:rPr>
        <w:t>]</w:t>
      </w:r>
      <w:r w:rsidRPr="004142CE">
        <w:rPr>
          <w:rFonts w:ascii="맑은 고딕" w:eastAsia="맑은 고딕" w:hAnsi="맑은 고딕"/>
        </w:rPr>
        <w:t>에서 “</w:t>
      </w:r>
      <w:r w:rsidRPr="004142CE">
        <w:rPr>
          <w:rFonts w:ascii="맑은 고딕" w:eastAsia="맑은 고딕" w:hAnsi="맑은 고딕" w:hint="eastAsia"/>
        </w:rPr>
        <w:t>시스템관리그룹</w:t>
      </w:r>
      <w:r w:rsidRPr="004142CE">
        <w:rPr>
          <w:rFonts w:ascii="맑은 고딕" w:eastAsia="맑은 고딕" w:hAnsi="맑은 고딕"/>
        </w:rPr>
        <w:t>”</w:t>
      </w:r>
      <w:r w:rsidRPr="004142CE">
        <w:rPr>
          <w:rFonts w:ascii="맑은 고딕" w:eastAsia="맑은 고딕" w:hAnsi="맑은 고딕" w:hint="eastAsia"/>
        </w:rPr>
        <w:t>을 선택하고</w:t>
      </w:r>
      <w:r w:rsidR="00CA5E8C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</w:rPr>
        <w:t>추가 버튼을 누른 다음,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추가된 항목의</w:t>
      </w:r>
      <w:r w:rsidR="00CA5E8C">
        <w:rPr>
          <w:rFonts w:ascii="맑은 고딕" w:eastAsia="맑은 고딕" w:hAnsi="맑은 고딕" w:hint="eastAsia"/>
        </w:rPr>
        <w:t xml:space="preserve"> [화면명]을 </w:t>
      </w:r>
      <w:r w:rsidR="00CA5E8C">
        <w:rPr>
          <w:rFonts w:ascii="맑은 고딕" w:eastAsia="맑은 고딕" w:hAnsi="맑은 고딕"/>
        </w:rPr>
        <w:t>“</w:t>
      </w:r>
      <w:r w:rsidR="00CA5E8C">
        <w:rPr>
          <w:rFonts w:ascii="맑은 고딕" w:eastAsia="맑은 고딕" w:hAnsi="맑은 고딕" w:hint="eastAsia"/>
        </w:rPr>
        <w:t>샘플게시판</w:t>
      </w:r>
      <w:r w:rsidR="00CA5E8C">
        <w:rPr>
          <w:rFonts w:ascii="맑은 고딕" w:eastAsia="맑은 고딕" w:hAnsi="맑은 고딕"/>
        </w:rPr>
        <w:t>”</w:t>
      </w:r>
      <w:r w:rsidR="00CA5E8C">
        <w:rPr>
          <w:rFonts w:ascii="맑은 고딕" w:eastAsia="맑은 고딕" w:hAnsi="맑은 고딕" w:hint="eastAsia"/>
        </w:rPr>
        <w:t>으로 선택한 다음,</w:t>
      </w:r>
      <w:r w:rsidRPr="004142CE">
        <w:rPr>
          <w:rFonts w:ascii="맑은 고딕" w:eastAsia="맑은 고딕" w:hAnsi="맑은 고딕" w:hint="eastAsia"/>
        </w:rPr>
        <w:t xml:space="preserve"> 기본항목을 허용으로 변경한 후 저장버튼을 클릭하여 시스템관리그룹에게 생성한 게시판의 접근권한을 부여한다.</w:t>
      </w:r>
    </w:p>
    <w:p w:rsidR="00992262" w:rsidRPr="004142CE" w:rsidRDefault="00060A0D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lastRenderedPageBreak/>
        <w:pict>
          <v:rect id="직사각형 31" o:spid="_x0000_s1048" style="position:absolute;left:0;text-align:left;margin-left:192.35pt;margin-top:227.5pt;width:73.1pt;height:10.65pt;flip:y;z-index:251689984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" fillcolor="#f4bf2e [3206]" strokecolor="#896507 [1606]" strokeweight="2pt">
            <v:fill opacity="13878f"/>
            <v:textbox style="mso-next-textbox:#직사각형 31">
              <w:txbxContent>
                <w:p w:rsidR="00253A88" w:rsidRPr="002B40FB" w:rsidRDefault="00253A88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>
        <w:rPr>
          <w:rFonts w:ascii="맑은 고딕" w:eastAsia="맑은 고딕" w:hAnsi="맑은 고딕"/>
          <w:noProof/>
        </w:rPr>
        <w:pict>
          <v:rect id="직사각형 30" o:spid="_x0000_s1049" style="position:absolute;left:0;text-align:left;margin-left:44.6pt;margin-top:20pt;width:109.4pt;height:12.75pt;flip:y;z-index:251687936;visibility:visible;mso-position-horizontal-relative:margin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" fillcolor="#f4bf2e [3206]" strokecolor="#896507 [1606]" strokeweight="2pt">
            <v:fill opacity="13878f"/>
            <v:textbox style="mso-next-textbox:#직사각형 30">
              <w:txbxContent>
                <w:p w:rsidR="00253A88" w:rsidRPr="002B40FB" w:rsidRDefault="00253A88" w:rsidP="00992262">
                  <w:pPr>
                    <w:jc w:val="center"/>
                    <w:rPr>
                      <w:rFonts w:ascii="맑은 고딕" w:eastAsia="맑은 고딕" w:hAnsi="맑은 고딕"/>
                      <w:b/>
                      <w:color w:val="CE990B" w:themeColor="accent3" w:themeShade="BF"/>
                    </w:rPr>
                  </w:pPr>
                </w:p>
              </w:txbxContent>
            </v:textbox>
            <w10:wrap anchorx="margin"/>
          </v:rect>
        </w:pict>
      </w:r>
      <w:r w:rsidR="00CA5E8C">
        <w:rPr>
          <w:rFonts w:ascii="맑은 고딕" w:eastAsia="맑은 고딕" w:hAnsi="맑은 고딕"/>
          <w:noProof/>
        </w:rPr>
        <w:drawing>
          <wp:inline distT="0" distB="0" distL="0" distR="0">
            <wp:extent cx="5943600" cy="3258185"/>
            <wp:effectExtent l="19050" t="0" r="0" b="0"/>
            <wp:docPr id="39" name="그림 38" descr="샘플게시판_그룹화면관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그룹화면관리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처리완료 후 로그아웃 후에 다시 로그인해야 추가된 메뉴를 확인할 수 있다.</w:t>
      </w: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CD0554" w:rsidP="00263435">
      <w:pPr>
        <w:pStyle w:val="2"/>
        <w:numPr>
          <w:ilvl w:val="0"/>
          <w:numId w:val="12"/>
        </w:numPr>
        <w:spacing w:before="240"/>
        <w:rPr>
          <w:rFonts w:ascii="맑은 고딕" w:eastAsia="맑은 고딕" w:hAnsi="맑은 고딕"/>
          <w:lang w:val="ko-KR"/>
        </w:rPr>
      </w:pPr>
      <w:bookmarkStart w:id="49" w:name="_Toc470509941"/>
      <w:r w:rsidRPr="004142CE">
        <w:rPr>
          <w:rFonts w:ascii="맑은 고딕" w:eastAsia="맑은 고딕" w:hAnsi="맑은 고딕" w:hint="eastAsia"/>
          <w:lang w:val="ko-KR"/>
        </w:rPr>
        <w:t>결과</w:t>
      </w:r>
      <w:r w:rsidRPr="004142CE">
        <w:rPr>
          <w:rFonts w:ascii="맑은 고딕" w:eastAsia="맑은 고딕" w:hAnsi="맑은 고딕" w:hint="eastAsia"/>
        </w:rPr>
        <w:t xml:space="preserve"> </w:t>
      </w:r>
      <w:r w:rsidRPr="004142CE">
        <w:rPr>
          <w:rFonts w:ascii="맑은 고딕" w:eastAsia="맑은 고딕" w:hAnsi="맑은 고딕" w:hint="eastAsia"/>
          <w:lang w:val="ko-KR"/>
        </w:rPr>
        <w:t>확인</w:t>
      </w:r>
      <w:bookmarkEnd w:id="49"/>
      <w:r w:rsidR="00D47284" w:rsidRPr="004142CE">
        <w:rPr>
          <w:rFonts w:ascii="맑은 고딕" w:eastAsia="맑은 고딕" w:hAnsi="맑은 고딕"/>
          <w:lang w:val="ko-KR"/>
        </w:rPr>
        <w:t xml:space="preserve"> </w:t>
      </w: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웹 화면에서 시스템관리 </w:t>
      </w:r>
      <w:r w:rsidRPr="004142CE">
        <w:rPr>
          <w:rFonts w:ascii="맑은 고딕" w:eastAsia="맑은 고딕" w:hAnsi="맑은 고딕"/>
        </w:rPr>
        <w:t xml:space="preserve">– </w:t>
      </w:r>
      <w:r w:rsidRPr="004142CE">
        <w:rPr>
          <w:rFonts w:ascii="맑은 고딕" w:eastAsia="맑은 고딕" w:hAnsi="맑은 고딕" w:hint="eastAsia"/>
        </w:rPr>
        <w:t>샘플게시판으로 이동하여 게시 글을 등록하고,</w:t>
      </w:r>
      <w:r w:rsidRPr="004142CE">
        <w:rPr>
          <w:rFonts w:ascii="맑은 고딕" w:eastAsia="맑은 고딕" w:hAnsi="맑은 고딕"/>
        </w:rPr>
        <w:t xml:space="preserve"> </w:t>
      </w:r>
      <w:r w:rsidRPr="004142CE">
        <w:rPr>
          <w:rFonts w:ascii="맑은 고딕" w:eastAsia="맑은 고딕" w:hAnsi="맑은 고딕" w:hint="eastAsia"/>
        </w:rPr>
        <w:t>등록한 글을 검색해본다.</w:t>
      </w:r>
    </w:p>
    <w:p w:rsidR="00992262" w:rsidRPr="004142CE" w:rsidRDefault="00265DCB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>
            <wp:extent cx="4603982" cy="3562184"/>
            <wp:effectExtent l="19050" t="0" r="6118" b="0"/>
            <wp:docPr id="41" name="그림 40" descr="샘플게시판_등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등록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47" cy="356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</w:rPr>
        <w:drawing>
          <wp:inline distT="0" distB="0" distL="0" distR="0">
            <wp:extent cx="4626313" cy="3466769"/>
            <wp:effectExtent l="19050" t="0" r="2837" b="0"/>
            <wp:docPr id="42" name="그림 41" descr="샘플게시판_상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샘플게시판_상세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517" cy="34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2" w:rsidRPr="004142CE" w:rsidRDefault="00992262" w:rsidP="00992262">
      <w:pPr>
        <w:pStyle w:val="af2"/>
        <w:spacing w:after="0"/>
        <w:ind w:leftChars="0" w:left="760"/>
        <w:rPr>
          <w:rFonts w:ascii="맑은 고딕" w:eastAsia="맑은 고딕" w:hAnsi="맑은 고딕"/>
        </w:rPr>
      </w:pPr>
    </w:p>
    <w:p w:rsidR="00D47284" w:rsidRPr="004142CE" w:rsidRDefault="00D47284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정상적으로 실행되면 해당 샘플게시판의 생성이 완료된다.</w:t>
      </w:r>
    </w:p>
    <w:p w:rsidR="00C72F1A" w:rsidRPr="004142CE" w:rsidRDefault="00C72F1A">
      <w:pPr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br w:type="page"/>
      </w:r>
    </w:p>
    <w:p w:rsidR="00C72F1A" w:rsidRPr="004142CE" w:rsidRDefault="00846058" w:rsidP="00C72F1A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50" w:name="_Toc470509942"/>
      <w:r w:rsidRPr="004142CE">
        <w:rPr>
          <w:rFonts w:ascii="맑은 고딕" w:eastAsia="맑은 고딕" w:hAnsi="맑은 고딕" w:hint="eastAsia"/>
          <w:lang w:val="ko-KR"/>
        </w:rPr>
        <w:lastRenderedPageBreak/>
        <w:t>이</w:t>
      </w:r>
      <w:r w:rsidR="00C72F1A" w:rsidRPr="004142CE">
        <w:rPr>
          <w:rFonts w:ascii="맑은 고딕" w:eastAsia="맑은 고딕" w:hAnsi="맑은 고딕" w:hint="eastAsia"/>
          <w:lang w:val="ko-KR"/>
        </w:rPr>
        <w:t>후 개발 과제</w:t>
      </w:r>
      <w:bookmarkEnd w:id="50"/>
    </w:p>
    <w:p w:rsidR="00E4494D" w:rsidRPr="004142CE" w:rsidRDefault="00E4494D" w:rsidP="00263435">
      <w:pPr>
        <w:pStyle w:val="2"/>
        <w:numPr>
          <w:ilvl w:val="0"/>
          <w:numId w:val="22"/>
        </w:numPr>
        <w:spacing w:before="240"/>
        <w:rPr>
          <w:rFonts w:ascii="맑은 고딕" w:eastAsia="맑은 고딕" w:hAnsi="맑은 고딕"/>
          <w:lang w:val="ko-KR"/>
        </w:rPr>
      </w:pPr>
      <w:bookmarkStart w:id="51" w:name="_Toc470509943"/>
      <w:r w:rsidRPr="004142CE">
        <w:rPr>
          <w:rFonts w:ascii="맑은 고딕" w:eastAsia="맑은 고딕" w:hAnsi="맑은 고딕" w:hint="eastAsia"/>
          <w:lang w:val="ko-KR"/>
        </w:rPr>
        <w:t>현재까지 구현된 기능</w:t>
      </w:r>
      <w:bookmarkEnd w:id="51"/>
    </w:p>
    <w:tbl>
      <w:tblPr>
        <w:tblW w:w="8882" w:type="dxa"/>
        <w:tblCellMar>
          <w:left w:w="99" w:type="dxa"/>
          <w:right w:w="99" w:type="dxa"/>
        </w:tblCellMar>
        <w:tblLook w:val="04A0"/>
      </w:tblPr>
      <w:tblGrid>
        <w:gridCol w:w="482"/>
        <w:gridCol w:w="1300"/>
        <w:gridCol w:w="1320"/>
        <w:gridCol w:w="1480"/>
        <w:gridCol w:w="4300"/>
      </w:tblGrid>
      <w:tr w:rsidR="00043E20" w:rsidRPr="004142CE" w:rsidTr="00511B09">
        <w:trPr>
          <w:trHeight w:val="240"/>
        </w:trPr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NO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분류1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분류2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분류3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작업내용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개발환경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프레이워크 통합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Mybatis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Logging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Log4j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트랜젝션 설정 및 어노테이션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Spring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공통 상위클래스 정의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Exception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Exception Handling 및 Logging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Resource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메세지리소스 적용(로케일 적용)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Locale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Locale 변경 처리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Cache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ehcache 설정 및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Cache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코드데이터 캐쉬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로그인, 로그아웃, 사용자로깅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인증 및 권한처리 구성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SYS_ID 기본설정 구성(세션처리)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비밀번호 변경횟수 누적 및 리셋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 설정 및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 INCLUDE 생성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상단메뉴, 좌측메뉴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 템플릿 및 화면 레이아웃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기본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편집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폼패널 및 팝업폼 설정 및 편집기능 구현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 연동된 콤보 검색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Mybatis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 서비스 트랜젝션 테스트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Configuration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접근권한VIEW 적용 및 권한적용 테스트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Pagination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페이징 처리 설정 및 그리드 페이징 연동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사용자그룹관리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사용자그룹관리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사용자화면관리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그룹화면관리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그룹화면관리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Web Editor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웹에디터 플러그인 추가적용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36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파일업로드 플러그인 추가적용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첨부파일 업로드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File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첨부파일 다운로드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Pagination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페이징처리 테스트 및 수정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콤보그리드 적용(사용자관리 예제)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일반게시판(게)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관리자의 사용자별 자동로그인 기능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Menu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 검색시 권한연동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엑셀다운로드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엑셀다운로드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전자메일-개인주소록 관리 및 게시대상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전자메일-그룹주소록 관리 및 게시대상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전자메일-수신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,발신,보관,발송</w:t>
            </w:r>
            <w:proofErr w:type="gramEnd"/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그리드의 헤더 정렬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Q&amp;A(게) - 답변게시판 트리그리드 적용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사이트맵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사이트맵 구현 - 탭없는페이지 샘플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핫메뉴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즐겨찾기메뉴(HOTMENU) - 컨텍스트메뉴 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Excel Control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엑셀로더 개발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코드엑셀로더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코드엑셀로더 개발작업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다중정렬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,로컬정렬,콤보정렬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샘플작업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일정관리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일정관리(개인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,공유일정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일정관리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일정관리(개인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,공유일정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 - 공유대상설정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단계콤보 작업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Printing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iReport를 활용한 출력기능 구현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공지사항(게) - 게시기간 설정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02032B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POPUP(게)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63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02032B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POPUP(게) - POPUP 메인공지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팝업관리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 xml:space="preserve">POPUP(게) 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>–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 xml:space="preserve"> 미리보기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엑셀로더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자동맵핑 엑셀로더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샘플예제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개발참고용 샘플예제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웹에디터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웹에디터 확장(다음에디터,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 xml:space="preserve"> CK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에디터)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페이지 이동형 게시판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69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EasyUI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화면 기본 레이아웃 변경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메뉴의 아이콘 설정 기능 개발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디자인 요청용 샘플</w:t>
            </w:r>
            <w:r w:rsidRPr="0002032B">
              <w:rPr>
                <w:rFonts w:ascii="맑은 고딕" w:eastAsia="맑은 고딕" w:hAnsi="맑은 고딕" w:cs="굴림"/>
                <w:color w:val="0070C0"/>
                <w:szCs w:val="18"/>
              </w:rPr>
              <w:t xml:space="preserve">HTML </w:t>
            </w: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및 가이드 문서</w:t>
            </w:r>
          </w:p>
        </w:tc>
      </w:tr>
      <w:tr w:rsidR="0002032B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72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Common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2032B" w:rsidRPr="0002032B" w:rsidRDefault="0002032B" w:rsidP="0002032B">
            <w:pPr>
              <w:spacing w:after="0" w:line="240" w:lineRule="auto"/>
              <w:rPr>
                <w:rFonts w:ascii="맑은 고딕" w:eastAsia="맑은 고딕" w:hAnsi="맑은 고딕" w:cs="굴림"/>
                <w:color w:val="0070C0"/>
                <w:szCs w:val="18"/>
              </w:rPr>
            </w:pPr>
            <w:r w:rsidRPr="0002032B">
              <w:rPr>
                <w:rFonts w:ascii="맑은 고딕" w:eastAsia="맑은 고딕" w:hAnsi="맑은 고딕" w:cs="굴림" w:hint="eastAsia"/>
                <w:color w:val="0070C0"/>
                <w:szCs w:val="18"/>
              </w:rPr>
              <w:t>탭패널형과 일반형태의 자동전환 기능</w:t>
            </w:r>
          </w:p>
        </w:tc>
      </w:tr>
    </w:tbl>
    <w:p w:rsidR="00043E20" w:rsidRPr="004142CE" w:rsidRDefault="00043E20" w:rsidP="00043E20">
      <w:pPr>
        <w:rPr>
          <w:rFonts w:ascii="맑은 고딕" w:eastAsia="맑은 고딕" w:hAnsi="맑은 고딕"/>
        </w:rPr>
      </w:pPr>
    </w:p>
    <w:p w:rsidR="00E4494D" w:rsidRPr="004142CE" w:rsidRDefault="00E4494D" w:rsidP="00263435">
      <w:pPr>
        <w:pStyle w:val="2"/>
        <w:numPr>
          <w:ilvl w:val="0"/>
          <w:numId w:val="22"/>
        </w:numPr>
        <w:rPr>
          <w:rFonts w:ascii="맑은 고딕" w:eastAsia="맑은 고딕" w:hAnsi="맑은 고딕"/>
          <w:lang w:val="ko-KR"/>
        </w:rPr>
      </w:pPr>
      <w:bookmarkStart w:id="52" w:name="_Toc470509944"/>
      <w:r w:rsidRPr="004142CE">
        <w:rPr>
          <w:rFonts w:ascii="맑은 고딕" w:eastAsia="맑은 고딕" w:hAnsi="맑은 고딕" w:hint="eastAsia"/>
          <w:lang w:val="ko-KR"/>
        </w:rPr>
        <w:lastRenderedPageBreak/>
        <w:t>아직 개발되지 않은 기능</w:t>
      </w:r>
      <w:bookmarkEnd w:id="52"/>
    </w:p>
    <w:tbl>
      <w:tblPr>
        <w:tblW w:w="8882" w:type="dxa"/>
        <w:tblCellMar>
          <w:left w:w="99" w:type="dxa"/>
          <w:right w:w="99" w:type="dxa"/>
        </w:tblCellMar>
        <w:tblLook w:val="04A0"/>
      </w:tblPr>
      <w:tblGrid>
        <w:gridCol w:w="482"/>
        <w:gridCol w:w="1300"/>
        <w:gridCol w:w="1320"/>
        <w:gridCol w:w="1480"/>
        <w:gridCol w:w="4300"/>
      </w:tblGrid>
      <w:tr w:rsidR="00043E20" w:rsidRPr="004142CE" w:rsidTr="00511B09">
        <w:trPr>
          <w:trHeight w:val="240"/>
        </w:trPr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NO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분류1</w:t>
            </w:r>
          </w:p>
        </w:tc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분류2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분류3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작업내용</w:t>
            </w:r>
          </w:p>
        </w:tc>
      </w:tr>
      <w:tr w:rsidR="00043E20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프레임워크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Security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43E20" w:rsidRPr="004142CE" w:rsidRDefault="00043E20" w:rsidP="00043E20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버튼별 권한 설정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 수/발신 이력조회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공문관리(게)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긴급통보서(게)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도움말(게)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도움말(게) - 개인도움말(E-Help)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자료실(게)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통합게시판 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용어관리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화면</w:t>
            </w: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/</w:t>
            </w: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용어관리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코드이력관리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코드관리(BP)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코드관리</w:t>
            </w: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(BP)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로그인현황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로그인현황(사용자로그 조회)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시스템관리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배치현황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배치작업현황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MyPage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MyPage 기능 구현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게시판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공문/게시판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초기화면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알람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대쉬보드(Alarm)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사용자공통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동호회관리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동호회관리(회원관리</w:t>
            </w:r>
            <w:proofErr w:type="gramStart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,게시판,앨범</w:t>
            </w:r>
            <w:proofErr w:type="gramEnd"/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사용자공통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auto"/>
                <w:szCs w:val="18"/>
              </w:rPr>
              <w:t>업체관리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4142CE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업체관리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357FEF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357FEF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공통개발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357FEF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auto"/>
                <w:szCs w:val="18"/>
              </w:rPr>
              <w:t>마이페이지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357FEF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auto"/>
                <w:szCs w:val="18"/>
              </w:rPr>
              <w:t>SMTP설정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357FEF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개인별 SMTP서버를 설정하는 화면</w:t>
            </w: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  <w:tr w:rsidR="00511B09" w:rsidRPr="004142CE" w:rsidTr="00511B09">
        <w:trPr>
          <w:trHeight w:val="240"/>
        </w:trPr>
        <w:tc>
          <w:tcPr>
            <w:tcW w:w="4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auto"/>
                <w:szCs w:val="18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11B09" w:rsidRPr="004142CE" w:rsidRDefault="00511B09" w:rsidP="00511B09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</w:tr>
    </w:tbl>
    <w:p w:rsidR="00043E20" w:rsidRPr="004142CE" w:rsidRDefault="00043E20" w:rsidP="00043E20">
      <w:pPr>
        <w:rPr>
          <w:rFonts w:ascii="맑은 고딕" w:eastAsia="맑은 고딕" w:hAnsi="맑은 고딕"/>
          <w:lang w:val="ko-KR"/>
        </w:rPr>
      </w:pPr>
    </w:p>
    <w:p w:rsidR="00E4494D" w:rsidRPr="004142CE" w:rsidRDefault="00E4494D" w:rsidP="00263435">
      <w:pPr>
        <w:pStyle w:val="2"/>
        <w:numPr>
          <w:ilvl w:val="0"/>
          <w:numId w:val="22"/>
        </w:numPr>
        <w:rPr>
          <w:rFonts w:ascii="맑은 고딕" w:eastAsia="맑은 고딕" w:hAnsi="맑은 고딕"/>
          <w:lang w:val="ko-KR"/>
        </w:rPr>
      </w:pPr>
      <w:bookmarkStart w:id="53" w:name="_Toc470509945"/>
      <w:r w:rsidRPr="004142CE">
        <w:rPr>
          <w:rFonts w:ascii="맑은 고딕" w:eastAsia="맑은 고딕" w:hAnsi="맑은 고딕" w:hint="eastAsia"/>
          <w:lang w:val="ko-KR"/>
        </w:rPr>
        <w:t>보완 필요 사항</w:t>
      </w:r>
      <w:bookmarkEnd w:id="53"/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화면별 권한 처리에 대해 좀더 정밀한 테스트와 보완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U</w:t>
      </w:r>
      <w:r w:rsidRPr="004142CE">
        <w:rPr>
          <w:rFonts w:ascii="맑은 고딕" w:eastAsia="맑은 고딕" w:hAnsi="맑은 고딕"/>
        </w:rPr>
        <w:t xml:space="preserve">RL </w:t>
      </w:r>
      <w:r w:rsidRPr="004142CE">
        <w:rPr>
          <w:rFonts w:ascii="맑은 고딕" w:eastAsia="맑은 고딕" w:hAnsi="맑은 고딕" w:hint="eastAsia"/>
        </w:rPr>
        <w:t>유형별 에러메세지 표시에 대한 세부적인 처리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 xml:space="preserve">일정관리에서 전체적으로 적용될 </w:t>
      </w:r>
      <w:r w:rsidRPr="004142CE">
        <w:rPr>
          <w:rFonts w:ascii="맑은 고딕" w:eastAsia="맑은 고딕" w:hAnsi="맑은 고딕"/>
        </w:rPr>
        <w:t>Work Calendar</w:t>
      </w:r>
      <w:r w:rsidRPr="004142CE">
        <w:rPr>
          <w:rFonts w:ascii="맑은 고딕" w:eastAsia="맑은 고딕" w:hAnsi="맑은 고딕" w:hint="eastAsia"/>
        </w:rPr>
        <w:t>에 대한 데이터 셋팅 및 그에 따른 보완 필요.</w:t>
      </w:r>
    </w:p>
    <w:p w:rsidR="00EE60DA" w:rsidRPr="004142CE" w:rsidRDefault="00EE60DA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 w:hint="eastAsia"/>
        </w:rPr>
        <w:t>인증시 비밀번호 실패횟수에 따른 인증 제한 기능 필요.</w:t>
      </w:r>
    </w:p>
    <w:p w:rsidR="002D0A00" w:rsidRDefault="002D0A00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iReport </w:t>
      </w:r>
      <w:r w:rsidRPr="004142CE">
        <w:rPr>
          <w:rFonts w:ascii="맑은 고딕" w:eastAsia="맑은 고딕" w:hAnsi="맑은 고딕" w:hint="eastAsia"/>
        </w:rPr>
        <w:t>부분에 대한 세부적인 설정 및 출력 연동 필요.</w:t>
      </w:r>
    </w:p>
    <w:p w:rsidR="00740A13" w:rsidRPr="004142CE" w:rsidRDefault="00740A13" w:rsidP="00263435">
      <w:pPr>
        <w:pStyle w:val="af2"/>
        <w:numPr>
          <w:ilvl w:val="0"/>
          <w:numId w:val="3"/>
        </w:numPr>
        <w:spacing w:after="0"/>
        <w:ind w:leftChars="0"/>
        <w:rPr>
          <w:rFonts w:ascii="맑은 고딕" w:eastAsia="맑은 고딕" w:hAnsi="맑은 고딕"/>
        </w:rPr>
      </w:pPr>
      <w:r w:rsidRPr="004142CE">
        <w:rPr>
          <w:rFonts w:ascii="맑은 고딕" w:eastAsia="맑은 고딕" w:hAnsi="맑은 고딕"/>
        </w:rPr>
        <w:t xml:space="preserve">세부적인 </w:t>
      </w:r>
      <w:r w:rsidRPr="004142CE">
        <w:rPr>
          <w:rFonts w:ascii="맑은 고딕" w:eastAsia="맑은 고딕" w:hAnsi="맑은 고딕" w:hint="eastAsia"/>
        </w:rPr>
        <w:t>화면 웹디자인 변경 및 적용 필요.</w:t>
      </w:r>
    </w:p>
    <w:p w:rsidR="003524DF" w:rsidRPr="004142CE" w:rsidRDefault="003524DF" w:rsidP="003524DF">
      <w:pPr>
        <w:rPr>
          <w:rFonts w:ascii="맑은 고딕" w:eastAsia="맑은 고딕" w:hAnsi="맑은 고딕"/>
          <w:lang w:val="ko-KR"/>
        </w:rPr>
      </w:pPr>
    </w:p>
    <w:p w:rsidR="00740A13" w:rsidRDefault="00740A13" w:rsidP="00740A13">
      <w:pPr>
        <w:rPr>
          <w:lang w:val="ko-KR"/>
        </w:rPr>
      </w:pPr>
    </w:p>
    <w:p w:rsidR="00740A13" w:rsidRPr="004142CE" w:rsidRDefault="00740A13" w:rsidP="00740A13">
      <w:pPr>
        <w:pStyle w:val="1"/>
        <w:spacing w:before="120" w:after="0"/>
        <w:rPr>
          <w:rFonts w:ascii="맑은 고딕" w:eastAsia="맑은 고딕" w:hAnsi="맑은 고딕"/>
          <w:lang w:val="ko-KR"/>
        </w:rPr>
      </w:pPr>
      <w:bookmarkStart w:id="54" w:name="_Toc470509946"/>
      <w:r>
        <w:rPr>
          <w:rFonts w:ascii="맑은 고딕" w:eastAsia="맑은 고딕" w:hAnsi="맑은 고딕" w:hint="eastAsia"/>
          <w:lang w:val="ko-KR"/>
        </w:rPr>
        <w:lastRenderedPageBreak/>
        <w:t>프레임워크 개선 사항</w:t>
      </w:r>
      <w:bookmarkEnd w:id="54"/>
    </w:p>
    <w:p w:rsidR="00740A13" w:rsidRPr="00740A13" w:rsidRDefault="00740A13" w:rsidP="002672C6">
      <w:pPr>
        <w:pStyle w:val="2"/>
        <w:numPr>
          <w:ilvl w:val="0"/>
          <w:numId w:val="32"/>
        </w:numPr>
        <w:spacing w:before="240"/>
        <w:rPr>
          <w:lang w:val="ko-KR"/>
        </w:rPr>
      </w:pPr>
      <w:bookmarkStart w:id="55" w:name="_Toc470509947"/>
      <w:r w:rsidRPr="00740A13">
        <w:rPr>
          <w:rFonts w:ascii="맑은 고딕" w:eastAsia="맑은 고딕" w:hAnsi="맑은 고딕" w:hint="eastAsia"/>
          <w:lang w:val="ko-KR"/>
        </w:rPr>
        <w:t xml:space="preserve">1차 개선 사항 </w:t>
      </w:r>
      <w:r w:rsidRPr="00740A13">
        <w:rPr>
          <w:rFonts w:ascii="맑은 고딕" w:eastAsia="맑은 고딕" w:hAnsi="맑은 고딕"/>
          <w:lang w:val="ko-KR"/>
        </w:rPr>
        <w:t>(2015</w:t>
      </w:r>
      <w:r w:rsidRPr="00740A13">
        <w:rPr>
          <w:rFonts w:ascii="맑은 고딕" w:eastAsia="맑은 고딕" w:hAnsi="맑은 고딕" w:hint="eastAsia"/>
          <w:lang w:val="ko-KR"/>
        </w:rPr>
        <w:t>년0</w:t>
      </w:r>
      <w:r w:rsidRPr="00740A13">
        <w:rPr>
          <w:rFonts w:ascii="맑은 고딕" w:eastAsia="맑은 고딕" w:hAnsi="맑은 고딕"/>
          <w:lang w:val="ko-KR"/>
        </w:rPr>
        <w:t>4</w:t>
      </w:r>
      <w:r w:rsidRPr="00740A13">
        <w:rPr>
          <w:rFonts w:ascii="맑은 고딕" w:eastAsia="맑은 고딕" w:hAnsi="맑은 고딕" w:hint="eastAsia"/>
          <w:lang w:val="ko-KR"/>
        </w:rPr>
        <w:t xml:space="preserve">월 </w:t>
      </w:r>
      <w:r w:rsidRPr="00740A13">
        <w:rPr>
          <w:rFonts w:ascii="맑은 고딕" w:eastAsia="맑은 고딕" w:hAnsi="맑은 고딕"/>
          <w:lang w:val="ko-KR"/>
        </w:rPr>
        <w:t>– 2015</w:t>
      </w:r>
      <w:r w:rsidRPr="00740A13">
        <w:rPr>
          <w:rFonts w:ascii="맑은 고딕" w:eastAsia="맑은 고딕" w:hAnsi="맑은 고딕" w:hint="eastAsia"/>
          <w:lang w:val="ko-KR"/>
        </w:rPr>
        <w:t>년</w:t>
      </w:r>
      <w:r w:rsidRPr="00740A13">
        <w:rPr>
          <w:rFonts w:ascii="맑은 고딕" w:eastAsia="맑은 고딕" w:hAnsi="맑은 고딕"/>
          <w:lang w:val="ko-KR"/>
        </w:rPr>
        <w:t>06</w:t>
      </w:r>
      <w:r w:rsidRPr="00740A13">
        <w:rPr>
          <w:rFonts w:ascii="맑은 고딕" w:eastAsia="맑은 고딕" w:hAnsi="맑은 고딕" w:hint="eastAsia"/>
          <w:lang w:val="ko-KR"/>
        </w:rPr>
        <w:t>월)</w:t>
      </w:r>
      <w:bookmarkEnd w:id="55"/>
    </w:p>
    <w:tbl>
      <w:tblPr>
        <w:tblW w:w="9209" w:type="dxa"/>
        <w:tblLayout w:type="fixed"/>
        <w:tblCellMar>
          <w:left w:w="99" w:type="dxa"/>
          <w:right w:w="99" w:type="dxa"/>
        </w:tblCellMar>
        <w:tblLook w:val="04A0"/>
      </w:tblPr>
      <w:tblGrid>
        <w:gridCol w:w="558"/>
        <w:gridCol w:w="1380"/>
        <w:gridCol w:w="2168"/>
        <w:gridCol w:w="4111"/>
        <w:gridCol w:w="992"/>
      </w:tblGrid>
      <w:tr w:rsidR="00AF02A4" w:rsidRPr="003524DF" w:rsidTr="00AF02A4">
        <w:trPr>
          <w:trHeight w:val="402"/>
        </w:trPr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번호</w:t>
            </w:r>
          </w:p>
        </w:tc>
        <w:tc>
          <w:tcPr>
            <w:tcW w:w="1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요청일</w:t>
            </w:r>
          </w:p>
        </w:tc>
        <w:tc>
          <w:tcPr>
            <w:tcW w:w="2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보완요청사항</w:t>
            </w:r>
          </w:p>
        </w:tc>
        <w:tc>
          <w:tcPr>
            <w:tcW w:w="4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처리내역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처리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구분</w:t>
            </w:r>
          </w:p>
        </w:tc>
      </w:tr>
      <w:tr w:rsidR="00AF02A4" w:rsidRPr="003524DF" w:rsidTr="00AF02A4">
        <w:trPr>
          <w:trHeight w:val="60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1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IE8에서 datebox 날짜 선택 불가하며 임의 입력시 현재날짜로 저장됨.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datebox의 parser 함수(business.js)의 추가에 따른 버그였던 것으로 확인됨.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123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3-1) combobox 데이터 맨앞에 특정 문구(선택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,전체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,..) 처리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combobox의 옵션 중 prompt 라는 옵션은 콤보박스의 기본문구를 설정하는 기능을 하며, 별도의 선택행위가 필요한 경우를 위해 combobox의 loader 함수에 "first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:{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value:'', text:'전체'}" 와 같이 첫번째 항목에 옵션을 추가할 수 있는 first 라는 옵션을 설정하도록 해당 기능을 추가함.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common.js loader 함수내 기능추가완료.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[샘플관리]-[샘플메뉴]-[작업샘플] 화면에 샘플예제를 참조할것.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115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3-2) textbox, datebox 의 $("#id")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.focus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();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input box 를 포커싱하는 방법은 일반적인 jquery 사용법으로는 불가능함. 예를 들어 텍스트박스의 경우엔 $("#id")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.textbox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("textbox").focus(); 와 같이 EasyUI의 함수를 이용하여야 함.</w:t>
            </w:r>
          </w:p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[샘플관리]-[샘플메뉴]-[작업샘플] 화면에 샘플예제를 정의함.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84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3-3) 동적으로 textbox 및 combobox 생성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동적인 생성방법은 기본적으로 jquery에서 사용하는 방법과 동일하나, 다만 textbox나 combobox 의 객체를 스크립트상에서 생성해줘야 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.[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샘플관리]-[샘플메뉴]-[작업샘플] 화면에 샘플예제를 참조할것.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3524DF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1440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3-4) IE9에서 파일업로드 기능 작동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확인해본 결과 Drag &amp; Drop 은 IE9에선 사용이 불가능함. 해당 플러그인의 데모화면도 마찬가지로 안되는 것으로 보아 플러그인의 버그로 추정됨.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또한 첨부파일이 업로드되지 않는 것으로 확인되었으며, 이는 IE9의 버그에 따른 것으로 업로드한 결과값을 json으로 내려줄때 이를 다운로드로 처리하는 문제로 인해 첨부파일이 등록되지 않음. 이부분은 우회하는 방법을 찾아 해결함.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우회하는 방법은 Content Type을 application/json 이 아닌 text/html 로 결과가 내려가도록 수정하였음.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FileController.java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수정</w:t>
            </w:r>
          </w:p>
        </w:tc>
      </w:tr>
      <w:tr w:rsidR="00AF02A4" w:rsidRPr="003524DF" w:rsidTr="00AF02A4">
        <w:trPr>
          <w:trHeight w:val="97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lastRenderedPageBreak/>
              <w:t>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3-5) textbox 멀티라인 입력시 DB에 입력된 대로 저장안됨.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기본적으로 멀티라인 입력은 textarea와 동일한 방식으로 동작됨. 다만 DB 저장시 줄바꿈 등의 특수문자를 태그로 변경하거나 하는 작업이 필요한 경우엔 별도로 변환하는 코딩이 필요하며 이는 textarea 또한 마찬가지임.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[시스템관리]-[일정관리] 화면에서 일정등록시 내용 등의 항목은 textbox 의 multiline 옵션을 사용하여 정의되어 있으므로 이를 참조하기 바람.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부연설명</w:t>
            </w:r>
          </w:p>
        </w:tc>
      </w:tr>
      <w:tr w:rsidR="00AF02A4" w:rsidRPr="003524DF" w:rsidTr="00AF02A4">
        <w:trPr>
          <w:trHeight w:val="103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4-1) 상단메뉴의 전구아이콘 교체 불가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개발가이드 문서의 보완필요사항에 언급되었던 부분으로 해당 시점엔 구현되지 않은 기능이었음. 현재 메뉴등록시 아이콘클래스 항목이 입력되어 있으면 해당 클래스가 적용되도록 widget.js 에 기능을 추가 작업함.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widget.js 기능추가완료.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6-1) 최상단 우측의 로그아웃버튼이 메인페이지에서 보이지 않는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메인페이지 로딩시 사용자정보가 ModelMap 에 담기지 않아 생기는 현상임.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CommonController 의 index 메서드에 해당 정보가 담기도록 수정함.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사이트맵 화면도 동일한 현상이 있어 같이 수정됨.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CommonController.java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190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2015-04-13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5-1) 게시판의 웹에디터를 "다음에디터"로 변경 처리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기존은 SCEDITOR 로 적용되어 있음.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다음의 3가지의 에디터를 선택적용 가능하도록 추가작업함.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 xml:space="preserve">1) 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SC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SC에디터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2) CK : CK에디터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3) DM: 다음에디터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해당 선택은 jeditor.js 에서 정의되며, 에디터를 쓰는 프로그램에 일괄 적용됨.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br/>
              <w:t>단, 모든 에디터가 IE8에선 실행불가함.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D71F3">
        <w:trPr>
          <w:trHeight w:val="274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8) 로그인 안되었는데 main화면에 URL로 바로 접근가능(http://127.0.0.1:8080/)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로그인 체크 및 권한을 관리하기 위한 URL이 화면관리에 등록되어야 하는데 "/"에 해당되는 URL이 미등록되어서 생기는 문제이나 해당 URL은 "/index.do"와 동일하므로 동일한 URL로 맵핑되어 체크되도록 수정함.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SecurityInterceptor.java 수정완료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lastRenderedPageBreak/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lastRenderedPageBreak/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9) 메뉴 진입시 스크립터 에러(SCRIPT5007,5009)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    - IE 11에서 디버그 모드 확인 결과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EasyUI의 탭기능에 버그가 있어 생기는 문제로서 해당 사이트에서 패치된 소스를 받아 INCLUDE 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.(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jquery-easyui-1.4-patch.zip) 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jquery-easyui-1.4-patch.zip 를 다운받아 압축해제후 INCLUDE 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패치적용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3) 화면내 이동시 화면이 window.location.href 가 사용가능여부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self.location.href 를 사용하면 해당 페이지내에서 이동이 가능함. 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공지사항 개발예제를 참고할것.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부연설명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페이지 이동형 게시판 예제 개발 요청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페이지 이동형 게시판 예제 개발 요청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공지사항 개발예제 생성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>페이지 이동형 게시판으로 개발됨.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2) 파일업로드 및 다운로드기능 공통 메소드 추가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가장 기본적인 파일 업로드 기능 개발 요청함.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[샘플관리] - [샘플메뉴] - [첨부파일샘플] 화면의 소스 및 예제 참조할것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4) 메인 컨덴츠 영역 방식 분기화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 xml:space="preserve">    - 텝, 일반 화면전환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설정에 따라 탭과 일반 화면 사이를 전환할수 있는 기능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>: 현재 가능한지 여부에 대한 판단이 필요하며, 그에 따라 추후 일괄 수정 작업이 필요할 것으로 보여짐.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상단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,하단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 xml:space="preserve"> INCLUDE 페이지 적용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및 메뉴의 링크방식을 변경함.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 w:type="page"/>
              <w:t xml:space="preserve">해당 설정은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app.properties 의 usable.tabPanel = true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에서 설정되며, 해당 설정에 따라 모든페이지에 적용된다.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D71F3">
        <w:trPr>
          <w:trHeight w:val="983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엑셀 업로드(설명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,예제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: G마켓 엑셀 양식)</w:t>
            </w:r>
          </w:p>
          <w:p w:rsidR="00AF02A4" w:rsidRP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color w:val="000000"/>
                <w:szCs w:val="18"/>
              </w:rPr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칼럼 맵핑 기능을 포함한 엑셀양식에 따른 엑셀파일 업로드 기능 개발 요청.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D71F3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1) 양식종류관리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주문 또는 출고 등의 양식의 그룹과 맵핑할 변수명을 정의하는 부분으로 해당 맵핑변수를 대상테이블의 칼럼에 대입하여 저장처리 기능을 구현하도록 한다.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2) 엑셀양식관리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각 양식그룹에 해당하는 종류(오픈마켓)별 엑셀양식을 등록하고 개별 칼럼을 설정한다. 이 부분에서 1)번에서 정의한 맵핑변수와 개별 칼럼을 맵핑시키도록 한다.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3) 주문엑셀로더 개발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엑셀양식의 샘플로서 양식에 맞는 엑셀파일을 업로드하고 해당 데이터를 읽어 화면에 그리드형태로 display 하는 기능까지 개발되어 있으며, 저장버튼 클릭 후에 실제 저장을 처리하는 로직은 업무적인 요청에 따라 별도의 개발이 필요하다.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lastRenderedPageBreak/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2015-04-23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7) 팝업관리 추가(설명필요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,팝업좌표,사이즈,게시기간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게시판 형태의 팝업관리 기능 개발 및 메인의 팝업로딩 기능 추가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1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그리드에서 idField에 해당하는 항목의 편집시 datebox 임에도 validatebox로 표시되는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business.js 에서 afterEdit 함수에서 무조건 validatebox 로 editor가 변경되도록 설정되어 있었음.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설정된 에디터가 적용되도록 business.js 의 afterEdit 함수를 수정함.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121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그리드에서 특정칼럼 편집시 다른칼럼의 값이 셋팅되도록 하는 예제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(예를 들어 코드를 입력하면 코드에 해당되는 명칭이 조회되어 옆의 칼럼에 자동입력되도록 하는 기능)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dps 프로젝트의 [품절등록] 화면 에서 상품코드 선택시 AJAX를 이용하여 상품명을 가져오는 로직의 샘플을 제공함.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: 해당 처리를 위해서 상품코드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,상품명은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모두 에디터가 있는 형태여야 하며, 그리드의 onBeginEdit 이벤트에 해당 처리로직을 바인딩함.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샘플추가</w:t>
            </w:r>
          </w:p>
        </w:tc>
      </w:tr>
      <w:tr w:rsidR="00AF02A4" w:rsidRPr="003524DF" w:rsidTr="00AF02A4">
        <w:trPr>
          <w:trHeight w:val="121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팝업관리 - 화면 오픈시 개발자도구에서 스크립트 오류가 발생하며 에디터 영역이 표시가 잘 되지 않습니다.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IE에서 간헐적으로 발생하는 스크립트 오류로서 SCEDITOR 일 경우에만 해당 문제가 발생되고 있음을 확인함.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SCEDITOR 에 국한한 문제이며 IE에서만 간헐적으로 발생하므로 에디터를 다음에디터로 변경함으로써 해당 문제를 우회하여 해결함.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1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팝업관리 - 미리보기 기능 추가개발 요청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편집화면과 상세화면에서 미리보기 버튼을 두어 해당 버튼 클릭시 미리보기용 팝업이 띄워지도록 개발 작업함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</w:t>
            </w: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2015-05-22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화면 영역 확인 요청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: 여백이 많이 존재 하는데 전체적으로 꽉찬 느낌으로 변경이 가능 할까요?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EasyUI 의 ThemeBuilder 와 같은 형태로 Layout 변경을 요청함.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해당 형태에 맞춰 CSS 와 INCLUDE 용 JSP 를 수정함.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(common.css, head.jsp, foot.jsp, north.jsp, body.head.jsp, body.foot.jsp)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수정개발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23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레이아웃 변경</w:t>
            </w:r>
          </w:p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테마빌더 내의 중앙부분의 레이아웃과 같은 방식으로 재변경요망</w:t>
            </w:r>
          </w:p>
          <w:p w:rsidR="00AF02A4" w:rsidRP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이전버젼(메뉴가 최상단에 위치)으로 복귀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중앙패널의 border 및 titlebar 제거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 :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body.head.jsp, head.jsp, foot.jsp, body.foot.jsp, north.jsp 수정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lastRenderedPageBreak/>
              <w:t>24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메뉴바 스크롤 확인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최상단 메뉴의 자동스크롤 처리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common.css (overflow</w:t>
            </w:r>
            <w:proofErr w:type="gramStart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:hidden</w:t>
            </w:r>
            <w:proofErr w:type="gramEnd"/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-&gt; overflow: auto)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25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공통코드의 useFlag(사용여부) 조건 설정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콤보에서 코드검색시 코드그룹외의 기타조건이 추가될 수 있는지 문의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useFlag(사용여부) 조건이 조건비교상에 생략되어 있어 해당 조건을 추가함.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해당 조건을 사용하는 예제는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"엑셀양식관리(loaderForm.js)"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를 참고할것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26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그리드의 중복확인과 같은 LOOP Validation 예제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"양식종류관리" 참고할것.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 xml:space="preserve">loaderCode.js 의 doValidate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함수 확인할것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 xml:space="preserve">: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common.js 의 jutils.duplicateObject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함수 참고할것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확인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27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코드관리에서 검색시 타 기능과 다르게 유달리 로딩이 느린 문제가 발생함.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그리드의 칼럼항목 설정시 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C65911"/>
                <w:szCs w:val="18"/>
              </w:rPr>
              <w:t>width 지정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이 안되어 있으면 칼럼수가 많을 경우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로딩이 느려지는 문제가 발생함. 이에 따라 칼럼의 width 를 개별 지정해줌.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code.jsp 참고할것.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28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2015-06-02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그리드 행추가시 idField 에디터 비활성 문제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기본설정된 에디터가 수정시에 제거됨으로서 추가시에 재생성되지 못하는 문제로서 별도로 해당 에디터를 KEEP 할수 있도록 수정.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business.js 내의 beforeEdit 함수 수정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버그수정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29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2015-06-09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각 패널간, 프레임간 여백 간격 모두 제거할 것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패널간 여백 제거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해당 여백이 설정된 CSS 는 별도로 common.css 내에 주석처리함.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수정</w:t>
            </w:r>
          </w:p>
        </w:tc>
      </w:tr>
      <w:tr w:rsidR="00AF02A4" w:rsidRPr="003524DF" w:rsidTr="00AF02A4">
        <w:trPr>
          <w:trHeight w:val="945"/>
        </w:trPr>
        <w:tc>
          <w:tcPr>
            <w:tcW w:w="5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  <w:t>30</w:t>
            </w: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 xml:space="preserve"> 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18"/>
              </w:rPr>
              <w:t>2015-06-09</w:t>
            </w:r>
          </w:p>
        </w:tc>
        <w:tc>
          <w:tcPr>
            <w:tcW w:w="2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좌측 영역 메뉴접기 아이콘으로 설정할것</w:t>
            </w:r>
          </w:p>
        </w:tc>
        <w:tc>
          <w:tcPr>
            <w:tcW w:w="4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[메뉴닫기] 아이콘을 west.jsp 에 </w:t>
            </w: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정의하여 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좌측 영역에 타이틀바에 있는 메뉴접는 기능을 아이콘으로 구현.</w:t>
            </w: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br/>
              <w:t>좌측 영역의 타이틀바는 숨김 처리</w:t>
            </w:r>
          </w:p>
          <w:p w:rsidR="00AF02A4" w:rsidRPr="003524DF" w:rsidRDefault="00AF02A4" w:rsidP="00AF02A4">
            <w:pPr>
              <w:spacing w:after="0" w:line="240" w:lineRule="auto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 w:rsidRPr="003524DF">
              <w:rPr>
                <w:rFonts w:ascii="맑은 고딕" w:eastAsia="맑은 고딕" w:hAnsi="맑은 고딕" w:cs="굴림" w:hint="eastAsia"/>
                <w:color w:val="000000"/>
                <w:szCs w:val="18"/>
              </w:rPr>
              <w:t xml:space="preserve"> (아이콘은 디자인 후에 대체하도록 할것)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F02A4" w:rsidRPr="003524DF" w:rsidRDefault="00AF02A4" w:rsidP="00AF02A4">
            <w:pPr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szCs w:val="18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szCs w:val="18"/>
              </w:rPr>
              <w:t>기능추가</w:t>
            </w:r>
          </w:p>
        </w:tc>
      </w:tr>
    </w:tbl>
    <w:p w:rsidR="00992262" w:rsidRPr="003524DF" w:rsidRDefault="00992262" w:rsidP="003524DF">
      <w:pPr>
        <w:spacing w:after="0"/>
        <w:rPr>
          <w:rFonts w:ascii="맑은 고딕" w:eastAsia="맑은 고딕" w:hAnsi="맑은 고딕"/>
        </w:rPr>
      </w:pPr>
      <w:bookmarkStart w:id="56" w:name="_GoBack"/>
      <w:bookmarkEnd w:id="56"/>
    </w:p>
    <w:sectPr w:rsidR="00992262" w:rsidRPr="003524DF" w:rsidSect="004B4F51">
      <w:headerReference w:type="default" r:id="rId80"/>
      <w:footerReference w:type="default" r:id="rId81"/>
      <w:pgSz w:w="12240" w:h="15840" w:code="1"/>
      <w:pgMar w:top="1440" w:right="1440" w:bottom="1440" w:left="1440" w:header="720" w:footer="864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E51FB" w:rsidRDefault="00FE51FB">
      <w:pPr>
        <w:spacing w:after="0" w:line="240" w:lineRule="auto"/>
      </w:pPr>
      <w:r>
        <w:separator/>
      </w:r>
    </w:p>
  </w:endnote>
  <w:endnote w:type="continuationSeparator" w:id="0">
    <w:p w:rsidR="00FE51FB" w:rsidRDefault="00FE51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휴먼엑스포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A88" w:rsidRDefault="00060A0D">
    <w:pPr>
      <w:pStyle w:val="ac"/>
    </w:pPr>
    <w:r w:rsidRPr="00060A0D">
      <w:rPr>
        <w:rFonts w:ascii="맑은 고딕" w:eastAsia="맑은 고딕" w:hAnsi="맑은 고딕"/>
        <w:b/>
        <w:color w:val="000000" w:themeColor="text1"/>
      </w:rPr>
      <w:pict>
        <v:line id="직선 연결선 84" o:spid="_x0000_s4098" style="position:absolute;left:0;text-align:left;flip:y;z-index:251663360;visibility:visible;mso-position-horizontal-relative:margin;mso-width-relative:margin;mso-height-relative:margin" from="0,13.45pt" to="466.8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" strokecolor="#5b9bd5 [3204]" strokeweight=".5pt">
          <v:stroke joinstyle="miter"/>
          <w10:wrap anchorx="margin"/>
        </v:line>
      </w:pict>
    </w:r>
    <w:r w:rsidRPr="00060A0D">
      <w:rPr>
        <w:rFonts w:ascii="맑은 고딕" w:eastAsia="맑은 고딕" w:hAnsi="맑은 고딕"/>
        <w:b/>
        <w:color w:val="0D0D0D" w:themeColor="text1" w:themeTint="F2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텍스트 상자 22" o:spid="_x0000_s4097" type="#_x0000_t202" style="position:absolute;left:0;text-align:left;margin-left:50.25pt;margin-top:11.25pt;width:26.7pt;height:26.25pt;z-index:251659264;visibility:visible;mso-position-horizontal-relative:left-margin-area;mso-position-vertical-relative:bottom-margin-area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" filled="f" stroked="f" strokeweight=".5pt">
          <v:textbox inset="0,0,0,0">
            <w:txbxContent>
              <w:p w:rsidR="00253A88" w:rsidRDefault="00060A0D">
                <w:pPr>
                  <w:pStyle w:val="ac"/>
                </w:pPr>
                <w:fldSimple w:instr=" PAGE   \* MERGEFORMAT ">
                  <w:r w:rsidR="00B74918">
                    <w:t>42</w:t>
                  </w:r>
                </w:fldSimple>
              </w:p>
            </w:txbxContent>
          </v:textbox>
          <w10:wrap anchorx="margin" anchory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E51FB" w:rsidRDefault="00FE51FB">
      <w:pPr>
        <w:spacing w:after="0" w:line="240" w:lineRule="auto"/>
      </w:pPr>
      <w:r>
        <w:separator/>
      </w:r>
    </w:p>
  </w:footnote>
  <w:footnote w:type="continuationSeparator" w:id="0">
    <w:p w:rsidR="00FE51FB" w:rsidRDefault="00FE51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3A88" w:rsidRPr="008E2822" w:rsidRDefault="00253A88">
    <w:pPr>
      <w:pStyle w:val="ab"/>
      <w:rPr>
        <w:rFonts w:ascii="맑은 고딕" w:eastAsia="맑은 고딕" w:hAnsi="맑은 고딕"/>
        <w:b/>
        <w:sz w:val="20"/>
      </w:rPr>
    </w:pPr>
    <w:r w:rsidRPr="0040361D">
      <w:rPr>
        <w:rFonts w:ascii="맑은 고딕" w:eastAsia="맑은 고딕" w:hAnsi="맑은 고딕" w:hint="eastAsia"/>
        <w:b/>
        <w:noProof/>
        <w:color w:val="002060"/>
        <w:sz w:val="20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5400675</wp:posOffset>
          </wp:positionH>
          <wp:positionV relativeFrom="page">
            <wp:posOffset>447675</wp:posOffset>
          </wp:positionV>
          <wp:extent cx="523875" cy="209550"/>
          <wp:effectExtent l="0" t="0" r="9525" b="0"/>
          <wp:wrapNone/>
          <wp:docPr id="81" name="그림 8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Logo_2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3875" cy="209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60A0D" w:rsidRPr="00060A0D">
      <w:rPr>
        <w:rFonts w:ascii="맑은 고딕" w:eastAsia="맑은 고딕" w:hAnsi="맑은 고딕"/>
        <w:b/>
        <w:noProof/>
        <w:color w:val="002060"/>
        <w:sz w:val="20"/>
      </w:rPr>
      <w:pict>
        <v:line id="직선 연결선 82" o:spid="_x0000_s4099" style="position:absolute;flip:y;z-index:251661312;visibility:visible;mso-position-horizontal:left;mso-position-horizontal-relative:margin;mso-position-vertical-relative:text;mso-width-relative:margin;mso-height-relative:margin" from="0,17.95pt" to="466.8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" strokecolor="#5b9bd5 [3204]" strokeweight=".5pt">
          <v:stroke joinstyle="miter"/>
          <w10:wrap anchorx="margin"/>
        </v:line>
      </w:pict>
    </w:r>
    <w:r w:rsidRPr="0040361D">
      <w:rPr>
        <w:rFonts w:ascii="맑은 고딕" w:eastAsia="맑은 고딕" w:hAnsi="맑은 고딕" w:hint="eastAsia"/>
        <w:b/>
        <w:color w:val="002060"/>
        <w:sz w:val="20"/>
      </w:rPr>
      <w:t>W</w:t>
    </w:r>
    <w:r w:rsidRPr="0040361D">
      <w:rPr>
        <w:rFonts w:ascii="맑은 고딕" w:eastAsia="맑은 고딕" w:hAnsi="맑은 고딕"/>
        <w:b/>
        <w:color w:val="002060"/>
        <w:sz w:val="20"/>
      </w:rPr>
      <w:t xml:space="preserve">SC </w:t>
    </w:r>
    <w:r>
      <w:rPr>
        <w:rFonts w:ascii="맑은 고딕" w:eastAsia="맑은 고딕" w:hAnsi="맑은 고딕" w:hint="eastAsia"/>
        <w:b/>
        <w:color w:val="002060"/>
        <w:sz w:val="20"/>
      </w:rPr>
      <w:t>FRAMEWORK</w:t>
    </w:r>
    <w:r w:rsidRPr="0040361D">
      <w:rPr>
        <w:rFonts w:ascii="맑은 고딕" w:eastAsia="맑은 고딕" w:hAnsi="맑은 고딕" w:hint="eastAsia"/>
        <w:b/>
        <w:color w:val="002060"/>
        <w:sz w:val="20"/>
      </w:rPr>
      <w:t xml:space="preserve"> 개발자 가이드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01994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>
    <w:nsid w:val="02D710D9"/>
    <w:multiLevelType w:val="multilevel"/>
    <w:tmpl w:val="146E250E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-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059C6088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>
    <w:nsid w:val="05BD582D"/>
    <w:multiLevelType w:val="hybridMultilevel"/>
    <w:tmpl w:val="5F48C56C"/>
    <w:lvl w:ilvl="0" w:tplc="4FACE15A">
      <w:start w:val="1"/>
      <w:numFmt w:val="decimal"/>
      <w:pStyle w:val="2"/>
      <w:lvlText w:val="%1."/>
      <w:lvlJc w:val="left"/>
      <w:pPr>
        <w:tabs>
          <w:tab w:val="num" w:pos="360"/>
        </w:tabs>
        <w:ind w:left="360" w:hanging="360"/>
      </w:pPr>
      <w:rPr>
        <w:rFonts w:ascii="맑은 고딕" w:eastAsia="맑은 고딕" w:hAnsi="맑은 고딕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" w:hanging="360"/>
      </w:pPr>
    </w:lvl>
    <w:lvl w:ilvl="2" w:tplc="0409001B" w:tentative="1">
      <w:start w:val="1"/>
      <w:numFmt w:val="lowerRoman"/>
      <w:lvlText w:val="%3."/>
      <w:lvlJc w:val="right"/>
      <w:pPr>
        <w:ind w:left="884" w:hanging="180"/>
      </w:pPr>
    </w:lvl>
    <w:lvl w:ilvl="3" w:tplc="0409000F" w:tentative="1">
      <w:start w:val="1"/>
      <w:numFmt w:val="decimal"/>
      <w:lvlText w:val="%4."/>
      <w:lvlJc w:val="left"/>
      <w:pPr>
        <w:ind w:left="1604" w:hanging="360"/>
      </w:pPr>
    </w:lvl>
    <w:lvl w:ilvl="4" w:tplc="04090019" w:tentative="1">
      <w:start w:val="1"/>
      <w:numFmt w:val="lowerLetter"/>
      <w:lvlText w:val="%5."/>
      <w:lvlJc w:val="left"/>
      <w:pPr>
        <w:ind w:left="2324" w:hanging="360"/>
      </w:pPr>
    </w:lvl>
    <w:lvl w:ilvl="5" w:tplc="0409001B" w:tentative="1">
      <w:start w:val="1"/>
      <w:numFmt w:val="lowerRoman"/>
      <w:lvlText w:val="%6."/>
      <w:lvlJc w:val="right"/>
      <w:pPr>
        <w:ind w:left="3044" w:hanging="180"/>
      </w:pPr>
    </w:lvl>
    <w:lvl w:ilvl="6" w:tplc="0409000F" w:tentative="1">
      <w:start w:val="1"/>
      <w:numFmt w:val="decimal"/>
      <w:lvlText w:val="%7."/>
      <w:lvlJc w:val="left"/>
      <w:pPr>
        <w:ind w:left="3764" w:hanging="360"/>
      </w:pPr>
    </w:lvl>
    <w:lvl w:ilvl="7" w:tplc="04090019" w:tentative="1">
      <w:start w:val="1"/>
      <w:numFmt w:val="lowerLetter"/>
      <w:lvlText w:val="%8."/>
      <w:lvlJc w:val="left"/>
      <w:pPr>
        <w:ind w:left="4484" w:hanging="360"/>
      </w:pPr>
    </w:lvl>
    <w:lvl w:ilvl="8" w:tplc="0409001B" w:tentative="1">
      <w:start w:val="1"/>
      <w:numFmt w:val="lowerRoman"/>
      <w:lvlText w:val="%9."/>
      <w:lvlJc w:val="right"/>
      <w:pPr>
        <w:ind w:left="5204" w:hanging="180"/>
      </w:pPr>
    </w:lvl>
  </w:abstractNum>
  <w:abstractNum w:abstractNumId="4">
    <w:nsid w:val="06867CA2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>
    <w:nsid w:val="071F70B7"/>
    <w:multiLevelType w:val="hybridMultilevel"/>
    <w:tmpl w:val="013E0708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>
    <w:nsid w:val="0784712E"/>
    <w:multiLevelType w:val="hybridMultilevel"/>
    <w:tmpl w:val="95A0C2C0"/>
    <w:lvl w:ilvl="0" w:tplc="DC40FE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>
    <w:nsid w:val="080430F6"/>
    <w:multiLevelType w:val="hybridMultilevel"/>
    <w:tmpl w:val="14F8D18A"/>
    <w:lvl w:ilvl="0" w:tplc="CE68293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>
    <w:nsid w:val="08474C9C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>
    <w:nsid w:val="0A1D193C"/>
    <w:multiLevelType w:val="hybridMultilevel"/>
    <w:tmpl w:val="82ECF62A"/>
    <w:lvl w:ilvl="0" w:tplc="9EE400FE">
      <w:start w:val="1"/>
      <w:numFmt w:val="bullet"/>
      <w:lvlText w:val="◈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5B9BD5" w:themeColor="accent1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131E0B2C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46A5A74"/>
    <w:multiLevelType w:val="hybridMultilevel"/>
    <w:tmpl w:val="73421B12"/>
    <w:lvl w:ilvl="0" w:tplc="9EE400FE">
      <w:start w:val="1"/>
      <w:numFmt w:val="bullet"/>
      <w:lvlText w:val="◈"/>
      <w:lvlJc w:val="left"/>
      <w:pPr>
        <w:ind w:left="644" w:hanging="360"/>
      </w:pPr>
      <w:rPr>
        <w:rFonts w:ascii="맑은 고딕" w:eastAsia="맑은 고딕" w:hAnsi="맑은 고딕" w:cstheme="minorBidi" w:hint="eastAsia"/>
        <w:color w:val="5B9BD5" w:themeColor="accent1"/>
        <w:sz w:val="20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12">
    <w:nsid w:val="148A1DEA"/>
    <w:multiLevelType w:val="hybridMultilevel"/>
    <w:tmpl w:val="AF0E5E30"/>
    <w:lvl w:ilvl="0" w:tplc="A098961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1C895FDA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>
    <w:nsid w:val="1E8622E1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>
    <w:nsid w:val="214A3DD3"/>
    <w:multiLevelType w:val="hybridMultilevel"/>
    <w:tmpl w:val="0B3AF370"/>
    <w:lvl w:ilvl="0" w:tplc="38B0445E">
      <w:start w:val="1"/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2459354C"/>
    <w:multiLevelType w:val="hybridMultilevel"/>
    <w:tmpl w:val="E2F20BEE"/>
    <w:lvl w:ilvl="0" w:tplc="38B0445E">
      <w:start w:val="1"/>
      <w:numFmt w:val="bullet"/>
      <w:lvlText w:val="●"/>
      <w:lvlJc w:val="left"/>
      <w:pPr>
        <w:ind w:left="121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65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0" w:hanging="400"/>
      </w:pPr>
      <w:rPr>
        <w:rFonts w:ascii="Wingdings" w:hAnsi="Wingdings" w:hint="default"/>
      </w:rPr>
    </w:lvl>
  </w:abstractNum>
  <w:abstractNum w:abstractNumId="17">
    <w:nsid w:val="2A525461"/>
    <w:multiLevelType w:val="hybridMultilevel"/>
    <w:tmpl w:val="41002F8E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>
    <w:nsid w:val="32646318"/>
    <w:multiLevelType w:val="hybridMultilevel"/>
    <w:tmpl w:val="946ED4C2"/>
    <w:lvl w:ilvl="0" w:tplc="594E9B7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3A661D70"/>
    <w:multiLevelType w:val="hybridMultilevel"/>
    <w:tmpl w:val="75DE6386"/>
    <w:lvl w:ilvl="0" w:tplc="36ACC57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>
    <w:nsid w:val="40C46303"/>
    <w:multiLevelType w:val="hybridMultilevel"/>
    <w:tmpl w:val="83F6EAF0"/>
    <w:lvl w:ilvl="0" w:tplc="B9242E7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460449D6"/>
    <w:multiLevelType w:val="hybridMultilevel"/>
    <w:tmpl w:val="C5C8FFB6"/>
    <w:lvl w:ilvl="0" w:tplc="D67A953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>
    <w:nsid w:val="47875017"/>
    <w:multiLevelType w:val="hybridMultilevel"/>
    <w:tmpl w:val="42B8D97C"/>
    <w:lvl w:ilvl="0" w:tplc="38B0445E">
      <w:start w:val="1"/>
      <w:numFmt w:val="bullet"/>
      <w:lvlText w:val="●"/>
      <w:lvlJc w:val="left"/>
      <w:pPr>
        <w:ind w:left="80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47EF5620"/>
    <w:multiLevelType w:val="hybridMultilevel"/>
    <w:tmpl w:val="77929368"/>
    <w:lvl w:ilvl="0" w:tplc="162E4EE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>
    <w:nsid w:val="51B42DCA"/>
    <w:multiLevelType w:val="hybridMultilevel"/>
    <w:tmpl w:val="D80CD958"/>
    <w:lvl w:ilvl="0" w:tplc="38B0445E">
      <w:start w:val="1"/>
      <w:numFmt w:val="bullet"/>
      <w:lvlText w:val="●"/>
      <w:lvlJc w:val="left"/>
      <w:pPr>
        <w:ind w:left="76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25">
    <w:nsid w:val="556132C5"/>
    <w:multiLevelType w:val="hybridMultilevel"/>
    <w:tmpl w:val="BCE8A92E"/>
    <w:lvl w:ilvl="0" w:tplc="B9242E76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6">
    <w:nsid w:val="56722E5D"/>
    <w:multiLevelType w:val="hybridMultilevel"/>
    <w:tmpl w:val="386CFD34"/>
    <w:lvl w:ilvl="0" w:tplc="2848BDF6">
      <w:start w:val="1"/>
      <w:numFmt w:val="bullet"/>
      <w:lvlText w:val="※"/>
      <w:lvlJc w:val="left"/>
      <w:pPr>
        <w:ind w:left="4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60" w:hanging="400"/>
      </w:pPr>
      <w:rPr>
        <w:rFonts w:ascii="Wingdings" w:hAnsi="Wingdings" w:hint="default"/>
      </w:rPr>
    </w:lvl>
  </w:abstractNum>
  <w:abstractNum w:abstractNumId="27">
    <w:nsid w:val="5AF77116"/>
    <w:multiLevelType w:val="hybridMultilevel"/>
    <w:tmpl w:val="904A0368"/>
    <w:lvl w:ilvl="0" w:tplc="38B0445E">
      <w:start w:val="1"/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1" w:tplc="38B0445E">
      <w:start w:val="1"/>
      <w:numFmt w:val="bullet"/>
      <w:lvlText w:val="●"/>
      <w:lvlJc w:val="left"/>
      <w:pPr>
        <w:ind w:left="1200" w:hanging="400"/>
      </w:pPr>
      <w:rPr>
        <w:rFonts w:ascii="맑은 고딕" w:eastAsia="맑은 고딕" w:hAnsi="맑은 고딕" w:cstheme="minorBidi" w:hint="eastAsia"/>
        <w:color w:val="5B9BD5" w:themeColor="accent1"/>
        <w:sz w:val="16"/>
        <w:vertAlign w:val="superscrip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5BBB68F4"/>
    <w:multiLevelType w:val="hybridMultilevel"/>
    <w:tmpl w:val="7E10C44C"/>
    <w:lvl w:ilvl="0" w:tplc="6D18B324">
      <w:start w:val="1"/>
      <w:numFmt w:val="decimal"/>
      <w:lvlText w:val="%1)"/>
      <w:lvlJc w:val="left"/>
      <w:pPr>
        <w:ind w:left="760" w:hanging="360"/>
      </w:pPr>
      <w:rPr>
        <w:rFonts w:hint="eastAsia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5FF572F6"/>
    <w:multiLevelType w:val="hybridMultilevel"/>
    <w:tmpl w:val="27C4F060"/>
    <w:lvl w:ilvl="0" w:tplc="23D648B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>
    <w:nsid w:val="657E5D71"/>
    <w:multiLevelType w:val="hybridMultilevel"/>
    <w:tmpl w:val="BFBE56B6"/>
    <w:lvl w:ilvl="0" w:tplc="DF622CE6">
      <w:start w:val="1"/>
      <w:numFmt w:val="bullet"/>
      <w:pStyle w:val="a"/>
      <w:lvlText w:val=""/>
      <w:lvlJc w:val="left"/>
      <w:pPr>
        <w:tabs>
          <w:tab w:val="num" w:pos="783"/>
        </w:tabs>
        <w:ind w:left="855" w:hanging="288"/>
      </w:pPr>
      <w:rPr>
        <w:rFonts w:ascii="Symbol" w:hAnsi="Symbol" w:hint="default"/>
        <w:color w:val="5B9BD5" w:themeColor="accent1"/>
      </w:rPr>
    </w:lvl>
    <w:lvl w:ilvl="1" w:tplc="04090003" w:tentative="1">
      <w:start w:val="1"/>
      <w:numFmt w:val="bullet"/>
      <w:lvlText w:val="o"/>
      <w:lvlJc w:val="left"/>
      <w:pPr>
        <w:ind w:left="18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3" w:hanging="360"/>
      </w:pPr>
      <w:rPr>
        <w:rFonts w:ascii="Wingdings" w:hAnsi="Wingdings" w:hint="default"/>
      </w:rPr>
    </w:lvl>
  </w:abstractNum>
  <w:abstractNum w:abstractNumId="31">
    <w:nsid w:val="6E207FD7"/>
    <w:multiLevelType w:val="hybridMultilevel"/>
    <w:tmpl w:val="7E5E3FE4"/>
    <w:lvl w:ilvl="0" w:tplc="D6AC10C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2">
    <w:nsid w:val="750E738C"/>
    <w:multiLevelType w:val="hybridMultilevel"/>
    <w:tmpl w:val="40C069B2"/>
    <w:lvl w:ilvl="0" w:tplc="ADCC1B64">
      <w:start w:val="1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00"/>
      </w:pPr>
      <w:rPr>
        <w:rFonts w:ascii="Wingdings" w:hAnsi="Wingdings" w:hint="default"/>
      </w:rPr>
    </w:lvl>
  </w:abstractNum>
  <w:abstractNum w:abstractNumId="33">
    <w:nsid w:val="7EE31110"/>
    <w:multiLevelType w:val="hybridMultilevel"/>
    <w:tmpl w:val="5566A2BA"/>
    <w:lvl w:ilvl="0" w:tplc="B9242E76">
      <w:start w:val="1"/>
      <w:numFmt w:val="decimal"/>
      <w:lvlText w:val="%1)"/>
      <w:lvlJc w:val="left"/>
      <w:pPr>
        <w:ind w:left="12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30"/>
  </w:num>
  <w:num w:numId="2">
    <w:abstractNumId w:val="11"/>
  </w:num>
  <w:num w:numId="3">
    <w:abstractNumId w:val="27"/>
  </w:num>
  <w:num w:numId="4">
    <w:abstractNumId w:val="10"/>
  </w:num>
  <w:num w:numId="5">
    <w:abstractNumId w:val="25"/>
  </w:num>
  <w:num w:numId="6">
    <w:abstractNumId w:val="16"/>
  </w:num>
  <w:num w:numId="7">
    <w:abstractNumId w:val="12"/>
  </w:num>
  <w:num w:numId="8">
    <w:abstractNumId w:val="28"/>
  </w:num>
  <w:num w:numId="9">
    <w:abstractNumId w:val="3"/>
    <w:lvlOverride w:ilvl="0">
      <w:startOverride w:val="1"/>
    </w:lvlOverride>
  </w:num>
  <w:num w:numId="10">
    <w:abstractNumId w:val="3"/>
    <w:lvlOverride w:ilvl="0">
      <w:startOverride w:val="1"/>
    </w:lvlOverride>
  </w:num>
  <w:num w:numId="11">
    <w:abstractNumId w:val="3"/>
  </w:num>
  <w:num w:numId="12">
    <w:abstractNumId w:val="3"/>
    <w:lvlOverride w:ilvl="0">
      <w:startOverride w:val="1"/>
    </w:lvlOverride>
  </w:num>
  <w:num w:numId="13">
    <w:abstractNumId w:val="18"/>
  </w:num>
  <w:num w:numId="14">
    <w:abstractNumId w:val="26"/>
  </w:num>
  <w:num w:numId="15">
    <w:abstractNumId w:val="7"/>
  </w:num>
  <w:num w:numId="16">
    <w:abstractNumId w:val="19"/>
  </w:num>
  <w:num w:numId="17">
    <w:abstractNumId w:val="13"/>
  </w:num>
  <w:num w:numId="18">
    <w:abstractNumId w:val="5"/>
  </w:num>
  <w:num w:numId="19">
    <w:abstractNumId w:val="14"/>
  </w:num>
  <w:num w:numId="20">
    <w:abstractNumId w:val="4"/>
  </w:num>
  <w:num w:numId="21">
    <w:abstractNumId w:val="32"/>
  </w:num>
  <w:num w:numId="22">
    <w:abstractNumId w:val="3"/>
    <w:lvlOverride w:ilvl="0">
      <w:startOverride w:val="1"/>
    </w:lvlOverride>
  </w:num>
  <w:num w:numId="23">
    <w:abstractNumId w:val="6"/>
  </w:num>
  <w:num w:numId="24">
    <w:abstractNumId w:val="21"/>
  </w:num>
  <w:num w:numId="25">
    <w:abstractNumId w:val="23"/>
  </w:num>
  <w:num w:numId="26">
    <w:abstractNumId w:val="2"/>
  </w:num>
  <w:num w:numId="27">
    <w:abstractNumId w:val="29"/>
  </w:num>
  <w:num w:numId="28">
    <w:abstractNumId w:val="31"/>
  </w:num>
  <w:num w:numId="29">
    <w:abstractNumId w:val="0"/>
  </w:num>
  <w:num w:numId="30">
    <w:abstractNumId w:val="8"/>
  </w:num>
  <w:num w:numId="31">
    <w:abstractNumId w:val="17"/>
  </w:num>
  <w:num w:numId="32">
    <w:abstractNumId w:val="3"/>
    <w:lvlOverride w:ilvl="0">
      <w:startOverride w:val="1"/>
    </w:lvlOverride>
  </w:num>
  <w:num w:numId="33">
    <w:abstractNumId w:val="24"/>
  </w:num>
  <w:num w:numId="34">
    <w:abstractNumId w:val="9"/>
  </w:num>
  <w:num w:numId="35">
    <w:abstractNumId w:val="1"/>
  </w:num>
  <w:num w:numId="36">
    <w:abstractNumId w:val="22"/>
  </w:num>
  <w:num w:numId="37">
    <w:abstractNumId w:val="15"/>
  </w:num>
  <w:num w:numId="38">
    <w:abstractNumId w:val="33"/>
  </w:num>
  <w:num w:numId="39">
    <w:abstractNumId w:val="20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hideSpellingErrors/>
  <w:hideGrammaticalErrors/>
  <w:proofState w:grammar="clean"/>
  <w:attachedTemplate r:id="rId1"/>
  <w:defaultTabStop w:val="720"/>
  <w:characterSpacingControl w:val="doNotCompress"/>
  <w:hdrShapeDefaults>
    <o:shapedefaults v:ext="edit" spidmax="23554" style="mso-position-horizontal-relative:margin;mso-width-relative:margin;mso-height-relative:margin;v-text-anchor:middle" fillcolor="none [2166]" strokecolor="none [3206]">
      <v:fill color="none [2166]" color2="none [2614]" rotate="t" colors="0 #fbdda4;.5 #fad695;1 #fdd380" focus="100%" type="gradient">
        <o:fill v:ext="view" type="gradientUnscaled"/>
      </v:fill>
      <v:stroke color="none [3206]" weight=".5pt"/>
    </o:shapedefaults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F448E"/>
    <w:rsid w:val="000022F1"/>
    <w:rsid w:val="00002DFD"/>
    <w:rsid w:val="00005DEA"/>
    <w:rsid w:val="0002032B"/>
    <w:rsid w:val="00020FE0"/>
    <w:rsid w:val="00023E21"/>
    <w:rsid w:val="00027C9F"/>
    <w:rsid w:val="00043E20"/>
    <w:rsid w:val="00060A0D"/>
    <w:rsid w:val="00062E04"/>
    <w:rsid w:val="000776FE"/>
    <w:rsid w:val="0008117C"/>
    <w:rsid w:val="000828B5"/>
    <w:rsid w:val="000902F2"/>
    <w:rsid w:val="00091F3A"/>
    <w:rsid w:val="00093F52"/>
    <w:rsid w:val="000A1789"/>
    <w:rsid w:val="000B73D3"/>
    <w:rsid w:val="000E0944"/>
    <w:rsid w:val="000F5485"/>
    <w:rsid w:val="00103A30"/>
    <w:rsid w:val="00105415"/>
    <w:rsid w:val="00113C28"/>
    <w:rsid w:val="0011610C"/>
    <w:rsid w:val="00120441"/>
    <w:rsid w:val="001269A9"/>
    <w:rsid w:val="00132C0F"/>
    <w:rsid w:val="00143505"/>
    <w:rsid w:val="0017016A"/>
    <w:rsid w:val="001772FB"/>
    <w:rsid w:val="00196548"/>
    <w:rsid w:val="001A4BF7"/>
    <w:rsid w:val="001C1736"/>
    <w:rsid w:val="001C7626"/>
    <w:rsid w:val="001D3013"/>
    <w:rsid w:val="001F7646"/>
    <w:rsid w:val="00201958"/>
    <w:rsid w:val="00210BA2"/>
    <w:rsid w:val="00213F85"/>
    <w:rsid w:val="00232F33"/>
    <w:rsid w:val="00237801"/>
    <w:rsid w:val="00245861"/>
    <w:rsid w:val="00246392"/>
    <w:rsid w:val="002475F1"/>
    <w:rsid w:val="00253A88"/>
    <w:rsid w:val="00254483"/>
    <w:rsid w:val="00263435"/>
    <w:rsid w:val="002635DF"/>
    <w:rsid w:val="00265DCB"/>
    <w:rsid w:val="002672C6"/>
    <w:rsid w:val="00270EDF"/>
    <w:rsid w:val="00277F37"/>
    <w:rsid w:val="0028073D"/>
    <w:rsid w:val="002911A3"/>
    <w:rsid w:val="002A07C2"/>
    <w:rsid w:val="002B40FB"/>
    <w:rsid w:val="002B764F"/>
    <w:rsid w:val="002C33DF"/>
    <w:rsid w:val="002D0A00"/>
    <w:rsid w:val="002F26C5"/>
    <w:rsid w:val="00327404"/>
    <w:rsid w:val="00327834"/>
    <w:rsid w:val="00331AEF"/>
    <w:rsid w:val="0034750B"/>
    <w:rsid w:val="003524DF"/>
    <w:rsid w:val="00355D53"/>
    <w:rsid w:val="00356B09"/>
    <w:rsid w:val="00357FEF"/>
    <w:rsid w:val="003643FC"/>
    <w:rsid w:val="00365E4D"/>
    <w:rsid w:val="003861C2"/>
    <w:rsid w:val="003911C6"/>
    <w:rsid w:val="003978BC"/>
    <w:rsid w:val="003A493D"/>
    <w:rsid w:val="003B5562"/>
    <w:rsid w:val="003D6FE2"/>
    <w:rsid w:val="003F24A8"/>
    <w:rsid w:val="0040361D"/>
    <w:rsid w:val="004142CE"/>
    <w:rsid w:val="00431A3C"/>
    <w:rsid w:val="0043204C"/>
    <w:rsid w:val="004416CC"/>
    <w:rsid w:val="00465DD0"/>
    <w:rsid w:val="0047288D"/>
    <w:rsid w:val="00480D98"/>
    <w:rsid w:val="00485302"/>
    <w:rsid w:val="00493181"/>
    <w:rsid w:val="004961AC"/>
    <w:rsid w:val="00497AE9"/>
    <w:rsid w:val="004A1485"/>
    <w:rsid w:val="004A4A4F"/>
    <w:rsid w:val="004A64BD"/>
    <w:rsid w:val="004B4F51"/>
    <w:rsid w:val="004B7B67"/>
    <w:rsid w:val="004C3239"/>
    <w:rsid w:val="004C58F6"/>
    <w:rsid w:val="004F29A4"/>
    <w:rsid w:val="004F567F"/>
    <w:rsid w:val="00511B09"/>
    <w:rsid w:val="005178E9"/>
    <w:rsid w:val="0052709E"/>
    <w:rsid w:val="005300DC"/>
    <w:rsid w:val="0053172F"/>
    <w:rsid w:val="00532DEC"/>
    <w:rsid w:val="00564D97"/>
    <w:rsid w:val="00570E44"/>
    <w:rsid w:val="005722E1"/>
    <w:rsid w:val="0057317D"/>
    <w:rsid w:val="00582C0F"/>
    <w:rsid w:val="005848F7"/>
    <w:rsid w:val="00586AB0"/>
    <w:rsid w:val="005909C3"/>
    <w:rsid w:val="005A52D4"/>
    <w:rsid w:val="005A7C64"/>
    <w:rsid w:val="005B1B76"/>
    <w:rsid w:val="005C31EA"/>
    <w:rsid w:val="005D0AFF"/>
    <w:rsid w:val="005D2B10"/>
    <w:rsid w:val="005D4F86"/>
    <w:rsid w:val="00605ED5"/>
    <w:rsid w:val="00631918"/>
    <w:rsid w:val="00631C58"/>
    <w:rsid w:val="00636E7E"/>
    <w:rsid w:val="0064325C"/>
    <w:rsid w:val="00657E58"/>
    <w:rsid w:val="00660C92"/>
    <w:rsid w:val="0066745B"/>
    <w:rsid w:val="006702FA"/>
    <w:rsid w:val="00681740"/>
    <w:rsid w:val="00693F06"/>
    <w:rsid w:val="00694461"/>
    <w:rsid w:val="006A7A4D"/>
    <w:rsid w:val="006B39EB"/>
    <w:rsid w:val="006B578C"/>
    <w:rsid w:val="006C449E"/>
    <w:rsid w:val="006E687D"/>
    <w:rsid w:val="006E7FDC"/>
    <w:rsid w:val="006F448E"/>
    <w:rsid w:val="00707507"/>
    <w:rsid w:val="00710E46"/>
    <w:rsid w:val="007122FA"/>
    <w:rsid w:val="0071306B"/>
    <w:rsid w:val="007167A6"/>
    <w:rsid w:val="00740A13"/>
    <w:rsid w:val="00761427"/>
    <w:rsid w:val="007707B6"/>
    <w:rsid w:val="00771B91"/>
    <w:rsid w:val="00774172"/>
    <w:rsid w:val="00777D23"/>
    <w:rsid w:val="00790286"/>
    <w:rsid w:val="007906A3"/>
    <w:rsid w:val="00792EA5"/>
    <w:rsid w:val="00793E35"/>
    <w:rsid w:val="007A23DA"/>
    <w:rsid w:val="007A511B"/>
    <w:rsid w:val="007B0A8F"/>
    <w:rsid w:val="007B2AD9"/>
    <w:rsid w:val="007C7CC3"/>
    <w:rsid w:val="007D1044"/>
    <w:rsid w:val="007D4565"/>
    <w:rsid w:val="007D5D65"/>
    <w:rsid w:val="007E5612"/>
    <w:rsid w:val="0082243A"/>
    <w:rsid w:val="00822D8D"/>
    <w:rsid w:val="008339EE"/>
    <w:rsid w:val="00836037"/>
    <w:rsid w:val="00846058"/>
    <w:rsid w:val="00846637"/>
    <w:rsid w:val="00847CB1"/>
    <w:rsid w:val="0086576D"/>
    <w:rsid w:val="008941AF"/>
    <w:rsid w:val="008A2739"/>
    <w:rsid w:val="008B7603"/>
    <w:rsid w:val="008C6A7D"/>
    <w:rsid w:val="008D30BB"/>
    <w:rsid w:val="008D46A9"/>
    <w:rsid w:val="008D51E5"/>
    <w:rsid w:val="008D5454"/>
    <w:rsid w:val="008D7CE0"/>
    <w:rsid w:val="008E1C2C"/>
    <w:rsid w:val="008E2500"/>
    <w:rsid w:val="008E2822"/>
    <w:rsid w:val="008E6825"/>
    <w:rsid w:val="008E7231"/>
    <w:rsid w:val="008E77E1"/>
    <w:rsid w:val="00900D77"/>
    <w:rsid w:val="00904FB4"/>
    <w:rsid w:val="00910F4F"/>
    <w:rsid w:val="00931009"/>
    <w:rsid w:val="0093637E"/>
    <w:rsid w:val="00946BA1"/>
    <w:rsid w:val="00975613"/>
    <w:rsid w:val="00977305"/>
    <w:rsid w:val="00977E3B"/>
    <w:rsid w:val="009815C4"/>
    <w:rsid w:val="00992262"/>
    <w:rsid w:val="00994CFD"/>
    <w:rsid w:val="009952E3"/>
    <w:rsid w:val="009958D0"/>
    <w:rsid w:val="009A41CE"/>
    <w:rsid w:val="009A4C69"/>
    <w:rsid w:val="009A6216"/>
    <w:rsid w:val="009D2BB2"/>
    <w:rsid w:val="009E081A"/>
    <w:rsid w:val="00A000FA"/>
    <w:rsid w:val="00A0677A"/>
    <w:rsid w:val="00A07B53"/>
    <w:rsid w:val="00A177EE"/>
    <w:rsid w:val="00A230C5"/>
    <w:rsid w:val="00A330FC"/>
    <w:rsid w:val="00A42849"/>
    <w:rsid w:val="00A53155"/>
    <w:rsid w:val="00A55147"/>
    <w:rsid w:val="00A74352"/>
    <w:rsid w:val="00A807F1"/>
    <w:rsid w:val="00A83DB9"/>
    <w:rsid w:val="00AB1F30"/>
    <w:rsid w:val="00AC053A"/>
    <w:rsid w:val="00AC4264"/>
    <w:rsid w:val="00AC6B7E"/>
    <w:rsid w:val="00AD3479"/>
    <w:rsid w:val="00AD71F3"/>
    <w:rsid w:val="00AE3A30"/>
    <w:rsid w:val="00AF02A4"/>
    <w:rsid w:val="00AF2384"/>
    <w:rsid w:val="00B05ACA"/>
    <w:rsid w:val="00B12F87"/>
    <w:rsid w:val="00B24666"/>
    <w:rsid w:val="00B5194A"/>
    <w:rsid w:val="00B6190B"/>
    <w:rsid w:val="00B71A3C"/>
    <w:rsid w:val="00B74918"/>
    <w:rsid w:val="00B75671"/>
    <w:rsid w:val="00B82317"/>
    <w:rsid w:val="00B8613E"/>
    <w:rsid w:val="00B8682C"/>
    <w:rsid w:val="00B90DB9"/>
    <w:rsid w:val="00B9256C"/>
    <w:rsid w:val="00BA4350"/>
    <w:rsid w:val="00BB7D0C"/>
    <w:rsid w:val="00BD0BF8"/>
    <w:rsid w:val="00BD3C50"/>
    <w:rsid w:val="00BF2494"/>
    <w:rsid w:val="00BF3672"/>
    <w:rsid w:val="00BF6C89"/>
    <w:rsid w:val="00C0386D"/>
    <w:rsid w:val="00C11DBD"/>
    <w:rsid w:val="00C25664"/>
    <w:rsid w:val="00C26B7B"/>
    <w:rsid w:val="00C27280"/>
    <w:rsid w:val="00C30767"/>
    <w:rsid w:val="00C321DC"/>
    <w:rsid w:val="00C371EC"/>
    <w:rsid w:val="00C473C5"/>
    <w:rsid w:val="00C479D2"/>
    <w:rsid w:val="00C61832"/>
    <w:rsid w:val="00C61BF1"/>
    <w:rsid w:val="00C67ADC"/>
    <w:rsid w:val="00C72F1A"/>
    <w:rsid w:val="00C73CC4"/>
    <w:rsid w:val="00C8656B"/>
    <w:rsid w:val="00CA5E8C"/>
    <w:rsid w:val="00CB39D8"/>
    <w:rsid w:val="00CC0736"/>
    <w:rsid w:val="00CC54CB"/>
    <w:rsid w:val="00CD0554"/>
    <w:rsid w:val="00CE5A13"/>
    <w:rsid w:val="00D01F5F"/>
    <w:rsid w:val="00D17770"/>
    <w:rsid w:val="00D17D5C"/>
    <w:rsid w:val="00D352DA"/>
    <w:rsid w:val="00D369E5"/>
    <w:rsid w:val="00D37257"/>
    <w:rsid w:val="00D43165"/>
    <w:rsid w:val="00D47284"/>
    <w:rsid w:val="00D509A9"/>
    <w:rsid w:val="00D50B6D"/>
    <w:rsid w:val="00D57FA2"/>
    <w:rsid w:val="00D611A2"/>
    <w:rsid w:val="00D62D3A"/>
    <w:rsid w:val="00D8122F"/>
    <w:rsid w:val="00D96F9C"/>
    <w:rsid w:val="00DA1705"/>
    <w:rsid w:val="00DA1A51"/>
    <w:rsid w:val="00DB3CF9"/>
    <w:rsid w:val="00DC17B1"/>
    <w:rsid w:val="00DF4554"/>
    <w:rsid w:val="00DF5C49"/>
    <w:rsid w:val="00DF7AE2"/>
    <w:rsid w:val="00E00C6E"/>
    <w:rsid w:val="00E02D75"/>
    <w:rsid w:val="00E06E75"/>
    <w:rsid w:val="00E23394"/>
    <w:rsid w:val="00E25134"/>
    <w:rsid w:val="00E264A4"/>
    <w:rsid w:val="00E4494D"/>
    <w:rsid w:val="00E54B33"/>
    <w:rsid w:val="00E56CB4"/>
    <w:rsid w:val="00E648ED"/>
    <w:rsid w:val="00E72C1D"/>
    <w:rsid w:val="00E7608A"/>
    <w:rsid w:val="00E81B26"/>
    <w:rsid w:val="00E93BF0"/>
    <w:rsid w:val="00E976C9"/>
    <w:rsid w:val="00EA329E"/>
    <w:rsid w:val="00EA5822"/>
    <w:rsid w:val="00EC6E01"/>
    <w:rsid w:val="00ED377B"/>
    <w:rsid w:val="00EE60DA"/>
    <w:rsid w:val="00EE7D00"/>
    <w:rsid w:val="00EF62C6"/>
    <w:rsid w:val="00F0428C"/>
    <w:rsid w:val="00F142F9"/>
    <w:rsid w:val="00F2661D"/>
    <w:rsid w:val="00F327EB"/>
    <w:rsid w:val="00F41F7D"/>
    <w:rsid w:val="00F56B36"/>
    <w:rsid w:val="00F7494B"/>
    <w:rsid w:val="00F85A77"/>
    <w:rsid w:val="00F94267"/>
    <w:rsid w:val="00F950AE"/>
    <w:rsid w:val="00FA5705"/>
    <w:rsid w:val="00FA5753"/>
    <w:rsid w:val="00FB5140"/>
    <w:rsid w:val="00FE2AA5"/>
    <w:rsid w:val="00FE51FB"/>
    <w:rsid w:val="00FF08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554" style="mso-position-horizontal-relative:margin;mso-width-relative:margin;mso-height-relative:margin;v-text-anchor:middle" fillcolor="none [2166]" strokecolor="none [3206]">
      <v:fill color="none [2166]" color2="none [2614]" rotate="t" colors="0 #fbdda4;.5 #fad695;1 #fdd380" focus="100%" type="gradient">
        <o:fill v:ext="view" type="gradientUnscaled"/>
      </v:fill>
      <v:stroke color="none [3206]" weight=".5pt"/>
    </o:shapedefaults>
    <o:shapelayout v:ext="edit">
      <o:idmap v:ext="edit" data="1"/>
      <o:rules v:ext="edit">
        <o:r id="V:Rule1" type="callout" idref="#사각형 설명선 12"/>
        <o:r id="V:Rule2" type="callout" idref="#사각형 설명선 39"/>
        <o:r id="V:Rule3" type="callout" idref="#사각형 설명선 42"/>
        <o:r id="V:Rule4" type="callout" idref="#사각형 설명선 45"/>
        <o:r id="V:Rule5" type="callout" idref="#사각형 설명선 46"/>
        <o:r id="V:Rule6" type="callout" idref="#사각형 설명선 47"/>
        <o:r id="V:Rule7" type="callout" idref="#사각형 설명선 48"/>
        <o:r id="V:Rule8" type="callout" idref="#사각형 설명선 49"/>
        <o:r id="V:Rule9" type="callout" idref="#사각형 설명선 61"/>
        <o:r id="V:Rule10" type="callout" idref="#_x0000_s1061"/>
        <o:r id="V:Rule11" type="callout" idref="#_x0000_s1063"/>
        <o:r id="V:Rule12" type="callout" idref="#_x0000_s1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color w:val="404040" w:themeColor="text1" w:themeTint="BF"/>
        <w:sz w:val="18"/>
        <w:lang w:val="en-US" w:eastAsia="ko-KR" w:bidi="ar-SA"/>
      </w:rPr>
    </w:rPrDefault>
    <w:pPrDefault>
      <w:pPr>
        <w:spacing w:after="18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qFormat="1"/>
    <w:lsdException w:name="Title" w:semiHidden="0" w:uiPriority="10" w:unhideWhenUsed="0" w:qFormat="1"/>
    <w:lsdException w:name="Signature" w:qFormat="1"/>
    <w:lsdException w:name="Default Paragraph Font" w:uiPriority="1"/>
    <w:lsdException w:name="Subtitle" w:semiHidden="0" w:uiPriority="11" w:unhideWhenUsed="0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D8122F"/>
  </w:style>
  <w:style w:type="paragraph" w:styleId="1">
    <w:name w:val="heading 1"/>
    <w:basedOn w:val="a0"/>
    <w:next w:val="a0"/>
    <w:link w:val="1Char"/>
    <w:uiPriority w:val="9"/>
    <w:qFormat/>
    <w:rsid w:val="00D8122F"/>
    <w:pPr>
      <w:keepNext/>
      <w:keepLines/>
      <w:spacing w:before="600" w:after="240" w:line="240" w:lineRule="auto"/>
      <w:outlineLvl w:val="0"/>
    </w:pPr>
    <w:rPr>
      <w:b/>
      <w:bCs/>
      <w:caps/>
      <w:color w:val="1F4E79" w:themeColor="accent1" w:themeShade="80"/>
      <w:sz w:val="28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D8122F"/>
    <w:pPr>
      <w:keepNext/>
      <w:keepLines/>
      <w:numPr>
        <w:numId w:val="11"/>
      </w:numPr>
      <w:spacing w:before="360" w:after="120" w:line="240" w:lineRule="auto"/>
      <w:outlineLvl w:val="1"/>
    </w:pPr>
    <w:rPr>
      <w:b/>
      <w:bCs/>
      <w:color w:val="5B9BD5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Title"/>
    <w:basedOn w:val="a0"/>
    <w:next w:val="a0"/>
    <w:link w:val="Char"/>
    <w:uiPriority w:val="10"/>
    <w:qFormat/>
    <w:rsid w:val="00D8122F"/>
    <w:pPr>
      <w:pBdr>
        <w:left w:val="double" w:sz="18" w:space="4" w:color="1F4E79" w:themeColor="accent1" w:themeShade="80"/>
      </w:pBdr>
      <w:spacing w:after="0" w:line="420" w:lineRule="exact"/>
    </w:pPr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character" w:customStyle="1" w:styleId="Char">
    <w:name w:val="제목 Char"/>
    <w:basedOn w:val="a1"/>
    <w:link w:val="a4"/>
    <w:uiPriority w:val="10"/>
    <w:rsid w:val="00D8122F"/>
    <w:rPr>
      <w:rFonts w:asciiTheme="majorHAnsi" w:eastAsiaTheme="majorEastAsia" w:hAnsiTheme="majorHAnsi" w:cstheme="majorBidi"/>
      <w:caps/>
      <w:color w:val="1F4E79" w:themeColor="accent1" w:themeShade="80"/>
      <w:kern w:val="28"/>
      <w:sz w:val="38"/>
    </w:rPr>
  </w:style>
  <w:style w:type="table" w:customStyle="1" w:styleId="a5">
    <w:name w:val="표 눈금"/>
    <w:basedOn w:val="a2"/>
    <w:uiPriority w:val="39"/>
    <w:rsid w:val="00D812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Subtitle"/>
    <w:basedOn w:val="a0"/>
    <w:next w:val="a0"/>
    <w:link w:val="Char0"/>
    <w:uiPriority w:val="11"/>
    <w:qFormat/>
    <w:rsid w:val="00D8122F"/>
    <w:pPr>
      <w:numPr>
        <w:ilvl w:val="1"/>
      </w:numPr>
      <w:pBdr>
        <w:left w:val="double" w:sz="18" w:space="4" w:color="1F4E79" w:themeColor="accent1" w:themeShade="80"/>
      </w:pBdr>
      <w:spacing w:before="80" w:after="0" w:line="280" w:lineRule="exact"/>
    </w:pPr>
    <w:rPr>
      <w:b/>
      <w:bCs/>
      <w:color w:val="5B9BD5" w:themeColor="accent1"/>
      <w:sz w:val="24"/>
    </w:rPr>
  </w:style>
  <w:style w:type="character" w:customStyle="1" w:styleId="Char0">
    <w:name w:val="부제 Char"/>
    <w:basedOn w:val="a1"/>
    <w:link w:val="a6"/>
    <w:uiPriority w:val="11"/>
    <w:rsid w:val="00D8122F"/>
    <w:rPr>
      <w:b/>
      <w:bCs/>
      <w:color w:val="5B9BD5" w:themeColor="accent1"/>
      <w:sz w:val="24"/>
    </w:rPr>
  </w:style>
  <w:style w:type="character" w:customStyle="1" w:styleId="1Char">
    <w:name w:val="제목 1 Char"/>
    <w:basedOn w:val="a1"/>
    <w:link w:val="1"/>
    <w:uiPriority w:val="9"/>
    <w:rsid w:val="00D8122F"/>
    <w:rPr>
      <w:b/>
      <w:bCs/>
      <w:caps/>
      <w:color w:val="1F4E79" w:themeColor="accent1" w:themeShade="80"/>
      <w:sz w:val="28"/>
    </w:rPr>
  </w:style>
  <w:style w:type="table" w:customStyle="1" w:styleId="a7">
    <w:name w:val="팁 표"/>
    <w:basedOn w:val="a2"/>
    <w:uiPriority w:val="99"/>
    <w:rsid w:val="00D8122F"/>
    <w:pPr>
      <w:spacing w:after="0" w:line="240" w:lineRule="auto"/>
    </w:pPr>
    <w:tblPr>
      <w:tblInd w:w="0" w:type="dxa"/>
      <w:tblCellMar>
        <w:top w:w="144" w:type="dxa"/>
        <w:left w:w="0" w:type="dxa"/>
        <w:bottom w:w="0" w:type="dxa"/>
        <w:right w:w="0" w:type="dxa"/>
      </w:tblCellMar>
    </w:tblPr>
    <w:tcPr>
      <w:shd w:val="clear" w:color="auto" w:fill="DEEAF6" w:themeFill="accent1" w:themeFillTint="33"/>
    </w:tcPr>
    <w:tblStylePr w:type="firstCol">
      <w:pPr>
        <w:wordWrap/>
        <w:jc w:val="center"/>
      </w:pPr>
    </w:tblStylePr>
  </w:style>
  <w:style w:type="paragraph" w:customStyle="1" w:styleId="a8">
    <w:name w:val="팁 텍스트"/>
    <w:basedOn w:val="a0"/>
    <w:uiPriority w:val="99"/>
    <w:rsid w:val="00D8122F"/>
    <w:pPr>
      <w:spacing w:after="160" w:line="264" w:lineRule="auto"/>
      <w:ind w:right="576"/>
    </w:pPr>
    <w:rPr>
      <w:i/>
      <w:iCs/>
      <w:color w:val="7F7F7F" w:themeColor="text1" w:themeTint="80"/>
      <w:sz w:val="16"/>
    </w:rPr>
  </w:style>
  <w:style w:type="character" w:customStyle="1" w:styleId="a9">
    <w:name w:val="개체 틀 텍스트"/>
    <w:basedOn w:val="a1"/>
    <w:uiPriority w:val="99"/>
    <w:semiHidden/>
    <w:rsid w:val="00D8122F"/>
    <w:rPr>
      <w:color w:val="808080"/>
    </w:rPr>
  </w:style>
  <w:style w:type="paragraph" w:styleId="aa">
    <w:name w:val="No Spacing"/>
    <w:link w:val="Char1"/>
    <w:uiPriority w:val="1"/>
    <w:qFormat/>
    <w:rsid w:val="00D8122F"/>
    <w:pPr>
      <w:spacing w:after="0" w:line="240" w:lineRule="auto"/>
    </w:pPr>
  </w:style>
  <w:style w:type="character" w:customStyle="1" w:styleId="2Char">
    <w:name w:val="제목 2 Char"/>
    <w:basedOn w:val="a1"/>
    <w:link w:val="2"/>
    <w:uiPriority w:val="9"/>
    <w:rsid w:val="00D8122F"/>
    <w:rPr>
      <w:b/>
      <w:bCs/>
      <w:color w:val="5B9BD5" w:themeColor="accent1"/>
      <w:sz w:val="24"/>
    </w:rPr>
  </w:style>
  <w:style w:type="paragraph" w:customStyle="1" w:styleId="a">
    <w:name w:val="글머리 기호 목록"/>
    <w:basedOn w:val="a0"/>
    <w:uiPriority w:val="1"/>
    <w:unhideWhenUsed/>
    <w:qFormat/>
    <w:rsid w:val="00D8122F"/>
    <w:pPr>
      <w:numPr>
        <w:numId w:val="1"/>
      </w:numPr>
      <w:spacing w:after="60"/>
    </w:pPr>
  </w:style>
  <w:style w:type="paragraph" w:styleId="ab">
    <w:name w:val="header"/>
    <w:basedOn w:val="a0"/>
    <w:link w:val="Char2"/>
    <w:uiPriority w:val="99"/>
    <w:unhideWhenUsed/>
    <w:rsid w:val="00D812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머리글 Char"/>
    <w:basedOn w:val="a1"/>
    <w:link w:val="ab"/>
    <w:uiPriority w:val="99"/>
    <w:rsid w:val="00D8122F"/>
  </w:style>
  <w:style w:type="paragraph" w:styleId="ac">
    <w:name w:val="footer"/>
    <w:basedOn w:val="a0"/>
    <w:link w:val="Char3"/>
    <w:uiPriority w:val="99"/>
    <w:unhideWhenUsed/>
    <w:rsid w:val="00D8122F"/>
    <w:pPr>
      <w:spacing w:before="200" w:after="0" w:line="240" w:lineRule="auto"/>
      <w:contextualSpacing/>
      <w:jc w:val="right"/>
    </w:pPr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character" w:customStyle="1" w:styleId="Char3">
    <w:name w:val="바닥글 Char"/>
    <w:basedOn w:val="a1"/>
    <w:link w:val="ac"/>
    <w:uiPriority w:val="99"/>
    <w:rsid w:val="00D8122F"/>
    <w:rPr>
      <w:rFonts w:asciiTheme="majorHAnsi" w:eastAsiaTheme="majorEastAsia" w:hAnsiTheme="majorHAnsi" w:cstheme="majorBidi"/>
      <w:noProof/>
      <w:color w:val="1F4E79" w:themeColor="accent1" w:themeShade="80"/>
      <w:sz w:val="20"/>
    </w:rPr>
  </w:style>
  <w:style w:type="table" w:customStyle="1" w:styleId="41">
    <w:name w:val="눈금 표 4 강조 1"/>
    <w:basedOn w:val="a2"/>
    <w:uiPriority w:val="49"/>
    <w:rsid w:val="00D8122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ad">
    <w:name w:val="눈금 표 밝게"/>
    <w:basedOn w:val="a2"/>
    <w:uiPriority w:val="40"/>
    <w:rsid w:val="00D8122F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name w:val="프로젝트 범위 표"/>
    <w:basedOn w:val="a2"/>
    <w:uiPriority w:val="99"/>
    <w:rsid w:val="00D8122F"/>
    <w:pPr>
      <w:spacing w:before="120" w:after="120" w:line="240" w:lineRule="auto"/>
    </w:pPr>
    <w:tblPr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5B9BD5" w:themeColor="accent1"/>
        <w:insideV w:val="single" w:sz="4" w:space="0" w:color="5B9BD5" w:themeColor="accent1"/>
      </w:tblBorders>
      <w:tblCellMar>
        <w:top w:w="0" w:type="dxa"/>
        <w:left w:w="144" w:type="dxa"/>
        <w:bottom w:w="0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 w:themeFill="accent1" w:themeFillTint="33"/>
        <w:vAlign w:val="bottom"/>
      </w:tcPr>
    </w:tblStylePr>
    <w:tblStylePr w:type="lastRow">
      <w:rPr>
        <w:b/>
        <w:color w:val="FFFFFF" w:themeColor="background1"/>
      </w:rPr>
      <w:tblPr/>
      <w:tcPr>
        <w:shd w:val="clear" w:color="auto" w:fill="5B9BD5" w:themeFill="accent1"/>
      </w:tcPr>
    </w:tblStylePr>
  </w:style>
  <w:style w:type="paragraph" w:customStyle="1" w:styleId="af">
    <w:name w:val="바닥글 텍스트"/>
    <w:basedOn w:val="a0"/>
    <w:link w:val="af0"/>
    <w:uiPriority w:val="12"/>
    <w:unhideWhenUsed/>
    <w:rsid w:val="00D8122F"/>
    <w:pPr>
      <w:spacing w:before="140" w:after="0" w:line="240" w:lineRule="auto"/>
    </w:pPr>
    <w:rPr>
      <w:i/>
      <w:iCs/>
      <w:sz w:val="14"/>
    </w:rPr>
  </w:style>
  <w:style w:type="character" w:customStyle="1" w:styleId="af0">
    <w:name w:val="바닥글 텍스트 문자"/>
    <w:basedOn w:val="a1"/>
    <w:link w:val="af"/>
    <w:uiPriority w:val="12"/>
    <w:rsid w:val="00D8122F"/>
    <w:rPr>
      <w:i/>
      <w:iCs/>
      <w:sz w:val="14"/>
    </w:rPr>
  </w:style>
  <w:style w:type="character" w:styleId="af1">
    <w:name w:val="Placeholder Text"/>
    <w:basedOn w:val="a1"/>
    <w:uiPriority w:val="99"/>
    <w:semiHidden/>
    <w:rsid w:val="00DB3CF9"/>
    <w:rPr>
      <w:color w:val="808080"/>
    </w:rPr>
  </w:style>
  <w:style w:type="paragraph" w:styleId="af2">
    <w:name w:val="List Paragraph"/>
    <w:basedOn w:val="a0"/>
    <w:uiPriority w:val="34"/>
    <w:unhideWhenUsed/>
    <w:qFormat/>
    <w:rsid w:val="007B0A8F"/>
    <w:pPr>
      <w:ind w:leftChars="400" w:left="800"/>
    </w:pPr>
  </w:style>
  <w:style w:type="character" w:styleId="af3">
    <w:name w:val="Hyperlink"/>
    <w:basedOn w:val="a1"/>
    <w:uiPriority w:val="99"/>
    <w:unhideWhenUsed/>
    <w:rsid w:val="008D51E5"/>
    <w:rPr>
      <w:color w:val="40ACD1" w:themeColor="hyperlink"/>
      <w:u w:val="single"/>
    </w:rPr>
  </w:style>
  <w:style w:type="paragraph" w:styleId="TOC">
    <w:name w:val="TOC Heading"/>
    <w:basedOn w:val="1"/>
    <w:next w:val="a0"/>
    <w:uiPriority w:val="39"/>
    <w:unhideWhenUsed/>
    <w:qFormat/>
    <w:rsid w:val="00FA575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E74B5" w:themeColor="accent1" w:themeShade="BF"/>
      <w:sz w:val="32"/>
      <w:szCs w:val="32"/>
    </w:rPr>
  </w:style>
  <w:style w:type="paragraph" w:styleId="20">
    <w:name w:val="toc 2"/>
    <w:basedOn w:val="a0"/>
    <w:next w:val="a0"/>
    <w:autoRedefine/>
    <w:uiPriority w:val="39"/>
    <w:unhideWhenUsed/>
    <w:qFormat/>
    <w:rsid w:val="00FA5753"/>
    <w:pPr>
      <w:spacing w:after="100" w:line="259" w:lineRule="auto"/>
      <w:ind w:left="220"/>
    </w:pPr>
    <w:rPr>
      <w:rFonts w:cs="Times New Roman"/>
      <w:color w:val="auto"/>
      <w:sz w:val="22"/>
      <w:szCs w:val="22"/>
    </w:rPr>
  </w:style>
  <w:style w:type="paragraph" w:styleId="10">
    <w:name w:val="toc 1"/>
    <w:basedOn w:val="a0"/>
    <w:next w:val="a0"/>
    <w:autoRedefine/>
    <w:uiPriority w:val="39"/>
    <w:unhideWhenUsed/>
    <w:qFormat/>
    <w:rsid w:val="00FA5753"/>
    <w:pPr>
      <w:spacing w:after="100" w:line="259" w:lineRule="auto"/>
    </w:pPr>
    <w:rPr>
      <w:rFonts w:cs="Times New Roman"/>
      <w:color w:val="auto"/>
      <w:sz w:val="22"/>
      <w:szCs w:val="22"/>
    </w:rPr>
  </w:style>
  <w:style w:type="paragraph" w:styleId="3">
    <w:name w:val="toc 3"/>
    <w:basedOn w:val="a0"/>
    <w:next w:val="a0"/>
    <w:autoRedefine/>
    <w:uiPriority w:val="39"/>
    <w:unhideWhenUsed/>
    <w:qFormat/>
    <w:rsid w:val="00FA5753"/>
    <w:pPr>
      <w:spacing w:after="100" w:line="259" w:lineRule="auto"/>
      <w:ind w:left="440"/>
    </w:pPr>
    <w:rPr>
      <w:rFonts w:cs="Times New Roman"/>
      <w:color w:val="auto"/>
      <w:sz w:val="22"/>
      <w:szCs w:val="22"/>
    </w:rPr>
  </w:style>
  <w:style w:type="character" w:customStyle="1" w:styleId="Char1">
    <w:name w:val="간격 없음 Char"/>
    <w:basedOn w:val="a1"/>
    <w:link w:val="aa"/>
    <w:uiPriority w:val="1"/>
    <w:rsid w:val="004B4F51"/>
  </w:style>
  <w:style w:type="character" w:styleId="af4">
    <w:name w:val="FollowedHyperlink"/>
    <w:basedOn w:val="a1"/>
    <w:uiPriority w:val="99"/>
    <w:semiHidden/>
    <w:unhideWhenUsed/>
    <w:rsid w:val="00EA5822"/>
    <w:rPr>
      <w:color w:val="92588D" w:themeColor="followedHyperlink"/>
      <w:u w:val="single"/>
    </w:rPr>
  </w:style>
  <w:style w:type="table" w:customStyle="1" w:styleId="GridTable5DarkAccent1">
    <w:name w:val="Grid Table 5 Dark Accent 1"/>
    <w:basedOn w:val="a2"/>
    <w:uiPriority w:val="50"/>
    <w:rsid w:val="00132C0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af5">
    <w:name w:val="Balloon Text"/>
    <w:basedOn w:val="a0"/>
    <w:link w:val="Char4"/>
    <w:uiPriority w:val="99"/>
    <w:semiHidden/>
    <w:unhideWhenUsed/>
    <w:rsid w:val="00F41F7D"/>
    <w:pPr>
      <w:spacing w:after="0"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4">
    <w:name w:val="풍선 도움말 텍스트 Char"/>
    <w:basedOn w:val="a1"/>
    <w:link w:val="af5"/>
    <w:uiPriority w:val="99"/>
    <w:semiHidden/>
    <w:rsid w:val="00F41F7D"/>
    <w:rPr>
      <w:rFonts w:asciiTheme="majorHAnsi" w:eastAsiaTheme="majorEastAsia" w:hAnsiTheme="majorHAnsi" w:cstheme="majorBidi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8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7" Type="http://schemas.openxmlformats.org/officeDocument/2006/relationships/webSettings" Target="webSettings.xml"/><Relationship Id="rId71" Type="http://schemas.openxmlformats.org/officeDocument/2006/relationships/image" Target="media/image60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hyperlink" Target="http://www.jeasyui.com/themebuilder/index.php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jpeg"/><Relationship Id="rId5" Type="http://schemas.openxmlformats.org/officeDocument/2006/relationships/styles" Target="styles.xml"/><Relationship Id="rId61" Type="http://schemas.openxmlformats.org/officeDocument/2006/relationships/image" Target="media/image52.jpeg"/><Relationship Id="rId82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image" Target="media/image61.jpeg"/><Relationship Id="rId80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hyperlink" Target="http://jqueryui.com/themeroller/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59.png"/><Relationship Id="rId75" Type="http://schemas.openxmlformats.org/officeDocument/2006/relationships/image" Target="media/image64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rmine\AppData\Roaming\Microsoft\Templates\&#54532;&#47196;&#51229;&#53944;%20&#48276;&#50948;.dotx" TargetMode="External"/></Relationships>
</file>

<file path=word/theme/theme1.xml><?xml version="1.0" encoding="utf-8"?>
<a:theme xmlns:a="http://schemas.openxmlformats.org/drawingml/2006/main" name="Office Theme">
  <a:themeElements>
    <a:clrScheme name="Proposal">
      <a:dk1>
        <a:sysClr val="windowText" lastClr="000000"/>
      </a:dk1>
      <a:lt1>
        <a:sysClr val="window" lastClr="FFFFFF"/>
      </a:lt1>
      <a:dk2>
        <a:srgbClr val="2C283A"/>
      </a:dk2>
      <a:lt2>
        <a:srgbClr val="F1EAE6"/>
      </a:lt2>
      <a:accent1>
        <a:srgbClr val="5B9BD5"/>
      </a:accent1>
      <a:accent2>
        <a:srgbClr val="86BB40"/>
      </a:accent2>
      <a:accent3>
        <a:srgbClr val="F4BF2E"/>
      </a:accent3>
      <a:accent4>
        <a:srgbClr val="F3866C"/>
      </a:accent4>
      <a:accent5>
        <a:srgbClr val="92588D"/>
      </a:accent5>
      <a:accent6>
        <a:srgbClr val="F3533F"/>
      </a:accent6>
      <a:hlink>
        <a:srgbClr val="40ACD1"/>
      </a:hlink>
      <a:folHlink>
        <a:srgbClr val="92588D"/>
      </a:folHlink>
    </a:clrScheme>
    <a:fontScheme name="Arial Black-Arial">
      <a:majorFont>
        <a:latin typeface="Arial Black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2015-06-11T00:00:00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F6B333-2A9A-48A6-8A2C-0FEF95B5840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5E41B2-8A5E-4366-98B9-40EF7C3EF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프로젝트 범위.dotx</Template>
  <TotalTime>691</TotalTime>
  <Pages>91</Pages>
  <Words>10140</Words>
  <Characters>57802</Characters>
  <Application>Microsoft Office Word</Application>
  <DocSecurity>0</DocSecurity>
  <Lines>481</Lines>
  <Paragraphs>135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WSC FRAMEWORK 개발자 가이드</vt:lpstr>
      <vt:lpstr/>
      <vt:lpstr>개요</vt:lpstr>
      <vt:lpstr>    프로젝트 배경 및 설명</vt:lpstr>
      <vt:lpstr>    프로젝트 범위</vt:lpstr>
      <vt:lpstr>    고수준 요구 사항</vt:lpstr>
      <vt:lpstr>    결과</vt:lpstr>
      <vt:lpstr>    관계자</vt:lpstr>
      <vt:lpstr>    관련 비즈니스 프로세스 또는 시스템</vt:lpstr>
      <vt:lpstr>    특정 제외 사항</vt:lpstr>
      <vt:lpstr>    이행 계획</vt:lpstr>
      <vt:lpstr>    고수준 일정</vt:lpstr>
      <vt:lpstr>승인 및 진행 담당</vt:lpstr>
    </vt:vector>
  </TitlesOfParts>
  <Company>C-NODE</Company>
  <LinksUpToDate>false</LinksUpToDate>
  <CharactersWithSpaces>67807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WSC FRAMEWORK 개발자 가이드</dc:title>
  <dc:creator>carmine</dc:creator>
  <cp:lastModifiedBy>YoungJin Kim</cp:lastModifiedBy>
  <cp:revision>72</cp:revision>
  <cp:lastPrinted>2014-10-20T10:59:00Z</cp:lastPrinted>
  <dcterms:created xsi:type="dcterms:W3CDTF">2016-12-22T02:20:00Z</dcterms:created>
  <dcterms:modified xsi:type="dcterms:W3CDTF">2016-12-29T02:57:00Z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TC029278139991</vt:lpwstr>
  </property>
</Properties>
</file>